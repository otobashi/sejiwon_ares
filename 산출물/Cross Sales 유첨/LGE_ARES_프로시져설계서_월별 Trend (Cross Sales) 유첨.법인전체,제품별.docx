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150794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월별</w:t>
      </w:r>
      <w:r w:rsidR="003B059E">
        <w:rPr>
          <w:rFonts w:ascii="바탕체" w:hAnsi="바탕체" w:hint="eastAsia"/>
        </w:rPr>
        <w:t xml:space="preserve"> Trend(Cross Sales) 법인전체/제품별</w:t>
      </w:r>
      <w:proofErr w:type="gramStart"/>
      <w:r w:rsidR="003B059E">
        <w:rPr>
          <w:rFonts w:ascii="바탕체" w:hAnsi="바탕체" w:hint="eastAsia"/>
        </w:rPr>
        <w:t>.</w:t>
      </w:r>
      <w:proofErr w:type="spellStart"/>
      <w:r w:rsidR="003B059E">
        <w:rPr>
          <w:rFonts w:ascii="바탕체" w:hAnsi="바탕체" w:hint="eastAsia"/>
        </w:rPr>
        <w:t>유</w:t>
      </w:r>
      <w:r w:rsidR="00063490">
        <w:rPr>
          <w:rFonts w:ascii="바탕체" w:hAnsi="바탕체" w:hint="eastAsia"/>
        </w:rPr>
        <w:t>첨</w:t>
      </w:r>
      <w:proofErr w:type="spellEnd"/>
      <w:proofErr w:type="gramEnd"/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81150A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81150A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81150A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81150A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81150A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3B059E">
          <w:rPr>
            <w:rStyle w:val="ae"/>
            <w:rFonts w:hint="eastAsia"/>
            <w:noProof/>
          </w:rPr>
          <w:t xml:space="preserve">CROSS SALES </w:t>
        </w:r>
        <w:r w:rsidR="003B059E">
          <w:rPr>
            <w:rStyle w:val="ae"/>
            <w:rFonts w:hint="eastAsia"/>
            <w:noProof/>
          </w:rPr>
          <w:t>법인전체</w:t>
        </w:r>
        <w:r w:rsidR="003B059E">
          <w:rPr>
            <w:rStyle w:val="ae"/>
            <w:rFonts w:hint="eastAsia"/>
            <w:noProof/>
          </w:rPr>
          <w:t>/</w:t>
        </w:r>
        <w:r w:rsidR="003B059E">
          <w:rPr>
            <w:rStyle w:val="ae"/>
            <w:rFonts w:hint="eastAsia"/>
            <w:noProof/>
          </w:rPr>
          <w:t>제품별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3B059E">
          <w:rPr>
            <w:rStyle w:val="ae"/>
            <w:rFonts w:ascii="GulimChe" w:hAnsi="GulimChe" w:cs="GulimChe" w:hint="eastAsia"/>
            <w:noProof/>
          </w:rPr>
          <w:t>B2B_CROSSSALES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81150A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81150A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C425C8">
        <w:rPr>
          <w:rFonts w:ascii="바탕" w:eastAsia="바탕" w:hAnsi="바탕" w:cs="Courier New" w:hint="eastAsia"/>
        </w:rPr>
        <w:t>월별</w:t>
      </w:r>
      <w:r w:rsidR="003B059E">
        <w:rPr>
          <w:rFonts w:ascii="바탕" w:eastAsia="바탕" w:hAnsi="바탕" w:cs="Courier New" w:hint="eastAsia"/>
        </w:rPr>
        <w:t>Trend(Cross Sales) 법인전체/제품별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C425C8">
        <w:rPr>
          <w:rFonts w:ascii="바탕" w:eastAsia="바탕" w:hAnsi="바탕" w:cs="Courier New" w:hint="eastAsia"/>
        </w:rPr>
        <w:t>월별</w:t>
      </w:r>
      <w:r w:rsidR="003B059E">
        <w:rPr>
          <w:rFonts w:ascii="바탕" w:eastAsia="바탕" w:hAnsi="바탕" w:cs="Courier New" w:hint="eastAsia"/>
        </w:rPr>
        <w:t>Trend(Cross Sales) 법인전체/제품별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3B059E">
        <w:rPr>
          <w:rFonts w:hint="eastAsia"/>
        </w:rPr>
        <w:t>월별</w:t>
      </w:r>
      <w:r w:rsidR="003B059E">
        <w:rPr>
          <w:rFonts w:hint="eastAsia"/>
        </w:rPr>
        <w:t xml:space="preserve"> Trend(Cross Sales) </w:t>
      </w:r>
      <w:r w:rsidR="003B059E">
        <w:rPr>
          <w:rFonts w:hint="eastAsia"/>
        </w:rPr>
        <w:t>법인전체</w:t>
      </w:r>
      <w:r w:rsidR="003B059E">
        <w:rPr>
          <w:rFonts w:hint="eastAsia"/>
        </w:rPr>
        <w:t>/</w:t>
      </w:r>
      <w:r w:rsidR="003B059E">
        <w:rPr>
          <w:rFonts w:hint="eastAsia"/>
        </w:rPr>
        <w:t>제품별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AA6C94" w:rsidRDefault="00AA6C94"/>
    <w:p w:rsidR="00AA6C94" w:rsidRDefault="00AA6C94"/>
    <w:p w:rsidR="00AA6C94" w:rsidRDefault="00AA6C94"/>
    <w:p w:rsidR="00FF1785" w:rsidRDefault="004A24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4A249E" w:rsidRPr="004A249E" w:rsidRDefault="004A249E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="003B059E" w:rsidRPr="003B05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IPTDWIF.IPTDWIF_RES_B2B_CROSSSALE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로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적재</w:t>
                  </w:r>
                  <w:r w:rsidR="003B059E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확인</w:t>
                  </w:r>
                </w:p>
              </w:txbxContent>
            </v:textbox>
          </v:shape>
        </w:pict>
      </w:r>
      <w:r w:rsidR="0081150A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81150A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4A249E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BD4956" w:rsidRPr="00BD4956" w:rsidRDefault="00D16971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proofErr w:type="gramStart"/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</w:t>
                  </w:r>
                  <w:proofErr w:type="gramEnd"/>
                  <w:r w:rsidR="003B059E" w:rsidRPr="003B059E">
                    <w:t xml:space="preserve"> </w:t>
                  </w:r>
                  <w:r w:rsidR="003B059E" w:rsidRPr="003B059E">
                    <w:rPr>
                      <w:rFonts w:asciiTheme="minorHAnsi" w:eastAsiaTheme="minorHAnsi" w:hAnsiTheme="minorHAnsi"/>
                      <w:b/>
                      <w:szCs w:val="16"/>
                    </w:rPr>
                    <w:t>SP_CD_RES_SMR_B2B_CROSSSALES</w:t>
                  </w:r>
                  <w:r w:rsidR="003B059E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r w:rsidR="00BD4956"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 w:rsidR="0081150A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>
      <w:pPr>
        <w:rPr>
          <w:rFonts w:hint="eastAsia"/>
        </w:rPr>
      </w:pPr>
    </w:p>
    <w:p w:rsidR="003B059E" w:rsidRDefault="003B059E" w:rsidP="005A1052">
      <w:pPr>
        <w:rPr>
          <w:rFonts w:hint="eastAsia"/>
        </w:rPr>
      </w:pPr>
    </w:p>
    <w:p w:rsidR="003B059E" w:rsidRDefault="003B059E" w:rsidP="005A1052">
      <w:pPr>
        <w:rPr>
          <w:rFonts w:hint="eastAsia"/>
        </w:rPr>
      </w:pPr>
    </w:p>
    <w:p w:rsidR="003B059E" w:rsidRDefault="003B059E" w:rsidP="005A1052">
      <w:pPr>
        <w:rPr>
          <w:rFonts w:hint="eastAsia"/>
        </w:rPr>
      </w:pPr>
    </w:p>
    <w:p w:rsidR="003B059E" w:rsidRDefault="003B059E" w:rsidP="005A1052">
      <w:pPr>
        <w:rPr>
          <w:rFonts w:hint="eastAsia"/>
        </w:rPr>
      </w:pPr>
    </w:p>
    <w:p w:rsidR="003B059E" w:rsidRDefault="003B059E" w:rsidP="005A1052">
      <w:pPr>
        <w:rPr>
          <w:rFonts w:hint="eastAsia"/>
        </w:rPr>
      </w:pPr>
    </w:p>
    <w:p w:rsidR="003B059E" w:rsidRDefault="003B059E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4A249E">
      <w:pPr>
        <w:pStyle w:val="1"/>
      </w:pPr>
      <w:bookmarkStart w:id="31" w:name="_Toc442348358"/>
      <w:r>
        <w:rPr>
          <w:rFonts w:hint="eastAsia"/>
        </w:rPr>
        <w:lastRenderedPageBreak/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제품별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/ </w:t>
      </w:r>
      <w:r>
        <w:rPr>
          <w:rFonts w:hint="eastAsia"/>
        </w:rPr>
        <w:t>영업이익</w:t>
      </w:r>
      <w:r w:rsidRPr="00964CC6">
        <w:rPr>
          <w:rFonts w:hint="eastAsia"/>
        </w:rPr>
        <w:t xml:space="preserve"> </w:t>
      </w:r>
      <w:r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3B059E">
        <w:rPr>
          <w:rFonts w:ascii="GulimChe" w:hAnsi="GulimChe" w:cs="GulimChe" w:hint="eastAsia"/>
          <w:color w:val="000000"/>
        </w:rPr>
        <w:t>B2B_CROSSSALES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3B059E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544E8A">
              <w:rPr>
                <w:rFonts w:ascii="바탕" w:eastAsia="바탕" w:hAnsi="바탕" w:cs="Courier New" w:hint="eastAsia"/>
              </w:rPr>
              <w:t>월별</w:t>
            </w:r>
            <w:r w:rsidR="003B059E">
              <w:rPr>
                <w:rFonts w:ascii="바탕" w:eastAsia="바탕" w:hAnsi="바탕" w:cs="Courier New" w:hint="eastAsia"/>
              </w:rPr>
              <w:t>Trend(Cross Sales) 법인전체/제품별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Pr="003B059E" w:rsidRDefault="003B059E" w:rsidP="004E63DC">
            <w:pPr>
              <w:rPr>
                <w:rFonts w:ascii="굴림체" w:hAnsi="굴림체"/>
              </w:rPr>
            </w:pPr>
            <w:r w:rsidRPr="003B059E">
              <w:rPr>
                <w:rFonts w:asciiTheme="minorHAnsi" w:eastAsiaTheme="minorHAnsi" w:hAnsiTheme="minorHAnsi" w:cs="GulimChe"/>
                <w:b/>
              </w:rPr>
              <w:t>IPTDWIF.IPTDWIF_RES_B2B_CROSSSALE</w:t>
            </w:r>
            <w:r w:rsidRPr="003B059E">
              <w:rPr>
                <w:rFonts w:asciiTheme="minorHAnsi" w:eastAsiaTheme="minorHAnsi" w:hAnsiTheme="minorHAnsi" w:cs="GulimChe" w:hint="eastAsia"/>
                <w:b/>
              </w:rPr>
              <w:t xml:space="preserve"> 에 인터페이스가 되어야 함.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3B059E" w:rsidRDefault="004E63DC" w:rsidP="003B059E">
            <w:pPr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="003B059E" w:rsidRPr="003B059E">
              <w:rPr>
                <w:rFonts w:asciiTheme="minorHAnsi" w:eastAsiaTheme="minorHAnsi" w:hAnsiTheme="minorHAnsi" w:cs="GulimChe"/>
                <w:b/>
              </w:rPr>
              <w:t>IPTDWIF.IPTDWIF_RES_B2B_CROSSSALE</w:t>
            </w:r>
            <w:r w:rsidR="003B059E" w:rsidRPr="003B059E">
              <w:rPr>
                <w:rFonts w:asciiTheme="minorHAnsi" w:eastAsiaTheme="minorHAnsi" w:hAnsiTheme="minorHAnsi" w:cs="GulimChe" w:hint="eastAsia"/>
                <w:b/>
              </w:rPr>
              <w:t xml:space="preserve"> </w:t>
            </w:r>
            <w:r w:rsidR="003B059E">
              <w:rPr>
                <w:rFonts w:ascii="바탕" w:eastAsia="바탕" w:hAnsi="바탕" w:cs="Courier New" w:hint="eastAsia"/>
              </w:rPr>
              <w:t xml:space="preserve">에 </w:t>
            </w:r>
            <w:proofErr w:type="spellStart"/>
            <w:r w:rsidR="003B059E">
              <w:rPr>
                <w:rFonts w:ascii="바탕" w:eastAsia="바탕" w:hAnsi="바탕" w:cs="Courier New" w:hint="eastAsia"/>
              </w:rPr>
              <w:t>인터페이스받은</w:t>
            </w:r>
            <w:proofErr w:type="spellEnd"/>
            <w:r w:rsidR="003B059E">
              <w:rPr>
                <w:rFonts w:ascii="바탕" w:eastAsia="바탕" w:hAnsi="바탕" w:cs="Courier New" w:hint="eastAsia"/>
              </w:rPr>
              <w:t xml:space="preserve"> 결과로 조회함. ARES에서는 적재관련 업무를 </w:t>
            </w:r>
            <w:proofErr w:type="spellStart"/>
            <w:r w:rsidR="003B059E">
              <w:rPr>
                <w:rFonts w:ascii="바탕" w:eastAsia="바탕" w:hAnsi="바탕" w:cs="Courier New" w:hint="eastAsia"/>
              </w:rPr>
              <w:t>하지않음</w:t>
            </w:r>
            <w:proofErr w:type="spellEnd"/>
            <w:r w:rsidR="003B059E">
              <w:rPr>
                <w:rFonts w:ascii="바탕" w:eastAsia="바탕" w:hAnsi="바탕" w:cs="Courier New" w:hint="eastAsia"/>
              </w:rPr>
              <w:t>.</w:t>
            </w:r>
          </w:p>
          <w:p w:rsidR="003B059E" w:rsidRDefault="003B059E" w:rsidP="003B059E">
            <w:pPr>
              <w:rPr>
                <w:rFonts w:ascii="바탕" w:eastAsia="바탕" w:hAnsi="바탕" w:cs="Courier New" w:hint="eastAsia"/>
              </w:rPr>
            </w:pPr>
          </w:p>
          <w:p w:rsidR="004E63DC" w:rsidRDefault="004E63DC" w:rsidP="003B059E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3B059E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 w:hint="eastAsia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3B059E">
              <w:rPr>
                <w:rFonts w:asciiTheme="minorHAnsi" w:eastAsiaTheme="minorHAnsi" w:hAnsiTheme="minorHAnsi" w:cs="Courier New" w:hint="eastAsia"/>
                <w:b/>
                <w:color w:val="FF0000"/>
              </w:rPr>
              <w:t>B2B_CROSSSALES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B059E">
              <w:rPr>
                <w:rFonts w:ascii="GulimChe" w:hAnsi="GulimChe" w:cs="GulimChe" w:hint="eastAsia"/>
              </w:rPr>
              <w:t>-- 1</w:t>
            </w:r>
            <w:proofErr w:type="gramStart"/>
            <w:r w:rsidRPr="003B059E">
              <w:rPr>
                <w:rFonts w:ascii="GulimChe" w:hAnsi="GulimChe" w:cs="GulimChe" w:hint="eastAsia"/>
              </w:rPr>
              <w:t>.</w:t>
            </w:r>
            <w:r w:rsidRPr="003B059E">
              <w:rPr>
                <w:rFonts w:ascii="GulimChe" w:hAnsi="GulimChe" w:cs="GulimChe" w:hint="eastAsia"/>
              </w:rPr>
              <w:t>법인</w:t>
            </w:r>
            <w:proofErr w:type="gramEnd"/>
            <w:r w:rsidRPr="003B059E">
              <w:rPr>
                <w:rFonts w:ascii="GulimChe" w:hAnsi="GulimChe" w:cs="GulimChe" w:hint="eastAsia"/>
              </w:rPr>
              <w:t>/</w:t>
            </w:r>
            <w:r w:rsidRPr="003B059E">
              <w:rPr>
                <w:rFonts w:ascii="GulimChe" w:hAnsi="GulimChe" w:cs="GulimChe" w:hint="eastAsia"/>
              </w:rPr>
              <w:t>사업부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B059E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3B059E">
              <w:rPr>
                <w:rFonts w:ascii="GulimChe" w:hAnsi="GulimChe" w:cs="GulimChe" w:hint="eastAsia"/>
              </w:rPr>
              <w:t>'</w:t>
            </w:r>
            <w:r w:rsidRPr="003B059E">
              <w:rPr>
                <w:rFonts w:ascii="GulimChe" w:hAnsi="GulimChe" w:cs="GulimChe" w:hint="eastAsia"/>
              </w:rPr>
              <w:t>법인전체</w:t>
            </w:r>
            <w:r w:rsidRPr="003B059E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3B059E">
              <w:rPr>
                <w:rFonts w:ascii="GulimChe" w:hAnsi="GulimChe" w:cs="GulimChe" w:hint="eastAsia"/>
              </w:rPr>
              <w:t xml:space="preserve"> COL_INDEX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WHEN B.SEQ = 2 THEN A.BASE_YYYYMM END        AS BASE_YYYYMM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,0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B059E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3B059E">
              <w:rPr>
                <w:rFonts w:ascii="GulimChe" w:hAnsi="GulimChe" w:cs="GulimChe" w:hint="eastAsia"/>
              </w:rPr>
              <w:t>'</w:t>
            </w:r>
            <w:r w:rsidRPr="003B059E">
              <w:rPr>
                <w:rFonts w:ascii="GulimChe" w:hAnsi="GulimChe" w:cs="GulimChe" w:hint="eastAsia"/>
              </w:rPr>
              <w:t>합계</w:t>
            </w:r>
            <w:r w:rsidRPr="003B059E">
              <w:rPr>
                <w:rFonts w:ascii="GulimChe" w:hAnsi="GulimChe" w:cs="GulimChe" w:hint="eastAsia"/>
              </w:rPr>
              <w:t>'  AS</w:t>
            </w:r>
            <w:proofErr w:type="gramEnd"/>
            <w:r w:rsidRPr="003B059E">
              <w:rPr>
                <w:rFonts w:ascii="GulimChe" w:hAnsi="GulimChe" w:cs="GulimChe" w:hint="eastAsia"/>
              </w:rPr>
              <w:t xml:space="preserve">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,'TOTAL'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1 AS SEQ FROM SYSIBM.SYSDUMMY1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2 AS SEQ FROM SYSIBM.SYSDUMMY1) B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3B059E">
              <w:rPr>
                <w:rFonts w:ascii="GulimChe" w:hAnsi="GulimChe" w:cs="GulimChe"/>
              </w:rPr>
              <w:t>to_date</w:t>
            </w:r>
            <w:proofErr w:type="spellEnd"/>
            <w:r w:rsidRPr="003B059E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A.SUBSDR_CD = P_SUBSDR_CD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A.SCENARIO_TYPE_CD = 'AC0'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A.KPI_CD IN ('SALE')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A.CAT_CD IN ('BEP_SMART_DIV')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A.DIV_CD = 'GBU'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GROUP BY A.KPI_CD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WHEN B.SEQ = 2 THEN A.BASE_YYYYMM END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lastRenderedPageBreak/>
              <w:t>-- 2.B2B Only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SELECT 'B2B Only'           AS COL_INDEX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WHEN B.SEQ = 2 THEN A.BASE_YYYYMM END        AS BASE_YYYYMM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,0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,'B2B Only'  AS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,'B2B Only' 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1 AS SEQ FROM SYSIBM.SYSDUMMY1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2 AS SEQ FROM SYSIBM.SYSDUMMY1) B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CODE_ID AS DIV_CD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,ATTRIBUTE1 AS DIV_KOR_NM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,ATTRIBUTE2 AS DIV_ENG_NM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FROM   IPTDW.IPTDW_RES_DIM_CODES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WHERE  CODE_TYPE = 'B2B_DIV'      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) C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3B059E">
              <w:rPr>
                <w:rFonts w:ascii="GulimChe" w:hAnsi="GulimChe" w:cs="GulimChe"/>
              </w:rPr>
              <w:t>to_date</w:t>
            </w:r>
            <w:proofErr w:type="spellEnd"/>
            <w:r w:rsidRPr="003B059E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A.SUBSDR_CD = P_SUBSDR_CD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A.SCENARIO_TYPE_CD = 'AC0'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A.KPI_CD IN ('SALE')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A.CAT_CD IN ('BEP_SMART_DIV')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A.DIV_CD = C.DIV_CD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GROUP BY A.KPI_CD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WHEN B.SEQ = 2 THEN A.BASE_YYYYMM END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>-- 2.B2B Only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SELECT 'B2B Only'           AS COL_INDEX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,D.KPI_CD             AS 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WHEN B.SEQ = 2 THEN A.BASE_YYYYMM END        AS BASE_YYYYMM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,SUM( CASE D.KPI_CD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   WHEN 'CROSS_BORDER' THEN A.SALE_USD_AMT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   WHEN 'CROSS_BU'     THEN A.BU_USD_AMT END ) AS AMOUNT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,0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,'B2B Only'  AS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,'B2B Only' 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FROM   IPTDWIF.IPTDWIF_RES_B2B_CROSSSALE A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1 AS SEQ FROM SYSIBM.SYSDUMMY1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2 AS SEQ FROM SYSIBM.SYSDUMMY1) B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'CROSS_BORDER' AS KPI_CD FROM SYSIBM.SYSDUMMY1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'CROSS_BU'     AS KPI_CD FROM SYSIBM.SYSDUMMY1) 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3B059E">
              <w:rPr>
                <w:rFonts w:ascii="GulimChe" w:hAnsi="GulimChe" w:cs="GulimChe"/>
              </w:rPr>
              <w:t>to_date</w:t>
            </w:r>
            <w:proofErr w:type="spellEnd"/>
            <w:r w:rsidRPr="003B059E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A.SUBSDR_CD = P_SUBSDR_CD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GROUP BY D.KPI_CD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WHEN B.SEQ = 2 THEN A.BASE_YYYYMM END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lastRenderedPageBreak/>
              <w:t xml:space="preserve">     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B059E">
              <w:rPr>
                <w:rFonts w:ascii="GulimChe" w:hAnsi="GulimChe" w:cs="GulimChe" w:hint="eastAsia"/>
              </w:rPr>
              <w:t>-- 3</w:t>
            </w:r>
            <w:proofErr w:type="gramStart"/>
            <w:r w:rsidRPr="003B059E">
              <w:rPr>
                <w:rFonts w:ascii="GulimChe" w:hAnsi="GulimChe" w:cs="GulimChe" w:hint="eastAsia"/>
              </w:rPr>
              <w:t>.</w:t>
            </w:r>
            <w:r w:rsidRPr="003B059E">
              <w:rPr>
                <w:rFonts w:ascii="GulimChe" w:hAnsi="GulimChe" w:cs="GulimChe" w:hint="eastAsia"/>
              </w:rPr>
              <w:t>사업부</w:t>
            </w:r>
            <w:proofErr w:type="gramEnd"/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SELECT A.DIV_CD             AS COL_INDEX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WHEN B.SEQ = 2 THEN A.BASE_YYYYMM END        AS BASE_YYYYMM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,0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,MIN(Z.KOR_NM) AS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,MIN(Z.ENG_NM)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1 AS SEQ FROM SYSIBM.SYSDUMMY1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2 AS SEQ FROM SYSIBM.SYSDUMMY1) B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B059E">
              <w:rPr>
                <w:rFonts w:ascii="GulimChe" w:hAnsi="GulimChe" w:cs="GulimChe" w:hint="eastAsia"/>
              </w:rPr>
              <w:t xml:space="preserve">              -- </w:t>
            </w:r>
            <w:r w:rsidRPr="003B059E">
              <w:rPr>
                <w:rFonts w:ascii="GulimChe" w:hAnsi="GulimChe" w:cs="GulimChe" w:hint="eastAsia"/>
              </w:rPr>
              <w:t>사업부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'DIV' AS CODE_TYPE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WHERE  A.BASIS_YYYYMM = '201601'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AND    A.USE_FLAG = 'Y'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) Z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3B059E">
              <w:rPr>
                <w:rFonts w:ascii="GulimChe" w:hAnsi="GulimChe" w:cs="GulimChe"/>
              </w:rPr>
              <w:t>to_date</w:t>
            </w:r>
            <w:proofErr w:type="spellEnd"/>
            <w:r w:rsidRPr="003B059E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A.SUBSDR_CD = P_SUBSDR_CD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A.DIV_CD    = Z.CODE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A.SCENARIO_TYPE_CD = 'AC0'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A.KPI_CD IN ('SALE')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A.CAT_CD IN ('BEP_SMART_DIV')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GROUP BY A.DIV_CD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,A.KPI_CD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WHEN B.SEQ = 2 THEN A.BASE_YYYYMM END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B059E">
              <w:rPr>
                <w:rFonts w:ascii="GulimChe" w:hAnsi="GulimChe" w:cs="GulimChe" w:hint="eastAsia"/>
              </w:rPr>
              <w:t>-- 4</w:t>
            </w:r>
            <w:proofErr w:type="gramStart"/>
            <w:r w:rsidRPr="003B059E">
              <w:rPr>
                <w:rFonts w:ascii="GulimChe" w:hAnsi="GulimChe" w:cs="GulimChe" w:hint="eastAsia"/>
              </w:rPr>
              <w:t>.</w:t>
            </w:r>
            <w:r w:rsidRPr="003B059E">
              <w:rPr>
                <w:rFonts w:ascii="GulimChe" w:hAnsi="GulimChe" w:cs="GulimChe" w:hint="eastAsia"/>
              </w:rPr>
              <w:t>제품별</w:t>
            </w:r>
            <w:proofErr w:type="gramEnd"/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SELECT A.DIV_CD            AS COL_INDEX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,A.KPI_CD            AS 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WHEN B.SEQ = 2 THEN A.BASE_YYYYMM END        AS BASE_YYYYMM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,0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,MIN(Z.KOR_NM) AS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,MIN(Z.ENG_NM)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1 AS SEQ FROM SYSIBM.SYSDUMMY1 UNION ALL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SELECT 2 AS SEQ FROM SYSIBM.SYSDUMMY1) B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,(SELECT DIVISION_CODE AS DIV_CD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,DISPLAY_NAME1 AS KOR_NM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,DISPLAY_NAME2 AS ENG_NM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lastRenderedPageBreak/>
              <w:t xml:space="preserve">                    ,DISPLAY_ORDER_SEQ AS DISP_SEQ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WHERE  CODE_TYPE = 'PIPELINE'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AND    DIVISION_CODE IN ('GNTCS','GNTHT')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AND    USE_FLAG = 'Y' ) Z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3B059E">
              <w:rPr>
                <w:rFonts w:ascii="GulimChe" w:hAnsi="GulimChe" w:cs="GulimChe"/>
              </w:rPr>
              <w:t>to_date</w:t>
            </w:r>
            <w:proofErr w:type="spellEnd"/>
            <w:r w:rsidRPr="003B059E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A.SUBSDR_CD = P_SUBSDR_CD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A.DIV_CD    = Z.DIV_CD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A.SCENARIO_TYPE_CD = 'AC0'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A.KPI_CD IN ('SALE')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AND    A.CAT_CD IN ('BEP_SMART_GNT')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GROUP BY A.DIV_CD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,A.KPI_CD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,CASE WHEN B.SEQ = 1 THEN SUBSTR(A.BASE_YYYYMM,1,4)</w:t>
            </w:r>
          </w:p>
          <w:p w:rsidR="003B059E" w:rsidRPr="003B059E" w:rsidRDefault="003B059E" w:rsidP="003B05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 xml:space="preserve">                    WHEN B.SEQ = 2 THEN A.BASE_YYYYMM END                                   </w:t>
            </w:r>
          </w:p>
          <w:p w:rsidR="004E63DC" w:rsidRPr="00964CC6" w:rsidRDefault="003B059E" w:rsidP="003B059E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3B059E">
              <w:rPr>
                <w:rFonts w:ascii="GulimChe" w:hAnsi="GulimChe" w:cs="GulimChe"/>
              </w:rPr>
              <w:t xml:space="preserve">    WITH UR;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F4473F">
            <w:pPr>
              <w:rPr>
                <w:rFonts w:eastAsia="바탕" w:cs="Arial"/>
                <w:color w:val="000000"/>
              </w:rPr>
            </w:pPr>
            <w:r w:rsidRPr="003B059E">
              <w:rPr>
                <w:rFonts w:ascii="GulimChe" w:hAnsi="GulimChe" w:cs="GulimChe"/>
              </w:rPr>
              <w:t>IPTDW.IPTDW_RES_DIM_COMM_DIVISION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F4473F" w:rsidP="0073567B">
            <w:pPr>
              <w:rPr>
                <w:rFonts w:ascii="GulimChe" w:hAnsi="GulimChe" w:cs="GulimChe"/>
              </w:rPr>
            </w:pPr>
            <w:r w:rsidRPr="003B059E">
              <w:rPr>
                <w:rFonts w:ascii="GulimChe" w:hAnsi="GulimChe" w:cs="GulimChe"/>
              </w:rPr>
              <w:t>IPTDWIF.IPTDWIF_RES_B2B_CROSSSALE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B80" w:rsidRDefault="00AC7B80">
      <w:r>
        <w:separator/>
      </w:r>
    </w:p>
  </w:endnote>
  <w:endnote w:type="continuationSeparator" w:id="0">
    <w:p w:rsidR="00AC7B80" w:rsidRDefault="00AC7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81150A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81150A">
      <w:rPr>
        <w:rFonts w:ascii="Times New Roman" w:eastAsia="굴림"/>
        <w:i w:val="0"/>
        <w:sz w:val="16"/>
      </w:rPr>
      <w:fldChar w:fldCharType="separate"/>
    </w:r>
    <w:r w:rsidR="00F4473F">
      <w:rPr>
        <w:rFonts w:ascii="Times New Roman" w:eastAsia="굴림"/>
        <w:i w:val="0"/>
        <w:noProof/>
        <w:sz w:val="16"/>
      </w:rPr>
      <w:t>5</w:t>
    </w:r>
    <w:r w:rsidR="0081150A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B80" w:rsidRDefault="00AC7B80">
      <w:r>
        <w:separator/>
      </w:r>
    </w:p>
  </w:footnote>
  <w:footnote w:type="continuationSeparator" w:id="0">
    <w:p w:rsidR="00AC7B80" w:rsidRDefault="00AC7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59E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096A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53D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C7B80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4473F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8434" fillcolor="white">
      <v:fill color="white"/>
    </o:shapedefaults>
    <o:shapelayout v:ext="edit">
      <o:idmap v:ext="edit" data="2"/>
      <o:rules v:ext="edit"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12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8660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3</cp:revision>
  <cp:lastPrinted>2004-03-03T09:26:00Z</cp:lastPrinted>
  <dcterms:created xsi:type="dcterms:W3CDTF">2016-02-24T05:36:00Z</dcterms:created>
  <dcterms:modified xsi:type="dcterms:W3CDTF">2016-02-24T05:47:00Z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