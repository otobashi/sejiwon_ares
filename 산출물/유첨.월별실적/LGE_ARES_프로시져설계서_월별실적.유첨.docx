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150794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월별실적</w:t>
      </w:r>
      <w:proofErr w:type="gramStart"/>
      <w:r w:rsidR="00063490">
        <w:rPr>
          <w:rFonts w:ascii="바탕체" w:hAnsi="바탕체" w:hint="eastAsia"/>
        </w:rPr>
        <w:t>.</w:t>
      </w:r>
      <w:proofErr w:type="spellStart"/>
      <w:r w:rsidR="00063490">
        <w:rPr>
          <w:rFonts w:ascii="바탕체" w:hAnsi="바탕체" w:hint="eastAsia"/>
        </w:rPr>
        <w:t>유첨</w:t>
      </w:r>
      <w:proofErr w:type="spellEnd"/>
      <w:proofErr w:type="gramEnd"/>
    </w:p>
    <w:p w:rsidR="00081A1D" w:rsidRDefault="00081A1D">
      <w:pPr>
        <w:pStyle w:val="ProjectName"/>
        <w:rPr>
          <w:rFonts w:ascii="바탕체" w:hAnsi="바탕체"/>
        </w:rPr>
      </w:pPr>
      <w:proofErr w:type="spellStart"/>
      <w:r>
        <w:rPr>
          <w:rFonts w:ascii="바탕체" w:hAnsi="바탕체" w:hint="eastAsia"/>
        </w:rPr>
        <w:t>프로시져</w:t>
      </w:r>
      <w:proofErr w:type="spellEnd"/>
      <w:r>
        <w:rPr>
          <w:rFonts w:ascii="바탕체" w:hAnsi="바탕체" w:hint="eastAsia"/>
        </w:rPr>
        <w:t xml:space="preserve"> 설계서</w:t>
      </w:r>
    </w:p>
    <w:p w:rsidR="00081A1D" w:rsidRDefault="00320811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320811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2016.02.24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proofErr w:type="spellStart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</w:t>
                      </w:r>
                      <w:proofErr w:type="spellEnd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 xml:space="preserve">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A84CC8">
              <w:rPr>
                <w:rFonts w:ascii="바탕체" w:hAnsi="바탕체" w:hint="eastAsia"/>
              </w:rPr>
              <w:t>2</w:t>
            </w:r>
            <w:r>
              <w:rPr>
                <w:rFonts w:ascii="바탕체" w:hAnsi="바탕체" w:hint="eastAsia"/>
              </w:rPr>
              <w:t>-</w:t>
            </w:r>
            <w:r w:rsidR="00A84CC8">
              <w:rPr>
                <w:rFonts w:ascii="바탕체" w:hAnsi="바탕체" w:hint="eastAsia"/>
              </w:rPr>
              <w:t>24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320811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320811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320811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20811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20811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20811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150794">
          <w:rPr>
            <w:rStyle w:val="ae"/>
            <w:rFonts w:hint="eastAsia"/>
            <w:noProof/>
          </w:rPr>
          <w:t>월별실적</w:t>
        </w:r>
        <w:r w:rsidR="00063490">
          <w:rPr>
            <w:rStyle w:val="ae"/>
            <w:rFonts w:hint="eastAsia"/>
            <w:noProof/>
          </w:rPr>
          <w:t xml:space="preserve"> </w:t>
        </w:r>
        <w:r w:rsidR="00736424" w:rsidRPr="007A37D2">
          <w:rPr>
            <w:rStyle w:val="ae"/>
            <w:noProof/>
          </w:rPr>
          <w:t>조회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20811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20811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736424" w:rsidRPr="007A37D2">
          <w:rPr>
            <w:rStyle w:val="ae"/>
            <w:rFonts w:ascii="GulimChe" w:hAnsi="GulimChe" w:cs="GulimChe"/>
            <w:noProof/>
          </w:rPr>
          <w:t>SP_CD_RES_SMR_</w:t>
        </w:r>
        <w:r w:rsidR="00B56504">
          <w:rPr>
            <w:rStyle w:val="ae"/>
            <w:rFonts w:ascii="GulimChe" w:hAnsi="GulimChe" w:cs="GulimChe" w:hint="eastAsia"/>
            <w:noProof/>
          </w:rPr>
          <w:t>MONTH_SALE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20811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320811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320811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1E58CF" w:rsidRDefault="00955DC5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1) </w:t>
      </w:r>
      <w:r w:rsidR="00C425C8">
        <w:rPr>
          <w:rFonts w:ascii="바탕" w:eastAsia="바탕" w:hAnsi="바탕" w:cs="Courier New" w:hint="eastAsia"/>
        </w:rPr>
        <w:t>월별실적</w:t>
      </w:r>
      <w:r w:rsidR="001E58CF">
        <w:rPr>
          <w:rFonts w:ascii="바탕" w:eastAsia="바탕" w:hAnsi="바탕" w:cs="Courier New" w:hint="eastAsia"/>
        </w:rPr>
        <w:t xml:space="preserve"> </w:t>
      </w:r>
      <w:r w:rsidR="00001CE4">
        <w:rPr>
          <w:rFonts w:ascii="바탕" w:eastAsia="바탕" w:hAnsi="바탕" w:cs="Courier New" w:hint="eastAsia"/>
        </w:rPr>
        <w:t>조회</w:t>
      </w:r>
      <w:r w:rsidR="00EB152D" w:rsidRPr="00827FB4">
        <w:rPr>
          <w:rFonts w:ascii="바탕" w:eastAsia="바탕" w:hAnsi="바탕" w:cs="Courier New" w:hint="eastAsia"/>
        </w:rPr>
        <w:br/>
      </w:r>
      <w:r w:rsidR="00AE6CF6" w:rsidRPr="00AE6CF6">
        <w:rPr>
          <w:rFonts w:ascii="바탕" w:eastAsia="바탕" w:hAnsi="바탕" w:cs="Courier New" w:hint="eastAsia"/>
        </w:rPr>
        <w:t xml:space="preserve">SMART </w:t>
      </w:r>
      <w:r w:rsidR="00C425C8">
        <w:rPr>
          <w:rFonts w:ascii="바탕" w:eastAsia="바탕" w:hAnsi="바탕" w:cs="Courier New" w:hint="eastAsia"/>
        </w:rPr>
        <w:t>월별실적</w:t>
      </w:r>
      <w:r w:rsidR="001E58CF" w:rsidRPr="001E58CF">
        <w:rPr>
          <w:rFonts w:ascii="바탕" w:eastAsia="바탕" w:hAnsi="바탕" w:cs="Courier New" w:hint="eastAsia"/>
        </w:rPr>
        <w:t xml:space="preserve"> </w:t>
      </w:r>
      <w:r w:rsidR="001E58CF" w:rsidRPr="001E58CF">
        <w:rPr>
          <w:rFonts w:ascii="바탕" w:eastAsia="바탕" w:hAnsi="바탕" w:cs="Courier New"/>
        </w:rPr>
        <w:t>집계하여 Result Set으로 return함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B56504">
        <w:rPr>
          <w:rFonts w:hint="eastAsia"/>
        </w:rPr>
        <w:t>월별</w:t>
      </w:r>
      <w:r w:rsidR="00B56504">
        <w:rPr>
          <w:rFonts w:hint="eastAsia"/>
        </w:rPr>
        <w:t xml:space="preserve"> </w:t>
      </w:r>
      <w:r w:rsidR="00B56504">
        <w:rPr>
          <w:rFonts w:hint="eastAsia"/>
        </w:rPr>
        <w:t>실적</w:t>
      </w:r>
      <w:r w:rsidR="00AE6CF6">
        <w:rPr>
          <w:rFonts w:ascii="바탕" w:eastAsia="바탕" w:hAnsi="바탕" w:cs="Courier New" w:hint="eastAsia"/>
        </w:rPr>
        <w:t xml:space="preserve"> 조회</w:t>
      </w:r>
    </w:p>
    <w:p w:rsidR="00081A1D" w:rsidRDefault="00081A1D"/>
    <w:p w:rsidR="00081A1D" w:rsidRDefault="00081A1D"/>
    <w:p w:rsidR="00081A1D" w:rsidRDefault="0032081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0" type="#_x0000_t202" style="position:absolute;margin-left:64.5pt;margin-top:1.45pt;width:414.45pt;height:58.5pt;z-index:251636736;v-text-anchor:top-baseline" filled="f" fillcolor="#0c9" stroked="f">
            <v:textbox style="mso-next-textbox:#_x0000_s2190">
              <w:txbxContent>
                <w:p w:rsidR="004A249E" w:rsidRDefault="004A249E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ORACLE에서 </w:t>
                  </w:r>
                </w:p>
                <w:p w:rsidR="00A84CC8" w:rsidRPr="00BD4956" w:rsidRDefault="00C425C8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proofErr w:type="spellStart"/>
                  <w:r w:rsidRPr="00C425C8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tb_dsm_kpi_div_s</w:t>
                  </w:r>
                  <w:proofErr w:type="spellEnd"/>
                  <w:r w:rsidR="00A34121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</w:t>
                  </w:r>
                  <w:r w:rsidR="004A249E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-&gt; </w:t>
                  </w:r>
                  <w:proofErr w:type="spellStart"/>
                  <w:r w:rsidR="004A249E" w:rsidRPr="004A249E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npt_rs_mgr.tb_rs_excel_upld_data_d</w:t>
                  </w:r>
                  <w:proofErr w:type="spellEnd"/>
                  <w:r w:rsidR="004A249E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에 적재 후 ETL로 DB2로 전송</w:t>
                  </w:r>
                </w:p>
                <w:p w:rsidR="00BD4956" w:rsidRPr="00BD4956" w:rsidRDefault="00BD4956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081A1D" w:rsidRDefault="00320811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4.5pt;margin-top:6.45pt;width:60pt;height:36pt;z-index:251637760;v-text-anchor:middle" filled="f" fillcolor="#0c9">
            <v:textbox>
              <w:txbxContent>
                <w:p w:rsidR="00A34121" w:rsidRDefault="00A34121">
                  <w:r>
                    <w:rPr>
                      <w:rFonts w:hint="eastAsia"/>
                    </w:rPr>
                    <w:t>ORACLE</w:t>
                  </w:r>
                </w:p>
              </w:txbxContent>
            </v:textbox>
          </v:shape>
        </w:pict>
      </w:r>
    </w:p>
    <w:p w:rsidR="00081A1D" w:rsidRDefault="00081A1D"/>
    <w:p w:rsidR="00081A1D" w:rsidRDefault="00081A1D"/>
    <w:p w:rsidR="00081A1D" w:rsidRDefault="00320811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16" type="#_x0000_t34" style="position:absolute;margin-left:26.25pt;margin-top:7.95pt;width:71.25pt;height:61.5pt;z-index:251662336" o:connectortype="elbow" adj="10792,-129863,-29785">
            <v:stroke endarrow="block"/>
          </v:shape>
        </w:pict>
      </w:r>
    </w:p>
    <w:p w:rsidR="00AA6C94" w:rsidRDefault="00AA6C94"/>
    <w:p w:rsidR="00AA6C94" w:rsidRDefault="00AA6C94"/>
    <w:p w:rsidR="00AA6C94" w:rsidRDefault="00AA6C94"/>
    <w:p w:rsidR="00FF1785" w:rsidRDefault="00320811">
      <w:r>
        <w:rPr>
          <w:noProof/>
        </w:rPr>
        <w:pict>
          <v:shape id="_x0000_s2320" type="#_x0000_t202" style="position:absolute;margin-left:192pt;margin-top:.95pt;width:291.75pt;height:45pt;z-index:251665408;v-text-anchor:top-baseline" filled="f" fillcolor="#0c9" stroked="f">
            <v:textbox style="mso-next-textbox:#_x0000_s2320">
              <w:txbxContent>
                <w:p w:rsidR="004A249E" w:rsidRPr="004A249E" w:rsidRDefault="004A249E" w:rsidP="00BD4956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DB2에서 </w:t>
                  </w:r>
                  <w:r w:rsidRPr="004A249E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IPTDW.IPTDW_RES_EXCEL_UPLOAD_DATA</w:t>
                  </w: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-&gt; </w:t>
                  </w:r>
                  <w:r w:rsidRPr="004A249E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IPTDW.IPTDW_RES_KPI_SUBSDR_CNTRY</w:t>
                  </w: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로 적재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4" type="#_x0000_t22" style="position:absolute;margin-left:97.5pt;margin-top:9.95pt;width:60pt;height:36pt;z-index:251660288;v-text-anchor:middle" filled="f" fillcolor="#0c9">
            <v:textbox>
              <w:txbxContent>
                <w:p w:rsidR="00BD4956" w:rsidRDefault="00BD4956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FF1785" w:rsidRDefault="00FF1785"/>
    <w:p w:rsidR="00FF1785" w:rsidRDefault="00320811">
      <w:r>
        <w:rPr>
          <w:noProof/>
        </w:rPr>
        <w:pict>
          <v:shape id="_x0000_s2317" type="#_x0000_t34" style="position:absolute;margin-left:2in;margin-top:13.95pt;width:61.5pt;height:34.5pt;rotation:90;flip:x;z-index:251663360" o:connectortype="elbow" adj="263,303339,-34507">
            <v:stroke endarrow="block"/>
          </v:shape>
        </w:pict>
      </w:r>
    </w:p>
    <w:p w:rsidR="00FF1785" w:rsidRDefault="00FF1785"/>
    <w:p w:rsidR="00957AFA" w:rsidRDefault="00957AFA" w:rsidP="00957AFA"/>
    <w:p w:rsidR="00957AFA" w:rsidRDefault="00957AFA" w:rsidP="00957AFA"/>
    <w:p w:rsidR="00957AFA" w:rsidRDefault="00957AFA" w:rsidP="005A1052"/>
    <w:p w:rsidR="00A34121" w:rsidRDefault="00320811" w:rsidP="005A1052">
      <w:r>
        <w:rPr>
          <w:noProof/>
        </w:rPr>
        <w:pict>
          <v:shape id="_x0000_s2318" type="#_x0000_t202" style="position:absolute;margin-left:234.75pt;margin-top:4.5pt;width:249pt;height:63.75pt;z-index:251664384;v-text-anchor:top-baseline" filled="f" fillcolor="#0c9" stroked="f">
            <v:textbox style="mso-next-textbox:#_x0000_s2318">
              <w:txbxContent>
                <w:p w:rsidR="00B56504" w:rsidRDefault="00D16971" w:rsidP="00BD4956">
                  <w:pP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</w:pPr>
                  <w:r w:rsidRPr="00D16971">
                    <w:rPr>
                      <w:rFonts w:asciiTheme="minorHAnsi" w:eastAsiaTheme="minorHAnsi" w:hAnsiTheme="minorHAnsi"/>
                      <w:b/>
                      <w:szCs w:val="16"/>
                    </w:rPr>
                    <w:t>ETL_IDW.SP_CD_RES_SMR_</w:t>
                  </w:r>
                  <w:r w:rsidR="00B56504"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MONTH_SALE</w:t>
                  </w:r>
                </w:p>
                <w:p w:rsidR="00BD4956" w:rsidRPr="00BD4956" w:rsidRDefault="00BD495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 w:rsidRPr="00BD4956"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프로시저로 EXCEL생성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157.5pt;margin-top:4.5pt;width:1in;height:48pt;z-index:251661312">
            <v:textbox>
              <w:txbxContent>
                <w:p w:rsidR="00BD4956" w:rsidRDefault="00BD4956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081A1D" w:rsidRDefault="00B56504">
      <w:pPr>
        <w:pStyle w:val="1"/>
      </w:pPr>
      <w:bookmarkStart w:id="31" w:name="_Toc442348358"/>
      <w:r>
        <w:rPr>
          <w:rFonts w:hint="eastAsia"/>
        </w:rPr>
        <w:lastRenderedPageBreak/>
        <w:t>월별실적</w:t>
      </w:r>
      <w:r>
        <w:rPr>
          <w:rFonts w:hint="eastAsia"/>
        </w:rPr>
        <w:t xml:space="preserve"> </w:t>
      </w:r>
      <w:r w:rsidR="004A249E" w:rsidRPr="00964CC6">
        <w:rPr>
          <w:rFonts w:hint="eastAsia"/>
        </w:rPr>
        <w:t xml:space="preserve"> </w:t>
      </w:r>
      <w:r w:rsidR="004A249E" w:rsidRPr="00AE6CF6">
        <w:rPr>
          <w:rFonts w:hint="eastAsia"/>
        </w:rPr>
        <w:t>조회</w:t>
      </w:r>
      <w:bookmarkEnd w:id="31"/>
    </w:p>
    <w:p w:rsidR="00081A1D" w:rsidRDefault="00081A1D" w:rsidP="00AA0323">
      <w:pPr>
        <w:pStyle w:val="2"/>
        <w:ind w:firstLine="480"/>
      </w:pPr>
      <w:bookmarkStart w:id="32" w:name="_Toc65577107"/>
      <w:bookmarkStart w:id="33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2"/>
      <w:bookmarkEnd w:id="33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4" w:name="_Toc442348360"/>
      <w:r>
        <w:rPr>
          <w:rFonts w:hint="eastAsia"/>
        </w:rPr>
        <w:t xml:space="preserve">2.1.1 </w:t>
      </w:r>
      <w:r w:rsidR="00736424" w:rsidRPr="00736424">
        <w:rPr>
          <w:rFonts w:ascii="GulimChe" w:hAnsi="GulimChe" w:cs="GulimChe"/>
          <w:color w:val="000000"/>
        </w:rPr>
        <w:t>SP_CD_RES_SMR_</w:t>
      </w:r>
      <w:r w:rsidR="00B56504">
        <w:rPr>
          <w:rFonts w:ascii="GulimChe" w:hAnsi="GulimChe" w:cs="GulimChe" w:hint="eastAsia"/>
          <w:color w:val="000000"/>
        </w:rPr>
        <w:t>MONTH_SALE</w:t>
      </w:r>
      <w:bookmarkEnd w:id="34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proofErr w:type="spellStart"/>
            <w:r>
              <w:rPr>
                <w:rFonts w:ascii="굴림체" w:hAnsi="굴림체" w:hint="eastAsia"/>
                <w:b/>
                <w:bCs/>
              </w:rPr>
              <w:t>프로시져</w:t>
            </w:r>
            <w:proofErr w:type="spellEnd"/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E6CF6" w:rsidP="00D16971">
            <w:pPr>
              <w:rPr>
                <w:rFonts w:ascii="굴림체" w:hAnsi="굴림체"/>
              </w:rPr>
            </w:pPr>
            <w:r w:rsidRPr="00AE6CF6">
              <w:rPr>
                <w:rFonts w:ascii="바탕" w:eastAsia="바탕" w:hAnsi="바탕" w:cs="Courier New" w:hint="eastAsia"/>
              </w:rPr>
              <w:t xml:space="preserve">SMART </w:t>
            </w:r>
            <w:r w:rsidR="00544E8A">
              <w:rPr>
                <w:rFonts w:ascii="바탕" w:eastAsia="바탕" w:hAnsi="바탕" w:cs="Courier New" w:hint="eastAsia"/>
              </w:rPr>
              <w:t xml:space="preserve">월별실적 </w:t>
            </w:r>
            <w:r w:rsidR="004E63DC">
              <w:rPr>
                <w:rFonts w:ascii="바탕" w:eastAsia="바탕" w:hAnsi="바탕" w:cs="Courier New" w:hint="eastAsia"/>
              </w:rPr>
              <w:t>결과를 조회</w:t>
            </w:r>
            <w:r w:rsidR="004E63DC">
              <w:rPr>
                <w:rFonts w:ascii="굴림체" w:hAnsi="굴림체" w:hint="eastAsia"/>
              </w:rPr>
              <w:t>함</w:t>
            </w:r>
            <w:r w:rsidR="004E63DC">
              <w:rPr>
                <w:rFonts w:ascii="굴림체" w:hAnsi="굴림체" w:hint="eastAsia"/>
              </w:rPr>
              <w:t>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>BEP 실적</w:t>
            </w:r>
            <w:r>
              <w:rPr>
                <w:rFonts w:ascii="바탕" w:eastAsia="바탕" w:hAnsi="바탕" w:cs="Courier New" w:hint="eastAsia"/>
              </w:rPr>
              <w:t xml:space="preserve"> 형성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굴림체" w:hAnsi="굴림체" w:hint="eastAsia"/>
                <w:b/>
                <w:bCs/>
              </w:rPr>
              <w:t>로직</w:t>
            </w:r>
            <w:proofErr w:type="spellEnd"/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1. </w:t>
            </w:r>
            <w:r w:rsidRPr="00827FB4">
              <w:rPr>
                <w:rFonts w:ascii="바탕" w:eastAsia="바탕" w:hAnsi="바탕" w:cs="Courier New" w:hint="eastAsia"/>
              </w:rPr>
              <w:t xml:space="preserve">월 </w:t>
            </w: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 xml:space="preserve">수익성(BEP) </w:t>
            </w:r>
            <w:r w:rsidRPr="00827FB4">
              <w:rPr>
                <w:rFonts w:ascii="바탕" w:eastAsia="바탕" w:hAnsi="바탕" w:cs="Courier New" w:hint="eastAsia"/>
              </w:rPr>
              <w:t>실적</w:t>
            </w:r>
            <w:r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 xml:space="preserve">대상으로 </w:t>
            </w:r>
            <w:r w:rsidR="00544E8A">
              <w:rPr>
                <w:rFonts w:ascii="바탕" w:eastAsia="바탕" w:hAnsi="바탕" w:cs="Courier New" w:hint="eastAsia"/>
              </w:rPr>
              <w:t xml:space="preserve">월별실적 </w:t>
            </w:r>
            <w:r>
              <w:rPr>
                <w:rFonts w:ascii="바탕" w:eastAsia="바탕" w:hAnsi="바탕" w:cs="Courier New" w:hint="eastAsia"/>
              </w:rPr>
              <w:t xml:space="preserve">결과를 조회하여 그 결과를 </w:t>
            </w:r>
            <w:proofErr w:type="spellStart"/>
            <w:r>
              <w:rPr>
                <w:rFonts w:ascii="바탕" w:eastAsia="바탕" w:hAnsi="바탕" w:cs="Courier New" w:hint="eastAsia"/>
              </w:rPr>
              <w:t>프로시져를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호출한 화면에서 조회나 엑셀다운로드 등을 할 수 있도록 테이블(</w:t>
            </w:r>
            <w:r w:rsidR="004A249E" w:rsidRPr="004A249E">
              <w:rPr>
                <w:rFonts w:asciiTheme="minorHAnsi" w:eastAsiaTheme="minorHAnsi" w:hAnsiTheme="minorHAnsi" w:cs="GulimChe"/>
                <w:b/>
              </w:rPr>
              <w:t>IPTDW.IPTDW_RES_KPI_SUBSDR_CNTRY</w:t>
            </w:r>
            <w:r>
              <w:rPr>
                <w:rFonts w:ascii="바탕" w:eastAsia="바탕" w:hAnsi="바탕" w:cs="Courier New" w:hint="eastAsia"/>
              </w:rPr>
              <w:t>)에</w:t>
            </w:r>
            <w:r w:rsidR="00CA4AD7">
              <w:rPr>
                <w:rFonts w:ascii="바탕" w:eastAsia="바탕" w:hAnsi="바탕" w:cs="Courier New" w:hint="eastAsia"/>
              </w:rPr>
              <w:t xml:space="preserve">서 </w:t>
            </w:r>
            <w:r w:rsidR="00BF15AD">
              <w:rPr>
                <w:rFonts w:ascii="바탕" w:eastAsia="바탕" w:hAnsi="바탕" w:cs="Courier New" w:hint="eastAsia"/>
              </w:rPr>
              <w:t>조회함</w:t>
            </w:r>
          </w:p>
          <w:p w:rsidR="004E63DC" w:rsidRPr="00D16971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proofErr w:type="spellStart"/>
            <w:r>
              <w:rPr>
                <w:rFonts w:ascii="바탕" w:eastAsia="바탕" w:hAnsi="바탕" w:cs="Courier New" w:hint="eastAsia"/>
              </w:rPr>
              <w:t>입력받은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기준월, </w:t>
            </w:r>
            <w:r w:rsidR="00C56948">
              <w:rPr>
                <w:rFonts w:ascii="바탕" w:eastAsia="바탕" w:hAnsi="바탕" w:cs="Courier New" w:hint="eastAsia"/>
              </w:rPr>
              <w:t>법인</w:t>
            </w:r>
            <w:r w:rsidR="00CA4AD7">
              <w:rPr>
                <w:rFonts w:ascii="바탕" w:eastAsia="바탕" w:hAnsi="바탕" w:cs="Courier New" w:hint="eastAsia"/>
              </w:rPr>
              <w:t>으</w:t>
            </w:r>
            <w:r w:rsidR="00BF15AD">
              <w:rPr>
                <w:rFonts w:ascii="바탕" w:eastAsia="바탕" w:hAnsi="바탕" w:cs="Courier New" w:hint="eastAsia"/>
              </w:rPr>
              <w:t>로</w:t>
            </w:r>
            <w:r>
              <w:rPr>
                <w:rFonts w:ascii="바탕" w:eastAsia="바탕" w:hAnsi="바탕" w:cs="Courier New" w:hint="eastAsia"/>
              </w:rPr>
              <w:t xml:space="preserve"> 데이터 조회 후 보고서 생성함.</w:t>
            </w:r>
          </w:p>
          <w:p w:rsidR="004E63DC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</w:t>
            </w:r>
            <w:proofErr w:type="spellStart"/>
            <w:r>
              <w:rPr>
                <w:rFonts w:ascii="바탕" w:eastAsia="바탕" w:hAnsi="바탕" w:cs="Courier New" w:hint="eastAsia"/>
              </w:rPr>
              <w:t>파라메터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2845F4" w:rsidRPr="002845F4">
              <w:rPr>
                <w:rFonts w:ascii="바탕" w:eastAsia="바탕" w:hAnsi="바탕" w:cs="Courier New"/>
              </w:rPr>
              <w:t>P_BASIS_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실적 기준월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2845F4" w:rsidRPr="002845F4">
              <w:rPr>
                <w:rFonts w:ascii="바탕" w:eastAsia="바탕" w:hAnsi="바탕" w:cs="Courier New"/>
              </w:rPr>
              <w:t>P_SUBSDR_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CD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>:</w:t>
            </w:r>
            <w:proofErr w:type="gramEnd"/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 w:rsidR="002845F4">
              <w:rPr>
                <w:rFonts w:ascii="바탕" w:eastAsia="바탕" w:hAnsi="바탕" w:cs="Courier New" w:hint="eastAsia"/>
              </w:rPr>
              <w:t>법인</w:t>
            </w:r>
          </w:p>
          <w:p w:rsidR="00D16971" w:rsidRDefault="00D16971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>(3) P_DIV_</w:t>
            </w:r>
            <w:proofErr w:type="gramStart"/>
            <w:r>
              <w:rPr>
                <w:rFonts w:ascii="바탕" w:eastAsia="바탕" w:hAnsi="바탕" w:cs="Courier New" w:hint="eastAsia"/>
              </w:rPr>
              <w:t>CD 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사업부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4A249E" w:rsidRPr="004A249E" w:rsidRDefault="004A249E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4A249E">
              <w:rPr>
                <w:rFonts w:asciiTheme="minorHAnsi" w:eastAsiaTheme="minorHAnsi" w:hAnsiTheme="minorHAnsi" w:cs="Courier New"/>
                <w:b/>
                <w:color w:val="FF0000"/>
              </w:rPr>
              <w:t>SP_CD_RES_SMR_</w:t>
            </w:r>
            <w:r w:rsidR="00B56504">
              <w:rPr>
                <w:rFonts w:asciiTheme="minorHAnsi" w:eastAsiaTheme="minorHAnsi" w:hAnsiTheme="minorHAnsi" w:cs="Courier New" w:hint="eastAsia"/>
                <w:b/>
                <w:color w:val="FF0000"/>
              </w:rPr>
              <w:t>MONTH_SALE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>-- 1</w:t>
            </w:r>
            <w:proofErr w:type="gramStart"/>
            <w:r w:rsidRPr="00B56504">
              <w:rPr>
                <w:rFonts w:ascii="GulimChe" w:hAnsi="GulimChe" w:cs="GulimChe" w:hint="eastAsia"/>
              </w:rPr>
              <w:t>.</w:t>
            </w:r>
            <w:r w:rsidRPr="00B56504">
              <w:rPr>
                <w:rFonts w:ascii="GulimChe" w:hAnsi="GulimChe" w:cs="GulimChe" w:hint="eastAsia"/>
              </w:rPr>
              <w:t>매출</w:t>
            </w:r>
            <w:proofErr w:type="gramEnd"/>
            <w:r w:rsidRPr="00B56504">
              <w:rPr>
                <w:rFonts w:ascii="GulimChe" w:hAnsi="GulimChe" w:cs="GulimChe" w:hint="eastAsia"/>
              </w:rPr>
              <w:t>/</w:t>
            </w:r>
            <w:r w:rsidRPr="00B56504">
              <w:rPr>
                <w:rFonts w:ascii="GulimChe" w:hAnsi="GulimChe" w:cs="GulimChe" w:hint="eastAsia"/>
              </w:rPr>
              <w:t>영업이익</w:t>
            </w:r>
            <w:r w:rsidRPr="00B56504">
              <w:rPr>
                <w:rFonts w:ascii="GulimChe" w:hAnsi="GulimChe" w:cs="GulimChe" w:hint="eastAsia"/>
              </w:rPr>
              <w:t>/</w:t>
            </w:r>
            <w:proofErr w:type="spellStart"/>
            <w:r w:rsidRPr="00B56504">
              <w:rPr>
                <w:rFonts w:ascii="GulimChe" w:hAnsi="GulimChe" w:cs="GulimChe" w:hint="eastAsia"/>
              </w:rPr>
              <w:t>가격성판촉비</w:t>
            </w:r>
            <w:proofErr w:type="spellEnd"/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SELECT CASE A.KPI_CD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'SALE' THEN '</w:t>
            </w:r>
            <w:r w:rsidRPr="00B56504">
              <w:rPr>
                <w:rFonts w:ascii="GulimChe" w:hAnsi="GulimChe" w:cs="GulimChe" w:hint="eastAsia"/>
              </w:rPr>
              <w:t>매출</w:t>
            </w:r>
            <w:r w:rsidRPr="00B56504">
              <w:rPr>
                <w:rFonts w:ascii="GulimChe" w:hAnsi="GulimChe" w:cs="GulimChe" w:hint="eastAsia"/>
              </w:rPr>
              <w:t>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</w:t>
            </w:r>
            <w:proofErr w:type="gramStart"/>
            <w:r w:rsidRPr="00B56504">
              <w:rPr>
                <w:rFonts w:ascii="GulimChe" w:hAnsi="GulimChe" w:cs="GulimChe" w:hint="eastAsia"/>
              </w:rPr>
              <w:t>'COI'  THEN</w:t>
            </w:r>
            <w:proofErr w:type="gramEnd"/>
            <w:r w:rsidRPr="00B56504">
              <w:rPr>
                <w:rFonts w:ascii="GulimChe" w:hAnsi="GulimChe" w:cs="GulimChe" w:hint="eastAsia"/>
              </w:rPr>
              <w:t xml:space="preserve"> '</w:t>
            </w:r>
            <w:r w:rsidRPr="00B56504">
              <w:rPr>
                <w:rFonts w:ascii="GulimChe" w:hAnsi="GulimChe" w:cs="GulimChe" w:hint="eastAsia"/>
              </w:rPr>
              <w:t>영업이익</w:t>
            </w:r>
            <w:r w:rsidRPr="00B56504">
              <w:rPr>
                <w:rFonts w:ascii="GulimChe" w:hAnsi="GulimChe" w:cs="GulimChe" w:hint="eastAsia"/>
              </w:rPr>
              <w:t>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'SALES_DEDUCTION' THEN '</w:t>
            </w:r>
            <w:proofErr w:type="spellStart"/>
            <w:r w:rsidRPr="00B56504">
              <w:rPr>
                <w:rFonts w:ascii="GulimChe" w:hAnsi="GulimChe" w:cs="GulimChe" w:hint="eastAsia"/>
              </w:rPr>
              <w:t>가격성판촉비</w:t>
            </w:r>
            <w:proofErr w:type="spellEnd"/>
            <w:r w:rsidRPr="00B56504">
              <w:rPr>
                <w:rFonts w:ascii="GulimChe" w:hAnsi="GulimChe" w:cs="GulimChe" w:hint="eastAsia"/>
              </w:rPr>
              <w:t>' END         AS COL_INDEX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,CASE B.SEQ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,(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) B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A.SCENARIO_TYPE_CD = 'AC0'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A.CAT_CD = 'BEP_SMART_DIV'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A.KPI_CD in ('SALE', 'COI','SALES_DEDUCTION')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lastRenderedPageBreak/>
              <w:t xml:space="preserve">      AND    A.SUBSDR_CD = P_SUBSDR_CD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A.DIV_CD = P_DIV_CD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GROUP BY CASE A.KPI_CD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'SALE' THEN '</w:t>
            </w:r>
            <w:r w:rsidRPr="00B56504">
              <w:rPr>
                <w:rFonts w:ascii="GulimChe" w:hAnsi="GulimChe" w:cs="GulimChe" w:hint="eastAsia"/>
              </w:rPr>
              <w:t>매출</w:t>
            </w:r>
            <w:r w:rsidRPr="00B56504">
              <w:rPr>
                <w:rFonts w:ascii="GulimChe" w:hAnsi="GulimChe" w:cs="GulimChe" w:hint="eastAsia"/>
              </w:rPr>
              <w:t>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</w:t>
            </w:r>
            <w:proofErr w:type="gramStart"/>
            <w:r w:rsidRPr="00B56504">
              <w:rPr>
                <w:rFonts w:ascii="GulimChe" w:hAnsi="GulimChe" w:cs="GulimChe" w:hint="eastAsia"/>
              </w:rPr>
              <w:t>'COI'  THEN</w:t>
            </w:r>
            <w:proofErr w:type="gramEnd"/>
            <w:r w:rsidRPr="00B56504">
              <w:rPr>
                <w:rFonts w:ascii="GulimChe" w:hAnsi="GulimChe" w:cs="GulimChe" w:hint="eastAsia"/>
              </w:rPr>
              <w:t xml:space="preserve"> '</w:t>
            </w:r>
            <w:r w:rsidRPr="00B56504">
              <w:rPr>
                <w:rFonts w:ascii="GulimChe" w:hAnsi="GulimChe" w:cs="GulimChe" w:hint="eastAsia"/>
              </w:rPr>
              <w:t>영업이익</w:t>
            </w:r>
            <w:r w:rsidRPr="00B56504">
              <w:rPr>
                <w:rFonts w:ascii="GulimChe" w:hAnsi="GulimChe" w:cs="GulimChe" w:hint="eastAsia"/>
              </w:rPr>
              <w:t>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'SALES_DEDUCTION' THEN '</w:t>
            </w:r>
            <w:proofErr w:type="spellStart"/>
            <w:r w:rsidRPr="00B56504">
              <w:rPr>
                <w:rFonts w:ascii="GulimChe" w:hAnsi="GulimChe" w:cs="GulimChe" w:hint="eastAsia"/>
              </w:rPr>
              <w:t>가격성판촉비</w:t>
            </w:r>
            <w:proofErr w:type="spellEnd"/>
            <w:r w:rsidRPr="00B56504">
              <w:rPr>
                <w:rFonts w:ascii="GulimChe" w:hAnsi="GulimChe" w:cs="GulimChe" w:hint="eastAsia"/>
              </w:rPr>
              <w:t>' END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,A.SUBSDR_CD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,CASE B.SEQ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,A.KPI_CD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>-- 2.MostLikely</w:t>
            </w:r>
            <w:r w:rsidRPr="00B56504">
              <w:rPr>
                <w:rFonts w:ascii="GulimChe" w:hAnsi="GulimChe" w:cs="GulimChe" w:hint="eastAsia"/>
              </w:rPr>
              <w:t>대비</w:t>
            </w:r>
            <w:r w:rsidRPr="00B56504">
              <w:rPr>
                <w:rFonts w:ascii="GulimChe" w:hAnsi="GulimChe" w:cs="GulimChe" w:hint="eastAsia"/>
              </w:rPr>
              <w:t>(W-1)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SELECT '</w:t>
            </w:r>
            <w:proofErr w:type="spellStart"/>
            <w:r w:rsidRPr="00B56504">
              <w:rPr>
                <w:rFonts w:ascii="GulimChe" w:hAnsi="GulimChe" w:cs="GulimChe" w:hint="eastAsia"/>
              </w:rPr>
              <w:t>MostLikely</w:t>
            </w:r>
            <w:proofErr w:type="spellEnd"/>
            <w:r w:rsidRPr="00B56504">
              <w:rPr>
                <w:rFonts w:ascii="GulimChe" w:hAnsi="GulimChe" w:cs="GulimChe" w:hint="eastAsia"/>
              </w:rPr>
              <w:t>대비</w:t>
            </w:r>
            <w:r w:rsidRPr="00B56504">
              <w:rPr>
                <w:rFonts w:ascii="GulimChe" w:hAnsi="GulimChe" w:cs="GulimChe" w:hint="eastAsia"/>
              </w:rPr>
              <w:t>(W-1)</w:t>
            </w:r>
            <w:proofErr w:type="gramStart"/>
            <w:r w:rsidRPr="00B56504">
              <w:rPr>
                <w:rFonts w:ascii="GulimChe" w:hAnsi="GulimChe" w:cs="GulimChe" w:hint="eastAsia"/>
              </w:rPr>
              <w:t>'         AS</w:t>
            </w:r>
            <w:proofErr w:type="gramEnd"/>
            <w:r w:rsidRPr="00B56504">
              <w:rPr>
                <w:rFonts w:ascii="GulimChe" w:hAnsi="GulimChe" w:cs="GulimChe" w:hint="eastAsia"/>
              </w:rPr>
              <w:t xml:space="preserve"> COL_INDEX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,A.SUBSDR_CD   AS 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,A.BASE_YYYYMM AS BASE_YYYYMM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WHERE  A.BASE_YYYYMM BETWEEN TO_CHAR(ADD_MONTHS(TO_DATE(P_BASIS_YYYYMM, 'YYYYMM'), -2), 'YYYYMM') AND P_BASIS_YYYYMM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A.SCENARIO_TYPE_CD = 'PR0'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A.ZONE_RNR_CD = '1'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A.CAT_CD = 'BEP_SMART_ML'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A.KPI_CD in ('SALE')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A.SUBSDR_CD = P_SUBSDR_CD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A.DIV_CD = P_DIV_CD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GROUP BY A.SUBSDR_CD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,A.BASE_YYYYMM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,A.KPI_CD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-- 3. </w:t>
            </w:r>
            <w:proofErr w:type="spellStart"/>
            <w:r w:rsidRPr="00B56504">
              <w:rPr>
                <w:rFonts w:ascii="GulimChe" w:hAnsi="GulimChe" w:cs="GulimChe" w:hint="eastAsia"/>
              </w:rPr>
              <w:t>전월이동대비</w:t>
            </w:r>
            <w:proofErr w:type="spellEnd"/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SELECT </w:t>
            </w:r>
            <w:proofErr w:type="gramStart"/>
            <w:r w:rsidRPr="00B56504">
              <w:rPr>
                <w:rFonts w:ascii="GulimChe" w:hAnsi="GulimChe" w:cs="GulimChe" w:hint="eastAsia"/>
              </w:rPr>
              <w:t>'</w:t>
            </w:r>
            <w:proofErr w:type="spellStart"/>
            <w:r w:rsidRPr="00B56504">
              <w:rPr>
                <w:rFonts w:ascii="GulimChe" w:hAnsi="GulimChe" w:cs="GulimChe" w:hint="eastAsia"/>
              </w:rPr>
              <w:t>전월이동</w:t>
            </w:r>
            <w:proofErr w:type="spellEnd"/>
            <w:r w:rsidRPr="00B56504">
              <w:rPr>
                <w:rFonts w:ascii="GulimChe" w:hAnsi="GulimChe" w:cs="GulimChe" w:hint="eastAsia"/>
              </w:rPr>
              <w:t>'         AS</w:t>
            </w:r>
            <w:proofErr w:type="gramEnd"/>
            <w:r w:rsidRPr="00B56504">
              <w:rPr>
                <w:rFonts w:ascii="GulimChe" w:hAnsi="GulimChe" w:cs="GulimChe" w:hint="eastAsia"/>
              </w:rPr>
              <w:t xml:space="preserve"> COL_INDEX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,CASE B.SEQ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,(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) B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A.SCENARIO_TYPE_CD = 'MP'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A.CAT_CD = 'BEP_SMART_DIV'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A.KPI_CD in ('SALE')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lastRenderedPageBreak/>
              <w:t xml:space="preserve">      AND    A.SUBSDR_CD = P_SUBSDR_CD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A.DIV_CD = P_DIV_CD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GROUP BY A.SUBSDR_CD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,CASE B.SEQ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,A.KPI_CD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-- 4. </w:t>
            </w:r>
            <w:r w:rsidRPr="00B56504">
              <w:rPr>
                <w:rFonts w:ascii="GulimChe" w:hAnsi="GulimChe" w:cs="GulimChe" w:hint="eastAsia"/>
              </w:rPr>
              <w:t>전년대비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SELECT </w:t>
            </w:r>
            <w:proofErr w:type="gramStart"/>
            <w:r w:rsidRPr="00B56504">
              <w:rPr>
                <w:rFonts w:ascii="GulimChe" w:hAnsi="GulimChe" w:cs="GulimChe" w:hint="eastAsia"/>
              </w:rPr>
              <w:t>'</w:t>
            </w:r>
            <w:r w:rsidRPr="00B56504">
              <w:rPr>
                <w:rFonts w:ascii="GulimChe" w:hAnsi="GulimChe" w:cs="GulimChe" w:hint="eastAsia"/>
              </w:rPr>
              <w:t>전년대비</w:t>
            </w:r>
            <w:r w:rsidRPr="00B56504">
              <w:rPr>
                <w:rFonts w:ascii="GulimChe" w:hAnsi="GulimChe" w:cs="GulimChe" w:hint="eastAsia"/>
              </w:rPr>
              <w:t>'         AS</w:t>
            </w:r>
            <w:proofErr w:type="gramEnd"/>
            <w:r w:rsidRPr="00B56504">
              <w:rPr>
                <w:rFonts w:ascii="GulimChe" w:hAnsi="GulimChe" w:cs="GulimChe" w:hint="eastAsia"/>
              </w:rPr>
              <w:t xml:space="preserve"> COL_INDEX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,CASE B.SEQ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WHEN 1 THEN SUBSTR(TO_CHAR(ADD_MONTHS(TO_DATE(A.BASE_YYYYMM, 'YYYYMM'), +12), 'YYYYMM'),1,4)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WHEN 2 THEN SUBSTR(TO_CHAR(ADD_MONTHS(TO_DATE(A.BASE_YYYYMM, 'YYYYMM'), +12), 'YYYYMM'),1,4)||SUBSTR(TO_CHAR(ADD_MONTHS(TO_DATE(A.BASE_YYYYMM, 'YYYYMM'), -12), 'YYYYMM'),5,2) END AS BASE_YYYYMM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,(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) B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WHERE  A.BASE_YYYYMM BETWEEN '201301' AND SUBSTR(TO_CHAR(ADD_MONTHS(TO_DATE(P_BASIS_YYYYMM, 'YYYYMM'), -12), 'YYYYMM'),1,4)||'12'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A.SCENARIO_TYPE_CD = 'MP'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A.CAT_CD = 'BEP_SMART_DIV'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A.KPI_CD in ('SALE')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A.SUBSDR_CD = P_SUBSDR_CD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A.DIV_CD = P_DIV_CD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GROUP BY A.SUBSDR_CD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,CASE B.SEQ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WHEN 1 THEN SUBSTR(TO_CHAR(ADD_MONTHS(TO_DATE(A.BASE_YYYYMM, 'YYYYMM'), +12), 'YYYYMM'),1,4)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WHEN 2 THEN SUBSTR(TO_CHAR(ADD_MONTHS(TO_DATE(A.BASE_YYYYMM, 'YYYYMM'), +12), 'YYYYMM'),1,4)||SUBSTR(TO_CHAR(ADD_MONTHS(TO_DATE(A.BASE_YYYYMM, 'YYYYMM'), -12), 'YYYYMM'),5,2) END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,A.KPI_CD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-- 5. </w:t>
            </w:r>
            <w:r w:rsidRPr="00B56504">
              <w:rPr>
                <w:rFonts w:ascii="GulimChe" w:hAnsi="GulimChe" w:cs="GulimChe" w:hint="eastAsia"/>
              </w:rPr>
              <w:t>광고선전비</w:t>
            </w:r>
            <w:r w:rsidRPr="00B56504">
              <w:rPr>
                <w:rFonts w:ascii="GulimChe" w:hAnsi="GulimChe" w:cs="GulimChe" w:hint="eastAsia"/>
              </w:rPr>
              <w:t>/</w:t>
            </w:r>
            <w:proofErr w:type="spellStart"/>
            <w:r w:rsidRPr="00B56504">
              <w:rPr>
                <w:rFonts w:ascii="GulimChe" w:hAnsi="GulimChe" w:cs="GulimChe" w:hint="eastAsia"/>
              </w:rPr>
              <w:t>판매촉진비</w:t>
            </w:r>
            <w:proofErr w:type="spellEnd"/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SELECT CASE A.SUB_CAT_CD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'FC' THEN '</w:t>
            </w:r>
            <w:r w:rsidRPr="00B56504">
              <w:rPr>
                <w:rFonts w:ascii="GulimChe" w:hAnsi="GulimChe" w:cs="GulimChe" w:hint="eastAsia"/>
              </w:rPr>
              <w:t>광고선전비</w:t>
            </w:r>
            <w:r w:rsidRPr="00B56504">
              <w:rPr>
                <w:rFonts w:ascii="GulimChe" w:hAnsi="GulimChe" w:cs="GulimChe" w:hint="eastAsia"/>
              </w:rPr>
              <w:t>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'VC' THEN '</w:t>
            </w:r>
            <w:proofErr w:type="spellStart"/>
            <w:r w:rsidRPr="00B56504">
              <w:rPr>
                <w:rFonts w:ascii="GulimChe" w:hAnsi="GulimChe" w:cs="GulimChe" w:hint="eastAsia"/>
              </w:rPr>
              <w:t>판매촉진비</w:t>
            </w:r>
            <w:proofErr w:type="spellEnd"/>
            <w:r w:rsidRPr="00B56504">
              <w:rPr>
                <w:rFonts w:ascii="GulimChe" w:hAnsi="GulimChe" w:cs="GulimChe" w:hint="eastAsia"/>
              </w:rPr>
              <w:t>' END         AS COL_INDEX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lastRenderedPageBreak/>
              <w:t xml:space="preserve">            ,CASE B.SEQ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,(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) B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A.SCENARIO_TYPE_CD = 'AC0'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A.CAT_CD = 'BEP_SMART_OH'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A.KPI_CD in ('OH101000')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A.SUBSDR_CD = P_SUBSDR_CD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A.DIV_CD = P_DIV_CD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GROUP BY CASE A.SUB_CAT_CD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'FC' THEN '</w:t>
            </w:r>
            <w:r w:rsidRPr="00B56504">
              <w:rPr>
                <w:rFonts w:ascii="GulimChe" w:hAnsi="GulimChe" w:cs="GulimChe" w:hint="eastAsia"/>
              </w:rPr>
              <w:t>광고선전비</w:t>
            </w:r>
            <w:r w:rsidRPr="00B56504">
              <w:rPr>
                <w:rFonts w:ascii="GulimChe" w:hAnsi="GulimChe" w:cs="GulimChe" w:hint="eastAsia"/>
              </w:rPr>
              <w:t>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'VC' THEN '</w:t>
            </w:r>
            <w:proofErr w:type="spellStart"/>
            <w:r w:rsidRPr="00B56504">
              <w:rPr>
                <w:rFonts w:ascii="GulimChe" w:hAnsi="GulimChe" w:cs="GulimChe" w:hint="eastAsia"/>
              </w:rPr>
              <w:t>판매촉진비</w:t>
            </w:r>
            <w:proofErr w:type="spellEnd"/>
            <w:r w:rsidRPr="00B56504">
              <w:rPr>
                <w:rFonts w:ascii="GulimChe" w:hAnsi="GulimChe" w:cs="GulimChe" w:hint="eastAsia"/>
              </w:rPr>
              <w:t>' END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,A.SUBSDR_CD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,CASE B.SEQ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,A.KPI_CD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-- 6. </w:t>
            </w:r>
            <w:proofErr w:type="spellStart"/>
            <w:r w:rsidRPr="00B56504">
              <w:rPr>
                <w:rFonts w:ascii="GulimChe" w:hAnsi="GulimChe" w:cs="GulimChe" w:hint="eastAsia"/>
              </w:rPr>
              <w:t>저수익</w:t>
            </w:r>
            <w:proofErr w:type="spellEnd"/>
            <w:r w:rsidRPr="00B56504">
              <w:rPr>
                <w:rFonts w:ascii="GulimChe" w:hAnsi="GulimChe" w:cs="GulimChe" w:hint="eastAsia"/>
              </w:rPr>
              <w:t xml:space="preserve"> </w:t>
            </w:r>
            <w:r w:rsidRPr="00B56504">
              <w:rPr>
                <w:rFonts w:ascii="GulimChe" w:hAnsi="GulimChe" w:cs="GulimChe" w:hint="eastAsia"/>
              </w:rPr>
              <w:t>매출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SELECT '</w:t>
            </w:r>
            <w:proofErr w:type="spellStart"/>
            <w:r w:rsidRPr="00B56504">
              <w:rPr>
                <w:rFonts w:ascii="GulimChe" w:hAnsi="GulimChe" w:cs="GulimChe" w:hint="eastAsia"/>
              </w:rPr>
              <w:t>저수익매출</w:t>
            </w:r>
            <w:proofErr w:type="spellEnd"/>
            <w:r w:rsidRPr="00B56504">
              <w:rPr>
                <w:rFonts w:ascii="GulimChe" w:hAnsi="GulimChe" w:cs="GulimChe" w:hint="eastAsia"/>
              </w:rPr>
              <w:t>' AS COL_INDEX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,CASE B.SEQ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,(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) B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,(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SELECT 'MARGINAL_PF_(-)</w:t>
            </w:r>
            <w:proofErr w:type="gramStart"/>
            <w:r w:rsidRPr="00B56504">
              <w:rPr>
                <w:rFonts w:ascii="GulimChe" w:hAnsi="GulimChe" w:cs="GulimChe" w:hint="eastAsia"/>
              </w:rPr>
              <w:t>'  AS</w:t>
            </w:r>
            <w:proofErr w:type="gramEnd"/>
            <w:r w:rsidRPr="00B56504">
              <w:rPr>
                <w:rFonts w:ascii="GulimChe" w:hAnsi="GulimChe" w:cs="GulimChe" w:hint="eastAsia"/>
              </w:rPr>
              <w:t xml:space="preserve"> SUB_CAT_CD, '0%</w:t>
            </w:r>
            <w:r w:rsidRPr="00B56504">
              <w:rPr>
                <w:rFonts w:ascii="GulimChe" w:hAnsi="GulimChe" w:cs="GulimChe" w:hint="eastAsia"/>
              </w:rPr>
              <w:t>미만</w:t>
            </w:r>
            <w:r w:rsidRPr="00B56504">
              <w:rPr>
                <w:rFonts w:ascii="GulimChe" w:hAnsi="GulimChe" w:cs="GulimChe" w:hint="eastAsia"/>
              </w:rPr>
              <w:t>' AS SUB_CAT_NM FROM SYSIBM.SYSDUMMY1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'MARGINAL_PF_0_5'  AS SUB_CAT_CD, '0%~5%'  AS SUB_CAT_NM FROM SYSIBM.SYSDUMMY1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'MARGINAL_PF_5_10' AS SUB_CAT_CD, '5%~10%' AS SUB_CAT_NM FROM SYSIBM.SYSDUMMY1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) 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A.SCENARIO_TYPE_CD = 'AC0'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A.CAT_CD = 'BEP_SMART_SUBSDR'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A.KPI_CD in ('SALE')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A.SUB_CAT_CD = D.SUB_CAT_CD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lastRenderedPageBreak/>
              <w:t xml:space="preserve">      AND    A.SUBSDR_CD = P_SUBSDR_CD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A.DIV_CD = P_DIV_CD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GROUP BY A.SUBSDR_CD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,CASE B.SEQ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,A.KPI_CD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-- 7. </w:t>
            </w:r>
            <w:r w:rsidRPr="00B56504">
              <w:rPr>
                <w:rFonts w:ascii="GulimChe" w:hAnsi="GulimChe" w:cs="GulimChe" w:hint="eastAsia"/>
              </w:rPr>
              <w:t>한계적자매출</w:t>
            </w:r>
            <w:r w:rsidRPr="00B56504">
              <w:rPr>
                <w:rFonts w:ascii="GulimChe" w:hAnsi="GulimChe" w:cs="GulimChe" w:hint="eastAsia"/>
              </w:rPr>
              <w:t>/</w:t>
            </w:r>
            <w:r w:rsidRPr="00B56504">
              <w:rPr>
                <w:rFonts w:ascii="GulimChe" w:hAnsi="GulimChe" w:cs="GulimChe" w:hint="eastAsia"/>
              </w:rPr>
              <w:t>한계이익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SELECT CASE SUBSTR(D.SUB_CAT_CD,1,3)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'COI' THEN '</w:t>
            </w:r>
            <w:r w:rsidRPr="00B56504">
              <w:rPr>
                <w:rFonts w:ascii="GulimChe" w:hAnsi="GulimChe" w:cs="GulimChe" w:hint="eastAsia"/>
              </w:rPr>
              <w:t>한계이익</w:t>
            </w:r>
            <w:r w:rsidRPr="00B56504">
              <w:rPr>
                <w:rFonts w:ascii="GulimChe" w:hAnsi="GulimChe" w:cs="GulimChe" w:hint="eastAsia"/>
              </w:rPr>
              <w:t>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ELSE '</w:t>
            </w:r>
            <w:r w:rsidRPr="00B56504">
              <w:rPr>
                <w:rFonts w:ascii="GulimChe" w:hAnsi="GulimChe" w:cs="GulimChe" w:hint="eastAsia"/>
              </w:rPr>
              <w:t>한계적자매출</w:t>
            </w:r>
            <w:r w:rsidRPr="00B56504">
              <w:rPr>
                <w:rFonts w:ascii="GulimChe" w:hAnsi="GulimChe" w:cs="GulimChe" w:hint="eastAsia"/>
              </w:rPr>
              <w:t>' END AS COL_INDEX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,CASE B.SEQ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,'0'                  AS SORT_KEY      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,(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) B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,(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'MARGINAL_PF_(-)'  AS SUB_CAT_CD FROM SYSIBM.SYSDUMMY1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'COI_-10_-5'  AS SUB_CAT_CD FROM SYSIBM.SYSDUMMY1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'COI_-15'  AS SUB_CAT_CD FROM SYSIBM.SYSDUMMY1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'COI_-15_-10'  AS SUB_CAT_CD FROM SYSIBM.SYSDUMMY1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'COI_-5_0'  AS SUB_CAT_CD FROM SYSIBM.SYSDUMMY1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'COI_0_10'  AS SUB_CAT_CD FROM SYSIBM.SYSDUMMY1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'COI_10'  AS SUB_CAT_CD FROM SYSIBM.SYSDUMMY1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) 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A.SCENARIO_TYPE_CD = 'AC0'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A.CAT_CD = 'BEP_SMART_SUBSDR'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A.KPI_CD in ('MGN_PROFIT')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A.SUB_CAT_CD = D.SUB_CAT_CD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A.SUBSDR_CD = P_SUBSDR_CD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A.DIV_CD = P_DIV_CD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GROUP BY CASE SUBSTR(D.SUB_CAT_CD,1,3)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'COI' THEN '</w:t>
            </w:r>
            <w:r w:rsidRPr="00B56504">
              <w:rPr>
                <w:rFonts w:ascii="GulimChe" w:hAnsi="GulimChe" w:cs="GulimChe" w:hint="eastAsia"/>
              </w:rPr>
              <w:t>한계이익</w:t>
            </w:r>
            <w:r w:rsidRPr="00B56504">
              <w:rPr>
                <w:rFonts w:ascii="GulimChe" w:hAnsi="GulimChe" w:cs="GulimChe" w:hint="eastAsia"/>
              </w:rPr>
              <w:t>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ELSE '</w:t>
            </w:r>
            <w:r w:rsidRPr="00B56504">
              <w:rPr>
                <w:rFonts w:ascii="GulimChe" w:hAnsi="GulimChe" w:cs="GulimChe" w:hint="eastAsia"/>
              </w:rPr>
              <w:t>한계적자매출</w:t>
            </w:r>
            <w:r w:rsidRPr="00B56504">
              <w:rPr>
                <w:rFonts w:ascii="GulimChe" w:hAnsi="GulimChe" w:cs="GulimChe" w:hint="eastAsia"/>
              </w:rPr>
              <w:t>' END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,A.SUBSDR_CD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,CASE B.SEQ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,A.KPI_CD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>-- 8</w:t>
            </w:r>
            <w:proofErr w:type="gramStart"/>
            <w:r w:rsidRPr="00B56504">
              <w:rPr>
                <w:rFonts w:ascii="GulimChe" w:hAnsi="GulimChe" w:cs="GulimChe" w:hint="eastAsia"/>
              </w:rPr>
              <w:t>.</w:t>
            </w:r>
            <w:r w:rsidRPr="00B56504">
              <w:rPr>
                <w:rFonts w:ascii="GulimChe" w:hAnsi="GulimChe" w:cs="GulimChe" w:hint="eastAsia"/>
              </w:rPr>
              <w:t>재고일수</w:t>
            </w:r>
            <w:proofErr w:type="gramEnd"/>
            <w:r w:rsidRPr="00B56504">
              <w:rPr>
                <w:rFonts w:ascii="GulimChe" w:hAnsi="GulimChe" w:cs="GulimChe" w:hint="eastAsia"/>
              </w:rPr>
              <w:t>/</w:t>
            </w:r>
            <w:proofErr w:type="spellStart"/>
            <w:r w:rsidRPr="00B56504">
              <w:rPr>
                <w:rFonts w:ascii="GulimChe" w:hAnsi="GulimChe" w:cs="GulimChe" w:hint="eastAsia"/>
              </w:rPr>
              <w:t>역산법</w:t>
            </w:r>
            <w:proofErr w:type="spellEnd"/>
            <w:r w:rsidRPr="00B56504">
              <w:rPr>
                <w:rFonts w:ascii="GulimChe" w:hAnsi="GulimChe" w:cs="GulimChe" w:hint="eastAsia"/>
              </w:rPr>
              <w:t>/</w:t>
            </w:r>
            <w:r w:rsidRPr="00B56504">
              <w:rPr>
                <w:rFonts w:ascii="GulimChe" w:hAnsi="GulimChe" w:cs="GulimChe" w:hint="eastAsia"/>
              </w:rPr>
              <w:t>장기재고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SELECT CASE A.KPI_CD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'INV_DIO' THEN '</w:t>
            </w:r>
            <w:r w:rsidRPr="00B56504">
              <w:rPr>
                <w:rFonts w:ascii="GulimChe" w:hAnsi="GulimChe" w:cs="GulimChe" w:hint="eastAsia"/>
              </w:rPr>
              <w:t>재고일수</w:t>
            </w:r>
            <w:r w:rsidRPr="00B56504">
              <w:rPr>
                <w:rFonts w:ascii="GulimChe" w:hAnsi="GulimChe" w:cs="GulimChe" w:hint="eastAsia"/>
              </w:rPr>
              <w:t>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'INV_DIO_R' THEN '</w:t>
            </w:r>
            <w:proofErr w:type="spellStart"/>
            <w:r w:rsidRPr="00B56504">
              <w:rPr>
                <w:rFonts w:ascii="GulimChe" w:hAnsi="GulimChe" w:cs="GulimChe" w:hint="eastAsia"/>
              </w:rPr>
              <w:t>역산법</w:t>
            </w:r>
            <w:proofErr w:type="spellEnd"/>
            <w:r w:rsidRPr="00B56504">
              <w:rPr>
                <w:rFonts w:ascii="GulimChe" w:hAnsi="GulimChe" w:cs="GulimChe" w:hint="eastAsia"/>
              </w:rPr>
              <w:t>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'INV_LONG_TERM' THEN '</w:t>
            </w:r>
            <w:r w:rsidRPr="00B56504">
              <w:rPr>
                <w:rFonts w:ascii="GulimChe" w:hAnsi="GulimChe" w:cs="GulimChe" w:hint="eastAsia"/>
              </w:rPr>
              <w:t>장기재고</w:t>
            </w:r>
            <w:r w:rsidRPr="00B56504">
              <w:rPr>
                <w:rFonts w:ascii="GulimChe" w:hAnsi="GulimChe" w:cs="GulimChe" w:hint="eastAsia"/>
              </w:rPr>
              <w:t>' END         AS COL_INDEX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,CASE B.SEQ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,(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) B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A.SCENARIO_TYPE_CD = 'AC0'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A.CAT_CD = 'SMART_INV'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A.KPI_CD IN ('INV_DIO', 'INV_DIO_R', 'INV_LONG_TERM')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A.SUBSDR_CD = P_SUBSDR_CD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A.DIV_CD = P_DIV_CD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GROUP BY CASE A.KPI_CD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'INV_DIO' THEN '</w:t>
            </w:r>
            <w:r w:rsidRPr="00B56504">
              <w:rPr>
                <w:rFonts w:ascii="GulimChe" w:hAnsi="GulimChe" w:cs="GulimChe" w:hint="eastAsia"/>
              </w:rPr>
              <w:t>재고일수</w:t>
            </w:r>
            <w:r w:rsidRPr="00B56504">
              <w:rPr>
                <w:rFonts w:ascii="GulimChe" w:hAnsi="GulimChe" w:cs="GulimChe" w:hint="eastAsia"/>
              </w:rPr>
              <w:t>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'INV_DIO_R' THEN '</w:t>
            </w:r>
            <w:proofErr w:type="spellStart"/>
            <w:r w:rsidRPr="00B56504">
              <w:rPr>
                <w:rFonts w:ascii="GulimChe" w:hAnsi="GulimChe" w:cs="GulimChe" w:hint="eastAsia"/>
              </w:rPr>
              <w:t>역산법</w:t>
            </w:r>
            <w:proofErr w:type="spellEnd"/>
            <w:r w:rsidRPr="00B56504">
              <w:rPr>
                <w:rFonts w:ascii="GulimChe" w:hAnsi="GulimChe" w:cs="GulimChe" w:hint="eastAsia"/>
              </w:rPr>
              <w:t>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'INV_LONG_TERM' THEN '</w:t>
            </w:r>
            <w:r w:rsidRPr="00B56504">
              <w:rPr>
                <w:rFonts w:ascii="GulimChe" w:hAnsi="GulimChe" w:cs="GulimChe" w:hint="eastAsia"/>
              </w:rPr>
              <w:t>장기재고</w:t>
            </w:r>
            <w:r w:rsidRPr="00B56504">
              <w:rPr>
                <w:rFonts w:ascii="GulimChe" w:hAnsi="GulimChe" w:cs="GulimChe" w:hint="eastAsia"/>
              </w:rPr>
              <w:t>' END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,A.SUBSDR_CD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,CASE B.SEQ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,A.KPI_CD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>-- 9</w:t>
            </w:r>
            <w:proofErr w:type="gramStart"/>
            <w:r w:rsidRPr="00B56504">
              <w:rPr>
                <w:rFonts w:ascii="GulimChe" w:hAnsi="GulimChe" w:cs="GulimChe" w:hint="eastAsia"/>
              </w:rPr>
              <w:t>.</w:t>
            </w:r>
            <w:r w:rsidRPr="00B56504">
              <w:rPr>
                <w:rFonts w:ascii="GulimChe" w:hAnsi="GulimChe" w:cs="GulimChe" w:hint="eastAsia"/>
              </w:rPr>
              <w:t>생산성</w:t>
            </w:r>
            <w:proofErr w:type="gramEnd"/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SELECT CASE D.SUB_CAT_CD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'10600000'       THEN '(HR) </w:t>
            </w:r>
            <w:r w:rsidRPr="00B56504">
              <w:rPr>
                <w:rFonts w:ascii="GulimChe" w:hAnsi="GulimChe" w:cs="GulimChe" w:hint="eastAsia"/>
              </w:rPr>
              <w:t>원당매출액</w:t>
            </w:r>
            <w:r w:rsidRPr="00B56504">
              <w:rPr>
                <w:rFonts w:ascii="GulimChe" w:hAnsi="GulimChe" w:cs="GulimChe" w:hint="eastAsia"/>
              </w:rPr>
              <w:t xml:space="preserve">'         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'10600000EXC01A' THEN '(HR) </w:t>
            </w:r>
            <w:r w:rsidRPr="00B56504">
              <w:rPr>
                <w:rFonts w:ascii="GulimChe" w:hAnsi="GulimChe" w:cs="GulimChe" w:hint="eastAsia"/>
              </w:rPr>
              <w:t>원당매출액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사내도급제외</w:t>
            </w:r>
            <w:r w:rsidRPr="00B56504">
              <w:rPr>
                <w:rFonts w:ascii="GulimChe" w:hAnsi="GulimChe" w:cs="GulimChe" w:hint="eastAsia"/>
              </w:rPr>
              <w:t xml:space="preserve">'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'10600010'       THEN '(HR) </w:t>
            </w:r>
            <w:r w:rsidRPr="00B56504">
              <w:rPr>
                <w:rFonts w:ascii="GulimChe" w:hAnsi="GulimChe" w:cs="GulimChe" w:hint="eastAsia"/>
              </w:rPr>
              <w:t>인당매출액</w:t>
            </w:r>
            <w:r w:rsidRPr="00B56504">
              <w:rPr>
                <w:rFonts w:ascii="GulimChe" w:hAnsi="GulimChe" w:cs="GulimChe" w:hint="eastAsia"/>
              </w:rPr>
              <w:t xml:space="preserve">'         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'10600010EXC01A' THEN '(HR) </w:t>
            </w:r>
            <w:r w:rsidRPr="00B56504">
              <w:rPr>
                <w:rFonts w:ascii="GulimChe" w:hAnsi="GulimChe" w:cs="GulimChe" w:hint="eastAsia"/>
              </w:rPr>
              <w:t>인당매출액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사내도급제외</w:t>
            </w:r>
            <w:r w:rsidRPr="00B56504">
              <w:rPr>
                <w:rFonts w:ascii="GulimChe" w:hAnsi="GulimChe" w:cs="GulimChe" w:hint="eastAsia"/>
              </w:rPr>
              <w:t xml:space="preserve">'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'10600020'       THEN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 xml:space="preserve">'             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'10600020CMMN'   THEN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공통인원</w:t>
            </w:r>
            <w:r w:rsidRPr="00B56504">
              <w:rPr>
                <w:rFonts w:ascii="GulimChe" w:hAnsi="GulimChe" w:cs="GulimChe" w:hint="eastAsia"/>
              </w:rPr>
              <w:t xml:space="preserve">'    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'10600020CONT'   THEN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사내도급</w:t>
            </w:r>
            <w:r w:rsidRPr="00B56504">
              <w:rPr>
                <w:rFonts w:ascii="GulimChe" w:hAnsi="GulimChe" w:cs="GulimChe" w:hint="eastAsia"/>
              </w:rPr>
              <w:t xml:space="preserve">'    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'10600020EXC01A' THEN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사내도급제외</w:t>
            </w:r>
            <w:r w:rsidRPr="00B56504">
              <w:rPr>
                <w:rFonts w:ascii="GulimChe" w:hAnsi="GulimChe" w:cs="GulimChe" w:hint="eastAsia"/>
              </w:rPr>
              <w:t xml:space="preserve">'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'10600020FSE'    THEN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 xml:space="preserve">_FSE'         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'10600020IMKT'   THEN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>_ISE_</w:t>
            </w:r>
            <w:r w:rsidRPr="00B56504">
              <w:rPr>
                <w:rFonts w:ascii="GulimChe" w:hAnsi="GulimChe" w:cs="GulimChe" w:hint="eastAsia"/>
              </w:rPr>
              <w:t>영업</w:t>
            </w:r>
            <w:r w:rsidRPr="00B56504">
              <w:rPr>
                <w:rFonts w:ascii="GulimChe" w:hAnsi="GulimChe" w:cs="GulimChe" w:hint="eastAsia"/>
              </w:rPr>
              <w:t>/</w:t>
            </w:r>
            <w:r w:rsidRPr="00B56504">
              <w:rPr>
                <w:rFonts w:ascii="GulimChe" w:hAnsi="GulimChe" w:cs="GulimChe" w:hint="eastAsia"/>
              </w:rPr>
              <w:t>마케팅</w:t>
            </w:r>
            <w:r w:rsidRPr="00B56504">
              <w:rPr>
                <w:rFonts w:ascii="GulimChe" w:hAnsi="GulimChe" w:cs="GulimChe" w:hint="eastAsia"/>
              </w:rPr>
              <w:t xml:space="preserve">'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'10600020ISE'    THEN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 xml:space="preserve">_ISE'         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'10600020TEMP'   THEN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임시직</w:t>
            </w:r>
            <w:r w:rsidRPr="00B56504">
              <w:rPr>
                <w:rFonts w:ascii="GulimChe" w:hAnsi="GulimChe" w:cs="GulimChe" w:hint="eastAsia"/>
              </w:rPr>
              <w:t xml:space="preserve">'      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WHEN '10600050'       THEN '(HR) </w:t>
            </w:r>
            <w:r w:rsidRPr="00B56504">
              <w:rPr>
                <w:rFonts w:ascii="GulimChe" w:hAnsi="GulimChe" w:cs="GulimChe" w:hint="eastAsia"/>
              </w:rPr>
              <w:t>인건비</w:t>
            </w:r>
            <w:r w:rsidRPr="00B56504">
              <w:rPr>
                <w:rFonts w:ascii="GulimChe" w:hAnsi="GulimChe" w:cs="GulimChe" w:hint="eastAsia"/>
              </w:rPr>
              <w:t>(HR</w:t>
            </w:r>
            <w:r w:rsidRPr="00B56504">
              <w:rPr>
                <w:rFonts w:ascii="GulimChe" w:hAnsi="GulimChe" w:cs="GulimChe" w:hint="eastAsia"/>
              </w:rPr>
              <w:t>생산성</w:t>
            </w:r>
            <w:r w:rsidRPr="00B56504">
              <w:rPr>
                <w:rFonts w:ascii="GulimChe" w:hAnsi="GulimChe" w:cs="GulimChe" w:hint="eastAsia"/>
              </w:rPr>
              <w:t xml:space="preserve"> </w:t>
            </w:r>
            <w:r w:rsidRPr="00B56504">
              <w:rPr>
                <w:rFonts w:ascii="GulimChe" w:hAnsi="GulimChe" w:cs="GulimChe" w:hint="eastAsia"/>
              </w:rPr>
              <w:t>기준</w:t>
            </w:r>
            <w:r w:rsidRPr="00B56504">
              <w:rPr>
                <w:rFonts w:ascii="GulimChe" w:hAnsi="GulimChe" w:cs="GulimChe" w:hint="eastAsia"/>
              </w:rPr>
              <w:t xml:space="preserve">)'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lastRenderedPageBreak/>
              <w:t xml:space="preserve">                  WHEN '10600050EXC01A' THEN '(HR) </w:t>
            </w:r>
            <w:r w:rsidRPr="00B56504">
              <w:rPr>
                <w:rFonts w:ascii="GulimChe" w:hAnsi="GulimChe" w:cs="GulimChe" w:hint="eastAsia"/>
              </w:rPr>
              <w:t>인건비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사내도급제외</w:t>
            </w:r>
            <w:r w:rsidRPr="00B56504">
              <w:rPr>
                <w:rFonts w:ascii="GulimChe" w:hAnsi="GulimChe" w:cs="GulimChe" w:hint="eastAsia"/>
              </w:rPr>
              <w:t>' END AS COL_INDEX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,CASE B.SEQ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,D.SUB_CAT_CD         AS KPI_CD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,'0'                  AS SORT_KEY      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,(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) B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,(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SELECT '10600000'       AS SUB_CAT_CD FROM SYSIBM.SYSDUMMY1 UNION ALL -</w:t>
            </w:r>
            <w:proofErr w:type="gramStart"/>
            <w:r w:rsidRPr="00B56504">
              <w:rPr>
                <w:rFonts w:ascii="GulimChe" w:hAnsi="GulimChe" w:cs="GulimChe" w:hint="eastAsia"/>
              </w:rPr>
              <w:t>- ,</w:t>
            </w:r>
            <w:proofErr w:type="gramEnd"/>
            <w:r w:rsidRPr="00B56504">
              <w:rPr>
                <w:rFonts w:ascii="GulimChe" w:hAnsi="GulimChe" w:cs="GulimChe" w:hint="eastAsia"/>
              </w:rPr>
              <w:t xml:space="preserve"> '(HR) </w:t>
            </w:r>
            <w:r w:rsidRPr="00B56504">
              <w:rPr>
                <w:rFonts w:ascii="GulimChe" w:hAnsi="GulimChe" w:cs="GulimChe" w:hint="eastAsia"/>
              </w:rPr>
              <w:t>원당매출액</w:t>
            </w:r>
            <w:r w:rsidRPr="00B56504">
              <w:rPr>
                <w:rFonts w:ascii="GulimChe" w:hAnsi="GulimChe" w:cs="GulimChe" w:hint="eastAsia"/>
              </w:rPr>
              <w:t>'              AS HR_NM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SELECT '10600000EXC01A' AS SUB_CAT_CD FROM SYSIBM.SYSDUMMY1 UNION ALL -</w:t>
            </w:r>
            <w:proofErr w:type="gramStart"/>
            <w:r w:rsidRPr="00B56504">
              <w:rPr>
                <w:rFonts w:ascii="GulimChe" w:hAnsi="GulimChe" w:cs="GulimChe" w:hint="eastAsia"/>
              </w:rPr>
              <w:t>- ,</w:t>
            </w:r>
            <w:proofErr w:type="gramEnd"/>
            <w:r w:rsidRPr="00B56504">
              <w:rPr>
                <w:rFonts w:ascii="GulimChe" w:hAnsi="GulimChe" w:cs="GulimChe" w:hint="eastAsia"/>
              </w:rPr>
              <w:t xml:space="preserve"> '(HR) </w:t>
            </w:r>
            <w:r w:rsidRPr="00B56504">
              <w:rPr>
                <w:rFonts w:ascii="GulimChe" w:hAnsi="GulimChe" w:cs="GulimChe" w:hint="eastAsia"/>
              </w:rPr>
              <w:t>원당매출액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사내도급제외</w:t>
            </w:r>
            <w:r w:rsidRPr="00B56504">
              <w:rPr>
                <w:rFonts w:ascii="GulimChe" w:hAnsi="GulimChe" w:cs="GulimChe" w:hint="eastAsia"/>
              </w:rPr>
              <w:t>' AS HR_NM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SELECT '10600010'       AS SUB_CAT_CD FROM SYSIBM.SYSDUMMY1 UNION ALL -</w:t>
            </w:r>
            <w:proofErr w:type="gramStart"/>
            <w:r w:rsidRPr="00B56504">
              <w:rPr>
                <w:rFonts w:ascii="GulimChe" w:hAnsi="GulimChe" w:cs="GulimChe" w:hint="eastAsia"/>
              </w:rPr>
              <w:t>- ,</w:t>
            </w:r>
            <w:proofErr w:type="gramEnd"/>
            <w:r w:rsidRPr="00B56504">
              <w:rPr>
                <w:rFonts w:ascii="GulimChe" w:hAnsi="GulimChe" w:cs="GulimChe" w:hint="eastAsia"/>
              </w:rPr>
              <w:t xml:space="preserve"> '(HR) </w:t>
            </w:r>
            <w:r w:rsidRPr="00B56504">
              <w:rPr>
                <w:rFonts w:ascii="GulimChe" w:hAnsi="GulimChe" w:cs="GulimChe" w:hint="eastAsia"/>
              </w:rPr>
              <w:t>인당매출액</w:t>
            </w:r>
            <w:r w:rsidRPr="00B56504">
              <w:rPr>
                <w:rFonts w:ascii="GulimChe" w:hAnsi="GulimChe" w:cs="GulimChe" w:hint="eastAsia"/>
              </w:rPr>
              <w:t>'              AS HR_NM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SELECT '10600010EXC01A' AS SUB_CAT_CD FROM SYSIBM.SYSDUMMY1 UNION ALL -</w:t>
            </w:r>
            <w:proofErr w:type="gramStart"/>
            <w:r w:rsidRPr="00B56504">
              <w:rPr>
                <w:rFonts w:ascii="GulimChe" w:hAnsi="GulimChe" w:cs="GulimChe" w:hint="eastAsia"/>
              </w:rPr>
              <w:t>- ,</w:t>
            </w:r>
            <w:proofErr w:type="gramEnd"/>
            <w:r w:rsidRPr="00B56504">
              <w:rPr>
                <w:rFonts w:ascii="GulimChe" w:hAnsi="GulimChe" w:cs="GulimChe" w:hint="eastAsia"/>
              </w:rPr>
              <w:t xml:space="preserve"> '(HR) </w:t>
            </w:r>
            <w:r w:rsidRPr="00B56504">
              <w:rPr>
                <w:rFonts w:ascii="GulimChe" w:hAnsi="GulimChe" w:cs="GulimChe" w:hint="eastAsia"/>
              </w:rPr>
              <w:t>인당매출액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사내도급제외</w:t>
            </w:r>
            <w:r w:rsidRPr="00B56504">
              <w:rPr>
                <w:rFonts w:ascii="GulimChe" w:hAnsi="GulimChe" w:cs="GulimChe" w:hint="eastAsia"/>
              </w:rPr>
              <w:t>' AS HR_NM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SELECT '10600020'       AS SUB_CAT_CD FROM SYSIBM.SYSDUMMY1 UNION ALL -</w:t>
            </w:r>
            <w:proofErr w:type="gramStart"/>
            <w:r w:rsidRPr="00B56504">
              <w:rPr>
                <w:rFonts w:ascii="GulimChe" w:hAnsi="GulimChe" w:cs="GulimChe" w:hint="eastAsia"/>
              </w:rPr>
              <w:t>- ,</w:t>
            </w:r>
            <w:proofErr w:type="gramEnd"/>
            <w:r w:rsidRPr="00B56504">
              <w:rPr>
                <w:rFonts w:ascii="GulimChe" w:hAnsi="GulimChe" w:cs="GulimChe" w:hint="eastAsia"/>
              </w:rPr>
              <w:t xml:space="preserve">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>'                  AS HR_NM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SELECT '10600020CMMN'   AS SUB_CAT_CD FROM SYSIBM.SYSDUMMY1 UNION ALL -</w:t>
            </w:r>
            <w:proofErr w:type="gramStart"/>
            <w:r w:rsidRPr="00B56504">
              <w:rPr>
                <w:rFonts w:ascii="GulimChe" w:hAnsi="GulimChe" w:cs="GulimChe" w:hint="eastAsia"/>
              </w:rPr>
              <w:t>- ,</w:t>
            </w:r>
            <w:proofErr w:type="gramEnd"/>
            <w:r w:rsidRPr="00B56504">
              <w:rPr>
                <w:rFonts w:ascii="GulimChe" w:hAnsi="GulimChe" w:cs="GulimChe" w:hint="eastAsia"/>
              </w:rPr>
              <w:t xml:space="preserve">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공통인원</w:t>
            </w:r>
            <w:r w:rsidRPr="00B56504">
              <w:rPr>
                <w:rFonts w:ascii="GulimChe" w:hAnsi="GulimChe" w:cs="GulimChe" w:hint="eastAsia"/>
              </w:rPr>
              <w:t>'         AS HR_NM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SELECT '10600020CONT'   AS SUB_CAT_CD FROM SYSIBM.SYSDUMMY1 UNION ALL -</w:t>
            </w:r>
            <w:proofErr w:type="gramStart"/>
            <w:r w:rsidRPr="00B56504">
              <w:rPr>
                <w:rFonts w:ascii="GulimChe" w:hAnsi="GulimChe" w:cs="GulimChe" w:hint="eastAsia"/>
              </w:rPr>
              <w:t>- ,</w:t>
            </w:r>
            <w:proofErr w:type="gramEnd"/>
            <w:r w:rsidRPr="00B56504">
              <w:rPr>
                <w:rFonts w:ascii="GulimChe" w:hAnsi="GulimChe" w:cs="GulimChe" w:hint="eastAsia"/>
              </w:rPr>
              <w:t xml:space="preserve">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사내도급</w:t>
            </w:r>
            <w:r w:rsidRPr="00B56504">
              <w:rPr>
                <w:rFonts w:ascii="GulimChe" w:hAnsi="GulimChe" w:cs="GulimChe" w:hint="eastAsia"/>
              </w:rPr>
              <w:t>'         AS HR_NM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SELECT '10600020EXC01A' AS SUB_CAT_CD FROM SYSIBM.SYSDUMMY1 UNION ALL -</w:t>
            </w:r>
            <w:proofErr w:type="gramStart"/>
            <w:r w:rsidRPr="00B56504">
              <w:rPr>
                <w:rFonts w:ascii="GulimChe" w:hAnsi="GulimChe" w:cs="GulimChe" w:hint="eastAsia"/>
              </w:rPr>
              <w:t>- ,</w:t>
            </w:r>
            <w:proofErr w:type="gramEnd"/>
            <w:r w:rsidRPr="00B56504">
              <w:rPr>
                <w:rFonts w:ascii="GulimChe" w:hAnsi="GulimChe" w:cs="GulimChe" w:hint="eastAsia"/>
              </w:rPr>
              <w:t xml:space="preserve">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사내도급제외</w:t>
            </w:r>
            <w:r w:rsidRPr="00B56504">
              <w:rPr>
                <w:rFonts w:ascii="GulimChe" w:hAnsi="GulimChe" w:cs="GulimChe" w:hint="eastAsia"/>
              </w:rPr>
              <w:t>'     AS HR_NM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SELECT '10600020FSE'    AS SUB_CAT_CD FROM SYSIBM.SYSDUMMY1 UNION ALL -</w:t>
            </w:r>
            <w:proofErr w:type="gramStart"/>
            <w:r w:rsidRPr="00B56504">
              <w:rPr>
                <w:rFonts w:ascii="GulimChe" w:hAnsi="GulimChe" w:cs="GulimChe" w:hint="eastAsia"/>
              </w:rPr>
              <w:t>- ,</w:t>
            </w:r>
            <w:proofErr w:type="gramEnd"/>
            <w:r w:rsidRPr="00B56504">
              <w:rPr>
                <w:rFonts w:ascii="GulimChe" w:hAnsi="GulimChe" w:cs="GulimChe" w:hint="eastAsia"/>
              </w:rPr>
              <w:t xml:space="preserve">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>_FSE'              AS HR_NM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SELECT '10600020IMKT'   AS SUB_CAT_CD FROM SYSIBM.SYSDUMMY1 UNION ALL -</w:t>
            </w:r>
            <w:proofErr w:type="gramStart"/>
            <w:r w:rsidRPr="00B56504">
              <w:rPr>
                <w:rFonts w:ascii="GulimChe" w:hAnsi="GulimChe" w:cs="GulimChe" w:hint="eastAsia"/>
              </w:rPr>
              <w:t>- ,</w:t>
            </w:r>
            <w:proofErr w:type="gramEnd"/>
            <w:r w:rsidRPr="00B56504">
              <w:rPr>
                <w:rFonts w:ascii="GulimChe" w:hAnsi="GulimChe" w:cs="GulimChe" w:hint="eastAsia"/>
              </w:rPr>
              <w:t xml:space="preserve">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>_ISE_</w:t>
            </w:r>
            <w:r w:rsidRPr="00B56504">
              <w:rPr>
                <w:rFonts w:ascii="GulimChe" w:hAnsi="GulimChe" w:cs="GulimChe" w:hint="eastAsia"/>
              </w:rPr>
              <w:t>영업</w:t>
            </w:r>
            <w:r w:rsidRPr="00B56504">
              <w:rPr>
                <w:rFonts w:ascii="GulimChe" w:hAnsi="GulimChe" w:cs="GulimChe" w:hint="eastAsia"/>
              </w:rPr>
              <w:t>/</w:t>
            </w:r>
            <w:r w:rsidRPr="00B56504">
              <w:rPr>
                <w:rFonts w:ascii="GulimChe" w:hAnsi="GulimChe" w:cs="GulimChe" w:hint="eastAsia"/>
              </w:rPr>
              <w:t>마케팅</w:t>
            </w:r>
            <w:r w:rsidRPr="00B56504">
              <w:rPr>
                <w:rFonts w:ascii="GulimChe" w:hAnsi="GulimChe" w:cs="GulimChe" w:hint="eastAsia"/>
              </w:rPr>
              <w:t>'  AS HR_NM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SELECT '10600020ISE'    AS SUB_CAT_CD FROM SYSIBM.SYSDUMMY1 UNION ALL -</w:t>
            </w:r>
            <w:proofErr w:type="gramStart"/>
            <w:r w:rsidRPr="00B56504">
              <w:rPr>
                <w:rFonts w:ascii="GulimChe" w:hAnsi="GulimChe" w:cs="GulimChe" w:hint="eastAsia"/>
              </w:rPr>
              <w:t>- ,</w:t>
            </w:r>
            <w:proofErr w:type="gramEnd"/>
            <w:r w:rsidRPr="00B56504">
              <w:rPr>
                <w:rFonts w:ascii="GulimChe" w:hAnsi="GulimChe" w:cs="GulimChe" w:hint="eastAsia"/>
              </w:rPr>
              <w:t xml:space="preserve">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>_ISE'              AS HR_NM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SELECT '10600020TEMP'   AS SUB_CAT_CD FROM SYSIBM.SYSDUMMY1 UNION ALL -</w:t>
            </w:r>
            <w:proofErr w:type="gramStart"/>
            <w:r w:rsidRPr="00B56504">
              <w:rPr>
                <w:rFonts w:ascii="GulimChe" w:hAnsi="GulimChe" w:cs="GulimChe" w:hint="eastAsia"/>
              </w:rPr>
              <w:t>- ,</w:t>
            </w:r>
            <w:proofErr w:type="gramEnd"/>
            <w:r w:rsidRPr="00B56504">
              <w:rPr>
                <w:rFonts w:ascii="GulimChe" w:hAnsi="GulimChe" w:cs="GulimChe" w:hint="eastAsia"/>
              </w:rPr>
              <w:t xml:space="preserve">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임시직</w:t>
            </w:r>
            <w:r w:rsidRPr="00B56504">
              <w:rPr>
                <w:rFonts w:ascii="GulimChe" w:hAnsi="GulimChe" w:cs="GulimChe" w:hint="eastAsia"/>
              </w:rPr>
              <w:t>'           AS HR_NM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SELECT '10600050'       AS SUB_CAT_CD FROM SYSIBM.SYSDUMMY1 UNION ALL -</w:t>
            </w:r>
            <w:proofErr w:type="gramStart"/>
            <w:r w:rsidRPr="00B56504">
              <w:rPr>
                <w:rFonts w:ascii="GulimChe" w:hAnsi="GulimChe" w:cs="GulimChe" w:hint="eastAsia"/>
              </w:rPr>
              <w:t>- ,</w:t>
            </w:r>
            <w:proofErr w:type="gramEnd"/>
            <w:r w:rsidRPr="00B56504">
              <w:rPr>
                <w:rFonts w:ascii="GulimChe" w:hAnsi="GulimChe" w:cs="GulimChe" w:hint="eastAsia"/>
              </w:rPr>
              <w:t xml:space="preserve"> '(HR) </w:t>
            </w:r>
            <w:r w:rsidRPr="00B56504">
              <w:rPr>
                <w:rFonts w:ascii="GulimChe" w:hAnsi="GulimChe" w:cs="GulimChe" w:hint="eastAsia"/>
              </w:rPr>
              <w:t>인건비</w:t>
            </w:r>
            <w:r w:rsidRPr="00B56504">
              <w:rPr>
                <w:rFonts w:ascii="GulimChe" w:hAnsi="GulimChe" w:cs="GulimChe" w:hint="eastAsia"/>
              </w:rPr>
              <w:t>(HR</w:t>
            </w:r>
            <w:r w:rsidRPr="00B56504">
              <w:rPr>
                <w:rFonts w:ascii="GulimChe" w:hAnsi="GulimChe" w:cs="GulimChe" w:hint="eastAsia"/>
              </w:rPr>
              <w:t>생산성</w:t>
            </w:r>
            <w:r w:rsidRPr="00B56504">
              <w:rPr>
                <w:rFonts w:ascii="GulimChe" w:hAnsi="GulimChe" w:cs="GulimChe" w:hint="eastAsia"/>
              </w:rPr>
              <w:t xml:space="preserve"> </w:t>
            </w:r>
            <w:r w:rsidRPr="00B56504">
              <w:rPr>
                <w:rFonts w:ascii="GulimChe" w:hAnsi="GulimChe" w:cs="GulimChe" w:hint="eastAsia"/>
              </w:rPr>
              <w:t>기준</w:t>
            </w:r>
            <w:r w:rsidRPr="00B56504">
              <w:rPr>
                <w:rFonts w:ascii="GulimChe" w:hAnsi="GulimChe" w:cs="GulimChe" w:hint="eastAsia"/>
              </w:rPr>
              <w:t>)'   AS HR_NM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SELECT '10600050EXC01A' AS SUB_CAT_CD FROM SYSIBM.SYSDUMMY1           -</w:t>
            </w:r>
            <w:proofErr w:type="gramStart"/>
            <w:r w:rsidRPr="00B56504">
              <w:rPr>
                <w:rFonts w:ascii="GulimChe" w:hAnsi="GulimChe" w:cs="GulimChe" w:hint="eastAsia"/>
              </w:rPr>
              <w:t>- ,</w:t>
            </w:r>
            <w:proofErr w:type="gramEnd"/>
            <w:r w:rsidRPr="00B56504">
              <w:rPr>
                <w:rFonts w:ascii="GulimChe" w:hAnsi="GulimChe" w:cs="GulimChe" w:hint="eastAsia"/>
              </w:rPr>
              <w:t xml:space="preserve"> '(HR) </w:t>
            </w:r>
            <w:r w:rsidRPr="00B56504">
              <w:rPr>
                <w:rFonts w:ascii="GulimChe" w:hAnsi="GulimChe" w:cs="GulimChe" w:hint="eastAsia"/>
              </w:rPr>
              <w:t>인건비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사내도급제외</w:t>
            </w:r>
            <w:r w:rsidRPr="00B56504">
              <w:rPr>
                <w:rFonts w:ascii="GulimChe" w:hAnsi="GulimChe" w:cs="GulimChe" w:hint="eastAsia"/>
              </w:rPr>
              <w:t>'     AS HR_NM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) 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A.SCENARIO_TYPE_CD = 'AC0'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A.CAT_CD = 'BEP_SMART_HR'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A.KPI_CD in ('HR','HR_CNT')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A.SUB_CAT_CD = D.SUB_CAT_CD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A.SUBSDR_CD  = P_SUBSDR_CD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AND    A.DIV_CD     = P_DIV_CD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GROUP BY CASE D.SUB_CAT_CD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'10600000'       THEN '(HR) </w:t>
            </w:r>
            <w:r w:rsidRPr="00B56504">
              <w:rPr>
                <w:rFonts w:ascii="GulimChe" w:hAnsi="GulimChe" w:cs="GulimChe" w:hint="eastAsia"/>
              </w:rPr>
              <w:t>원당매출액</w:t>
            </w:r>
            <w:r w:rsidRPr="00B56504">
              <w:rPr>
                <w:rFonts w:ascii="GulimChe" w:hAnsi="GulimChe" w:cs="GulimChe" w:hint="eastAsia"/>
              </w:rPr>
              <w:t xml:space="preserve">'         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lastRenderedPageBreak/>
              <w:t xml:space="preserve">                    WHEN '10600000EXC01A' THEN '(HR) </w:t>
            </w:r>
            <w:r w:rsidRPr="00B56504">
              <w:rPr>
                <w:rFonts w:ascii="GulimChe" w:hAnsi="GulimChe" w:cs="GulimChe" w:hint="eastAsia"/>
              </w:rPr>
              <w:t>원당매출액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사내도급제외</w:t>
            </w:r>
            <w:r w:rsidRPr="00B56504">
              <w:rPr>
                <w:rFonts w:ascii="GulimChe" w:hAnsi="GulimChe" w:cs="GulimChe" w:hint="eastAsia"/>
              </w:rPr>
              <w:t xml:space="preserve">'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'10600010'       THEN '(HR) </w:t>
            </w:r>
            <w:r w:rsidRPr="00B56504">
              <w:rPr>
                <w:rFonts w:ascii="GulimChe" w:hAnsi="GulimChe" w:cs="GulimChe" w:hint="eastAsia"/>
              </w:rPr>
              <w:t>인당매출액</w:t>
            </w:r>
            <w:r w:rsidRPr="00B56504">
              <w:rPr>
                <w:rFonts w:ascii="GulimChe" w:hAnsi="GulimChe" w:cs="GulimChe" w:hint="eastAsia"/>
              </w:rPr>
              <w:t xml:space="preserve">'         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'10600010EXC01A' THEN '(HR) </w:t>
            </w:r>
            <w:r w:rsidRPr="00B56504">
              <w:rPr>
                <w:rFonts w:ascii="GulimChe" w:hAnsi="GulimChe" w:cs="GulimChe" w:hint="eastAsia"/>
              </w:rPr>
              <w:t>인당매출액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사내도급제외</w:t>
            </w:r>
            <w:r w:rsidRPr="00B56504">
              <w:rPr>
                <w:rFonts w:ascii="GulimChe" w:hAnsi="GulimChe" w:cs="GulimChe" w:hint="eastAsia"/>
              </w:rPr>
              <w:t xml:space="preserve">'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'10600020'       THEN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 xml:space="preserve">'             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'10600020CMMN'   THEN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공통인원</w:t>
            </w:r>
            <w:r w:rsidRPr="00B56504">
              <w:rPr>
                <w:rFonts w:ascii="GulimChe" w:hAnsi="GulimChe" w:cs="GulimChe" w:hint="eastAsia"/>
              </w:rPr>
              <w:t xml:space="preserve">'    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'10600020CONT'   THEN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사내도급</w:t>
            </w:r>
            <w:r w:rsidRPr="00B56504">
              <w:rPr>
                <w:rFonts w:ascii="GulimChe" w:hAnsi="GulimChe" w:cs="GulimChe" w:hint="eastAsia"/>
              </w:rPr>
              <w:t xml:space="preserve">'    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'10600020EXC01A' THEN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사내도급제외</w:t>
            </w:r>
            <w:r w:rsidRPr="00B56504">
              <w:rPr>
                <w:rFonts w:ascii="GulimChe" w:hAnsi="GulimChe" w:cs="GulimChe" w:hint="eastAsia"/>
              </w:rPr>
              <w:t xml:space="preserve">'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'10600020FSE'    THEN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 xml:space="preserve">_FSE'         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'10600020IMKT'   THEN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>_ISE_</w:t>
            </w:r>
            <w:r w:rsidRPr="00B56504">
              <w:rPr>
                <w:rFonts w:ascii="GulimChe" w:hAnsi="GulimChe" w:cs="GulimChe" w:hint="eastAsia"/>
              </w:rPr>
              <w:t>영업</w:t>
            </w:r>
            <w:r w:rsidRPr="00B56504">
              <w:rPr>
                <w:rFonts w:ascii="GulimChe" w:hAnsi="GulimChe" w:cs="GulimChe" w:hint="eastAsia"/>
              </w:rPr>
              <w:t>/</w:t>
            </w:r>
            <w:r w:rsidRPr="00B56504">
              <w:rPr>
                <w:rFonts w:ascii="GulimChe" w:hAnsi="GulimChe" w:cs="GulimChe" w:hint="eastAsia"/>
              </w:rPr>
              <w:t>마케팅</w:t>
            </w:r>
            <w:r w:rsidRPr="00B56504">
              <w:rPr>
                <w:rFonts w:ascii="GulimChe" w:hAnsi="GulimChe" w:cs="GulimChe" w:hint="eastAsia"/>
              </w:rPr>
              <w:t xml:space="preserve">'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'10600020ISE'    THEN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 xml:space="preserve">_ISE'         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'10600020TEMP'   THEN '(HR) </w:t>
            </w:r>
            <w:r w:rsidRPr="00B56504">
              <w:rPr>
                <w:rFonts w:ascii="GulimChe" w:hAnsi="GulimChe" w:cs="GulimChe" w:hint="eastAsia"/>
              </w:rPr>
              <w:t>인원수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임시직</w:t>
            </w:r>
            <w:r w:rsidRPr="00B56504">
              <w:rPr>
                <w:rFonts w:ascii="GulimChe" w:hAnsi="GulimChe" w:cs="GulimChe" w:hint="eastAsia"/>
              </w:rPr>
              <w:t xml:space="preserve">'        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'10600050'       THEN '(HR) </w:t>
            </w:r>
            <w:r w:rsidRPr="00B56504">
              <w:rPr>
                <w:rFonts w:ascii="GulimChe" w:hAnsi="GulimChe" w:cs="GulimChe" w:hint="eastAsia"/>
              </w:rPr>
              <w:t>인건비</w:t>
            </w:r>
            <w:r w:rsidRPr="00B56504">
              <w:rPr>
                <w:rFonts w:ascii="GulimChe" w:hAnsi="GulimChe" w:cs="GulimChe" w:hint="eastAsia"/>
              </w:rPr>
              <w:t>(HR</w:t>
            </w:r>
            <w:r w:rsidRPr="00B56504">
              <w:rPr>
                <w:rFonts w:ascii="GulimChe" w:hAnsi="GulimChe" w:cs="GulimChe" w:hint="eastAsia"/>
              </w:rPr>
              <w:t>생산성</w:t>
            </w:r>
            <w:r w:rsidRPr="00B56504">
              <w:rPr>
                <w:rFonts w:ascii="GulimChe" w:hAnsi="GulimChe" w:cs="GulimChe" w:hint="eastAsia"/>
              </w:rPr>
              <w:t xml:space="preserve"> </w:t>
            </w:r>
            <w:r w:rsidRPr="00B56504">
              <w:rPr>
                <w:rFonts w:ascii="GulimChe" w:hAnsi="GulimChe" w:cs="GulimChe" w:hint="eastAsia"/>
              </w:rPr>
              <w:t>기준</w:t>
            </w:r>
            <w:r w:rsidRPr="00B56504">
              <w:rPr>
                <w:rFonts w:ascii="GulimChe" w:hAnsi="GulimChe" w:cs="GulimChe" w:hint="eastAsia"/>
              </w:rPr>
              <w:t xml:space="preserve">)'  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B56504">
              <w:rPr>
                <w:rFonts w:ascii="GulimChe" w:hAnsi="GulimChe" w:cs="GulimChe" w:hint="eastAsia"/>
              </w:rPr>
              <w:t xml:space="preserve">                    WHEN '10600050EXC01A' THEN '(HR) </w:t>
            </w:r>
            <w:r w:rsidRPr="00B56504">
              <w:rPr>
                <w:rFonts w:ascii="GulimChe" w:hAnsi="GulimChe" w:cs="GulimChe" w:hint="eastAsia"/>
              </w:rPr>
              <w:t>인건비</w:t>
            </w:r>
            <w:r w:rsidRPr="00B56504">
              <w:rPr>
                <w:rFonts w:ascii="GulimChe" w:hAnsi="GulimChe" w:cs="GulimChe" w:hint="eastAsia"/>
              </w:rPr>
              <w:t>_</w:t>
            </w:r>
            <w:r w:rsidRPr="00B56504">
              <w:rPr>
                <w:rFonts w:ascii="GulimChe" w:hAnsi="GulimChe" w:cs="GulimChe" w:hint="eastAsia"/>
              </w:rPr>
              <w:t>사내도급제외</w:t>
            </w:r>
            <w:r w:rsidRPr="00B56504">
              <w:rPr>
                <w:rFonts w:ascii="GulimChe" w:hAnsi="GulimChe" w:cs="GulimChe" w:hint="eastAsia"/>
              </w:rPr>
              <w:t>' END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,A.SUBSDR_CD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,CASE B.SEQ 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B56504" w:rsidRPr="00B56504" w:rsidRDefault="00B56504" w:rsidP="00B5650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B56504" w:rsidRPr="00B56504" w:rsidRDefault="00B56504" w:rsidP="00B56504">
            <w:pPr>
              <w:ind w:leftChars="-178" w:hangingChars="178" w:hanging="356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            ,D.SUB_CAT_CD</w:t>
            </w:r>
          </w:p>
          <w:p w:rsidR="00B56504" w:rsidRPr="00B56504" w:rsidRDefault="00B56504" w:rsidP="00B56504">
            <w:pPr>
              <w:ind w:leftChars="-178" w:hangingChars="178" w:hanging="356"/>
              <w:rPr>
                <w:rFonts w:ascii="GulimChe" w:hAnsi="GulimChe" w:cs="GulimChe"/>
              </w:rPr>
            </w:pPr>
            <w:r w:rsidRPr="00B56504">
              <w:rPr>
                <w:rFonts w:ascii="GulimChe" w:hAnsi="GulimChe" w:cs="GulimChe"/>
              </w:rPr>
              <w:t xml:space="preserve">  </w:t>
            </w:r>
          </w:p>
          <w:p w:rsidR="004E63DC" w:rsidRPr="00964CC6" w:rsidRDefault="00B56504" w:rsidP="00B56504">
            <w:pPr>
              <w:ind w:leftChars="-178" w:hangingChars="178" w:hanging="356"/>
              <w:rPr>
                <w:rFonts w:ascii="바탕" w:eastAsia="바탕" w:hAnsi="바탕" w:cs="Courier New"/>
                <w:b/>
              </w:rPr>
            </w:pPr>
            <w:r w:rsidRPr="00B56504">
              <w:rPr>
                <w:rFonts w:ascii="GulimChe" w:hAnsi="GulimChe" w:cs="GulimChe"/>
              </w:rPr>
              <w:t xml:space="preserve">    WITH UR;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5" w:name="_Toc65577109"/>
      <w:bookmarkStart w:id="36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7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5"/>
      <w:bookmarkEnd w:id="36"/>
      <w:bookmarkEnd w:id="37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8" w:name="_Toc53558874"/>
      <w:bookmarkStart w:id="39" w:name="_Toc65577110"/>
      <w:bookmarkStart w:id="40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1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8"/>
      <w:bookmarkEnd w:id="39"/>
      <w:bookmarkEnd w:id="40"/>
      <w:bookmarkEnd w:id="41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 w:rsidTr="00C40C5E">
        <w:tc>
          <w:tcPr>
            <w:tcW w:w="4949" w:type="dxa"/>
          </w:tcPr>
          <w:p w:rsidR="00081A1D" w:rsidRPr="004E63DC" w:rsidRDefault="00563FF5">
            <w:pPr>
              <w:rPr>
                <w:rFonts w:eastAsia="바탕" w:cs="Arial"/>
                <w:color w:val="000000"/>
              </w:rPr>
            </w:pPr>
            <w:r w:rsidRPr="00563FF5">
              <w:rPr>
                <w:rFonts w:ascii="GulimChe" w:hAnsi="GulimChe" w:cs="GulimChe"/>
              </w:rPr>
              <w:t>IPTDW.IPTDW_RES_EXCEL_UPLOAD_DATA</w:t>
            </w:r>
          </w:p>
        </w:tc>
        <w:tc>
          <w:tcPr>
            <w:tcW w:w="115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081A1D" w:rsidRDefault="00563FF5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081A1D" w:rsidRDefault="00081A1D"/>
        </w:tc>
        <w:tc>
          <w:tcPr>
            <w:tcW w:w="1160" w:type="dxa"/>
          </w:tcPr>
          <w:p w:rsidR="00081A1D" w:rsidRDefault="00563FF5">
            <w:r>
              <w:rPr>
                <w:rFonts w:hint="eastAsia"/>
              </w:rPr>
              <w:t>Y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563FF5" w:rsidP="004E63DC">
            <w:pPr>
              <w:rPr>
                <w:rFonts w:eastAsia="바탕" w:cs="Arial"/>
                <w:color w:val="000000"/>
              </w:rPr>
            </w:pPr>
            <w:r w:rsidRPr="00563FF5">
              <w:rPr>
                <w:rFonts w:ascii="GulimChe" w:hAnsi="GulimChe" w:cs="GulimChe"/>
              </w:rPr>
              <w:t>IPTDW.IPTDW_RES_KPI_SUBSDR_CNTRY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563FF5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563FF5">
            <w:r>
              <w:rPr>
                <w:rFonts w:hint="eastAsia"/>
              </w:rPr>
              <w:t>Y</w:t>
            </w:r>
          </w:p>
        </w:tc>
      </w:tr>
      <w:tr w:rsidR="00521358" w:rsidTr="00C40C5E">
        <w:tc>
          <w:tcPr>
            <w:tcW w:w="4949" w:type="dxa"/>
          </w:tcPr>
          <w:p w:rsidR="00521358" w:rsidRPr="00563FF5" w:rsidRDefault="00544E8A" w:rsidP="0073567B">
            <w:pPr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>IPTDW.IPTDW_RES_DIM_CORP_DISPLAY_MASTER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/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2772FC" w:rsidTr="00C40C5E">
        <w:tc>
          <w:tcPr>
            <w:tcW w:w="4949" w:type="dxa"/>
          </w:tcPr>
          <w:p w:rsidR="002772FC" w:rsidRPr="00563FF5" w:rsidRDefault="002772FC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2772FC" w:rsidRDefault="002772FC" w:rsidP="002572B1"/>
        </w:tc>
        <w:tc>
          <w:tcPr>
            <w:tcW w:w="1123" w:type="dxa"/>
          </w:tcPr>
          <w:p w:rsidR="002772FC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2772FC" w:rsidTr="00C40C5E">
        <w:tc>
          <w:tcPr>
            <w:tcW w:w="4949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2772FC" w:rsidRPr="00136EE1" w:rsidRDefault="002772FC" w:rsidP="002572B1"/>
        </w:tc>
        <w:tc>
          <w:tcPr>
            <w:tcW w:w="1123" w:type="dxa"/>
          </w:tcPr>
          <w:p w:rsidR="002772FC" w:rsidRPr="00136EE1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15C" w:rsidRDefault="0068715C">
      <w:r>
        <w:separator/>
      </w:r>
    </w:p>
  </w:endnote>
  <w:endnote w:type="continuationSeparator" w:id="0">
    <w:p w:rsidR="0068715C" w:rsidRDefault="006871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rPr>
        <w:rFonts w:eastAsia="굴림"/>
        <w:i w:val="0"/>
      </w:rPr>
    </w:pPr>
    <w:r w:rsidRPr="00964CC6">
      <w:rPr>
        <w:rFonts w:eastAsia="굴림" w:hint="eastAsia"/>
        <w:i w:val="0"/>
        <w:sz w:val="16"/>
      </w:rPr>
      <w:t>LGE_ARES_</w:t>
    </w:r>
    <w:proofErr w:type="spellStart"/>
    <w:r w:rsidRPr="00964CC6">
      <w:rPr>
        <w:rFonts w:eastAsia="굴림" w:hint="eastAsia"/>
        <w:i w:val="0"/>
        <w:sz w:val="16"/>
      </w:rPr>
      <w:t>프로시져설계서</w:t>
    </w:r>
    <w:proofErr w:type="spellEnd"/>
    <w:r w:rsidRPr="00964CC6">
      <w:rPr>
        <w:rFonts w:eastAsia="굴림" w:hint="eastAsia"/>
        <w:i w:val="0"/>
        <w:sz w:val="16"/>
      </w:rPr>
      <w:t>_</w:t>
    </w:r>
    <w:r w:rsidRPr="00736424">
      <w:rPr>
        <w:rFonts w:hint="eastAsia"/>
      </w:rPr>
      <w:t xml:space="preserve"> </w:t>
    </w:r>
    <w:r w:rsidRPr="00736424">
      <w:rPr>
        <w:rFonts w:eastAsia="굴림" w:hint="eastAsia"/>
        <w:i w:val="0"/>
        <w:sz w:val="16"/>
      </w:rPr>
      <w:t>월별</w:t>
    </w:r>
    <w:r w:rsidRPr="00736424">
      <w:rPr>
        <w:rFonts w:eastAsia="굴림" w:hint="eastAsia"/>
        <w:i w:val="0"/>
        <w:sz w:val="16"/>
      </w:rPr>
      <w:t xml:space="preserve"> Trend (Overhead)</w:t>
    </w:r>
    <w:r w:rsidRPr="00736424">
      <w:rPr>
        <w:rFonts w:eastAsia="굴림"/>
        <w:i w:val="0"/>
        <w:sz w:val="16"/>
      </w:rPr>
      <w:t xml:space="preserve"> </w:t>
    </w:r>
    <w:r>
      <w:rPr>
        <w:rFonts w:ascii="Times New Roman" w:eastAsia="굴림"/>
        <w:i w:val="0"/>
        <w:sz w:val="16"/>
      </w:rPr>
      <w:t xml:space="preserve">- </w:t>
    </w:r>
    <w:r w:rsidR="00320811">
      <w:rPr>
        <w:rFonts w:ascii="Times New Roman" w:eastAsia="굴림"/>
        <w:i w:val="0"/>
        <w:sz w:val="16"/>
      </w:rPr>
      <w:fldChar w:fldCharType="begin"/>
    </w:r>
    <w:r>
      <w:rPr>
        <w:rFonts w:ascii="Times New Roman" w:eastAsia="굴림"/>
        <w:i w:val="0"/>
        <w:sz w:val="16"/>
      </w:rPr>
      <w:instrText xml:space="preserve"> PAGE </w:instrText>
    </w:r>
    <w:r w:rsidR="00320811">
      <w:rPr>
        <w:rFonts w:ascii="Times New Roman" w:eastAsia="굴림"/>
        <w:i w:val="0"/>
        <w:sz w:val="16"/>
      </w:rPr>
      <w:fldChar w:fldCharType="separate"/>
    </w:r>
    <w:r w:rsidR="00B56504">
      <w:rPr>
        <w:rFonts w:ascii="Times New Roman" w:eastAsia="굴림"/>
        <w:i w:val="0"/>
        <w:noProof/>
        <w:sz w:val="16"/>
      </w:rPr>
      <w:t>1</w:t>
    </w:r>
    <w:r w:rsidR="00320811">
      <w:rPr>
        <w:rFonts w:ascii="Times New Roman" w:eastAsia="굴림"/>
        <w:i w:val="0"/>
        <w:sz w:val="16"/>
      </w:rPr>
      <w:fldChar w:fldCharType="end"/>
    </w:r>
    <w:r>
      <w:rPr>
        <w:rFonts w:ascii="Times New Roman" w:eastAsia="굴림"/>
        <w:i w:val="0"/>
        <w:sz w:val="16"/>
      </w:rPr>
      <w:t xml:space="preserve"> -</w:t>
    </w:r>
    <w:r>
      <w:rPr>
        <w:rFonts w:ascii="Times New Roman" w:eastAsia="굴림" w:hint="eastAsia"/>
        <w:i w:val="0"/>
        <w:sz w:val="16"/>
      </w:rPr>
      <w:t xml:space="preserve"> </w:t>
    </w:r>
  </w:p>
  <w:p w:rsidR="00A84CC8" w:rsidRDefault="00A84CC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15C" w:rsidRDefault="0068715C">
      <w:r>
        <w:separator/>
      </w:r>
    </w:p>
  </w:footnote>
  <w:footnote w:type="continuationSeparator" w:id="0">
    <w:p w:rsidR="0068715C" w:rsidRDefault="006871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proofErr w:type="spellStart"/>
    <w:r>
      <w:rPr>
        <w:rFonts w:ascii="Times New Roman" w:hint="eastAsia"/>
        <w:i w:val="0"/>
        <w:iCs/>
      </w:rPr>
      <w:t>프로시져</w:t>
    </w:r>
    <w:proofErr w:type="spellEnd"/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2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3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7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54E9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448E"/>
    <w:rsid w:val="00317268"/>
    <w:rsid w:val="00320811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A249E"/>
    <w:rsid w:val="004B1065"/>
    <w:rsid w:val="004B135E"/>
    <w:rsid w:val="004B46DF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654C"/>
    <w:rsid w:val="0051127C"/>
    <w:rsid w:val="00514A5E"/>
    <w:rsid w:val="005209C0"/>
    <w:rsid w:val="00521358"/>
    <w:rsid w:val="0052402A"/>
    <w:rsid w:val="00525549"/>
    <w:rsid w:val="005313BD"/>
    <w:rsid w:val="00532D89"/>
    <w:rsid w:val="00544D50"/>
    <w:rsid w:val="00544E8A"/>
    <w:rsid w:val="00554D49"/>
    <w:rsid w:val="005551A9"/>
    <w:rsid w:val="005564BF"/>
    <w:rsid w:val="0055748A"/>
    <w:rsid w:val="00561061"/>
    <w:rsid w:val="00561E6A"/>
    <w:rsid w:val="00563FF5"/>
    <w:rsid w:val="0056522C"/>
    <w:rsid w:val="005662D0"/>
    <w:rsid w:val="005670EB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8715C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D0"/>
    <w:rsid w:val="008528ED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6504"/>
    <w:rsid w:val="00B57995"/>
    <w:rsid w:val="00B61BAE"/>
    <w:rsid w:val="00B65D6C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A4AD7"/>
    <w:rsid w:val="00CB5942"/>
    <w:rsid w:val="00CC1837"/>
    <w:rsid w:val="00CC6106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50B0E"/>
    <w:rsid w:val="00F576A1"/>
    <w:rsid w:val="00F608AC"/>
    <w:rsid w:val="00F669EA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0482" fillcolor="white">
      <v:fill color="white"/>
    </o:shapedefaults>
    <o:shapelayout v:ext="edit">
      <o:idmap v:ext="edit" data="2"/>
      <o:rules v:ext="edit">
        <o:r id="V:Rule3" type="connector" idref="#_x0000_s2316"/>
        <o:r id="V:Rule4" type="connector" idref="#_x0000_s231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9</TotalTime>
  <Pages>13</Pages>
  <Words>2618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17506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전수진</dc:creator>
  <dc:description>LG전자 HR DM 프로젝트</dc:description>
  <cp:lastModifiedBy>sejiwon</cp:lastModifiedBy>
  <cp:revision>5</cp:revision>
  <cp:lastPrinted>2004-03-03T09:26:00Z</cp:lastPrinted>
  <dcterms:created xsi:type="dcterms:W3CDTF">2016-02-24T05:05:00Z</dcterms:created>
  <dcterms:modified xsi:type="dcterms:W3CDTF">2016-02-24T05:57:00Z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