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081A1D" w:rsidRDefault="00EA0F48">
      <w:pPr>
        <w:pStyle w:val="ProjectName"/>
        <w:rPr>
          <w:rFonts w:ascii="바탕체" w:hAnsi="바탕체"/>
        </w:rPr>
      </w:pPr>
      <w:r>
        <w:rPr>
          <w:rFonts w:ascii="바탕체" w:hAnsi="바탕체" w:hint="eastAsia"/>
        </w:rPr>
        <w:t>주요제품별 매출/영업이익(B2B/B2C)</w:t>
      </w:r>
    </w:p>
    <w:p w:rsidR="00081A1D" w:rsidRDefault="00081A1D">
      <w:pPr>
        <w:pStyle w:val="ProjectName"/>
        <w:rPr>
          <w:rFonts w:ascii="바탕체" w:hAnsi="바탕체"/>
        </w:rPr>
      </w:pPr>
      <w:proofErr w:type="spellStart"/>
      <w:r>
        <w:rPr>
          <w:rFonts w:ascii="바탕체" w:hAnsi="바탕체" w:hint="eastAsia"/>
        </w:rPr>
        <w:t>프로시져</w:t>
      </w:r>
      <w:proofErr w:type="spellEnd"/>
      <w:r>
        <w:rPr>
          <w:rFonts w:ascii="바탕체" w:hAnsi="바탕체" w:hint="eastAsia"/>
        </w:rPr>
        <w:t xml:space="preserve"> 설계서</w:t>
      </w:r>
    </w:p>
    <w:p w:rsidR="00081A1D" w:rsidRDefault="003810AE">
      <w:pPr>
        <w:pStyle w:val="DocumentName"/>
        <w:rPr>
          <w:rFonts w:ascii="바탕체" w:hAnsi="바탕체"/>
        </w:rPr>
        <w:sectPr w:rsidR="00081A1D">
          <w:headerReference w:type="default" r:id="rId7"/>
          <w:footerReference w:type="default" r:id="rId8"/>
          <w:headerReference w:type="first" r:id="rId9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3810AE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이상훈C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2016.02.24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proofErr w:type="spellStart"/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</w:t>
                      </w:r>
                      <w:proofErr w:type="spellEnd"/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 xml:space="preserve">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A84CC8">
              <w:rPr>
                <w:rFonts w:ascii="바탕체" w:hAnsi="바탕체" w:hint="eastAsia"/>
              </w:rPr>
              <w:t>2</w:t>
            </w:r>
            <w:r>
              <w:rPr>
                <w:rFonts w:ascii="바탕체" w:hAnsi="바탕체" w:hint="eastAsia"/>
              </w:rPr>
              <w:t>-</w:t>
            </w:r>
            <w:r w:rsidR="00A84CC8">
              <w:rPr>
                <w:rFonts w:ascii="바탕체" w:hAnsi="바탕체" w:hint="eastAsia"/>
              </w:rPr>
              <w:t>24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이상훈C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736424" w:rsidRDefault="003810AE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3810AE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3810AE">
        <w:rPr>
          <w:rFonts w:ascii="Verdana" w:hAnsi="Verdana"/>
          <w:b w:val="0"/>
          <w:bCs/>
        </w:rPr>
        <w:fldChar w:fldCharType="separate"/>
      </w:r>
      <w:hyperlink w:anchor="_Toc442348355" w:history="1">
        <w:r w:rsidR="00736424" w:rsidRPr="007A37D2">
          <w:rPr>
            <w:rStyle w:val="ae"/>
            <w:rFonts w:ascii="바탕체" w:hAnsi="바탕체"/>
            <w:noProof/>
          </w:rPr>
          <w:t>1.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rFonts w:ascii="바탕체" w:hAnsi="바탕체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3810AE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6" w:history="1">
        <w:r w:rsidR="00736424" w:rsidRPr="007A37D2">
          <w:rPr>
            <w:rStyle w:val="ae"/>
            <w:noProof/>
          </w:rPr>
          <w:t>1.1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Definitions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3810AE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7" w:history="1">
        <w:r w:rsidR="00736424" w:rsidRPr="007A37D2">
          <w:rPr>
            <w:rStyle w:val="ae"/>
            <w:noProof/>
          </w:rPr>
          <w:t>1.2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기본</w:t>
        </w:r>
        <w:r w:rsidR="00736424" w:rsidRPr="007A37D2">
          <w:rPr>
            <w:rStyle w:val="ae"/>
            <w:noProof/>
          </w:rPr>
          <w:t xml:space="preserve"> </w:t>
        </w:r>
        <w:r w:rsidR="00736424" w:rsidRPr="007A37D2">
          <w:rPr>
            <w:rStyle w:val="ae"/>
            <w:noProof/>
          </w:rPr>
          <w:t>흐름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3810AE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8358" w:history="1">
        <w:r w:rsidR="00736424" w:rsidRPr="007A37D2">
          <w:rPr>
            <w:rStyle w:val="ae"/>
            <w:noProof/>
          </w:rPr>
          <w:t>2.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DF6359">
          <w:rPr>
            <w:rStyle w:val="ae"/>
            <w:rFonts w:hint="eastAsia"/>
            <w:noProof/>
          </w:rPr>
          <w:t>주요제품별</w:t>
        </w:r>
        <w:r w:rsidR="00DF6359">
          <w:rPr>
            <w:rStyle w:val="ae"/>
            <w:rFonts w:hint="eastAsia"/>
            <w:noProof/>
          </w:rPr>
          <w:t xml:space="preserve"> </w:t>
        </w:r>
        <w:r w:rsidR="00DF6359">
          <w:rPr>
            <w:rStyle w:val="ae"/>
            <w:rFonts w:hint="eastAsia"/>
            <w:noProof/>
          </w:rPr>
          <w:t>매출</w:t>
        </w:r>
        <w:r w:rsidR="00DF6359">
          <w:rPr>
            <w:rStyle w:val="ae"/>
            <w:rFonts w:hint="eastAsia"/>
            <w:noProof/>
          </w:rPr>
          <w:t>/</w:t>
        </w:r>
        <w:r w:rsidR="00DF6359">
          <w:rPr>
            <w:rStyle w:val="ae"/>
            <w:rFonts w:hint="eastAsia"/>
            <w:noProof/>
          </w:rPr>
          <w:t>영업이익</w:t>
        </w:r>
        <w:r w:rsidR="00736424" w:rsidRPr="007A37D2">
          <w:rPr>
            <w:rStyle w:val="ae"/>
            <w:noProof/>
          </w:rPr>
          <w:t xml:space="preserve"> </w:t>
        </w:r>
        <w:r w:rsidR="00736424" w:rsidRPr="007A37D2">
          <w:rPr>
            <w:rStyle w:val="ae"/>
            <w:noProof/>
          </w:rPr>
          <w:t>조회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3810AE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9" w:history="1">
        <w:r w:rsidR="00736424" w:rsidRPr="007A37D2">
          <w:rPr>
            <w:rStyle w:val="ae"/>
            <w:noProof/>
          </w:rPr>
          <w:t>2.1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Procedure</w:t>
        </w:r>
        <w:r w:rsidR="00736424" w:rsidRPr="007A37D2">
          <w:rPr>
            <w:rStyle w:val="ae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3810AE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0" w:history="1">
        <w:r w:rsidR="00736424" w:rsidRPr="007A37D2">
          <w:rPr>
            <w:rStyle w:val="ae"/>
            <w:noProof/>
          </w:rPr>
          <w:t xml:space="preserve">2.1.1 </w:t>
        </w:r>
        <w:r w:rsidR="00736424" w:rsidRPr="007A37D2">
          <w:rPr>
            <w:rStyle w:val="ae"/>
            <w:rFonts w:ascii="GulimChe" w:hAnsi="GulimChe" w:cs="GulimChe"/>
            <w:noProof/>
          </w:rPr>
          <w:t>SP_CD_RES_SMR_</w:t>
        </w:r>
        <w:r w:rsidR="0056522C">
          <w:rPr>
            <w:rStyle w:val="ae"/>
            <w:rFonts w:ascii="GulimChe" w:hAnsi="GulimChe" w:cs="GulimChe" w:hint="eastAsia"/>
            <w:noProof/>
          </w:rPr>
          <w:t>B2B_</w:t>
        </w:r>
        <w:r w:rsidR="00C52E35">
          <w:rPr>
            <w:rStyle w:val="ae"/>
            <w:rFonts w:ascii="GulimChe" w:hAnsi="GulimChe" w:cs="GulimChe" w:hint="eastAsia"/>
            <w:noProof/>
          </w:rPr>
          <w:t>MAJOR_PROD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3810AE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1" w:history="1">
        <w:r w:rsidR="00736424" w:rsidRPr="007A37D2">
          <w:rPr>
            <w:rStyle w:val="ae"/>
            <w:noProof/>
          </w:rPr>
          <w:t xml:space="preserve">2.2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Return Value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6424" w:rsidRDefault="003810AE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2" w:history="1">
        <w:r w:rsidR="00736424" w:rsidRPr="007A37D2">
          <w:rPr>
            <w:rStyle w:val="ae"/>
            <w:noProof/>
          </w:rPr>
          <w:t xml:space="preserve">2.3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Table and View Usage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1A1D" w:rsidRDefault="003810AE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8355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8356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B37435" w:rsidRPr="001E58CF" w:rsidRDefault="00955DC5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1) </w:t>
      </w:r>
      <w:r w:rsidR="00C017EE">
        <w:rPr>
          <w:rFonts w:ascii="바탕" w:eastAsia="바탕" w:hAnsi="바탕" w:cs="Courier New" w:hint="eastAsia"/>
        </w:rPr>
        <w:t xml:space="preserve">주요제품별 매출/영업이익 </w:t>
      </w:r>
      <w:r w:rsidR="00001CE4">
        <w:rPr>
          <w:rFonts w:ascii="바탕" w:eastAsia="바탕" w:hAnsi="바탕" w:cs="Courier New" w:hint="eastAsia"/>
        </w:rPr>
        <w:t>조회</w:t>
      </w:r>
      <w:r w:rsidR="00EB152D" w:rsidRPr="00827FB4">
        <w:rPr>
          <w:rFonts w:ascii="바탕" w:eastAsia="바탕" w:hAnsi="바탕" w:cs="Courier New" w:hint="eastAsia"/>
        </w:rPr>
        <w:br/>
      </w:r>
      <w:r w:rsidR="00AE6CF6" w:rsidRPr="00AE6CF6">
        <w:rPr>
          <w:rFonts w:ascii="바탕" w:eastAsia="바탕" w:hAnsi="바탕" w:cs="Courier New" w:hint="eastAsia"/>
        </w:rPr>
        <w:t xml:space="preserve">SMART </w:t>
      </w:r>
      <w:r w:rsidR="006D68D8">
        <w:rPr>
          <w:rFonts w:ascii="바탕" w:eastAsia="바탕" w:hAnsi="바탕" w:cs="Courier New" w:hint="eastAsia"/>
        </w:rPr>
        <w:t>파이프라인</w:t>
      </w:r>
      <w:r w:rsidR="00AE6CF6" w:rsidRPr="00AE6CF6">
        <w:rPr>
          <w:rFonts w:ascii="바탕" w:eastAsia="바탕" w:hAnsi="바탕" w:cs="Courier New" w:hint="eastAsia"/>
        </w:rPr>
        <w:t xml:space="preserve"> 추이</w:t>
      </w:r>
      <w:r w:rsidR="001E58CF" w:rsidRPr="001E58CF">
        <w:rPr>
          <w:rFonts w:ascii="바탕" w:eastAsia="바탕" w:hAnsi="바탕" w:cs="Courier New"/>
        </w:rPr>
        <w:t>를</w:t>
      </w:r>
      <w:r w:rsidR="001E58CF" w:rsidRPr="001E58CF">
        <w:rPr>
          <w:rFonts w:ascii="바탕" w:eastAsia="바탕" w:hAnsi="바탕" w:cs="Courier New" w:hint="eastAsia"/>
        </w:rPr>
        <w:t xml:space="preserve"> </w:t>
      </w:r>
      <w:r w:rsidR="001E58CF" w:rsidRPr="001E58CF">
        <w:rPr>
          <w:rFonts w:ascii="바탕" w:eastAsia="바탕" w:hAnsi="바탕" w:cs="Courier New"/>
        </w:rPr>
        <w:t>집계하여 Result Set으로 return함</w:t>
      </w:r>
    </w:p>
    <w:p w:rsidR="005C1ABD" w:rsidRPr="005E0F97" w:rsidRDefault="005C1ABD" w:rsidP="005C1ABD">
      <w:pPr>
        <w:rPr>
          <w:rFonts w:ascii="바탕" w:eastAsia="바탕" w:hAnsi="바탕" w:cs="Courier New"/>
          <w:color w:val="0000FF"/>
        </w:rPr>
      </w:pPr>
      <w:r>
        <w:rPr>
          <w:rFonts w:ascii="바탕" w:eastAsia="바탕" w:hAnsi="바탕" w:cs="Courier New" w:hint="eastAsia"/>
        </w:rPr>
        <w:t>.</w:t>
      </w:r>
    </w:p>
    <w:p w:rsidR="005A1052" w:rsidRPr="005C1ABD" w:rsidRDefault="005A1052" w:rsidP="00DC6A06">
      <w:pPr>
        <w:rPr>
          <w:rFonts w:ascii="바탕" w:eastAsia="바탕" w:hAnsi="바탕" w:cs="Courier New"/>
        </w:rPr>
      </w:pPr>
    </w:p>
    <w:p w:rsidR="00081A1D" w:rsidRDefault="00081A1D">
      <w:pPr>
        <w:pStyle w:val="2"/>
      </w:pPr>
      <w:bookmarkStart w:id="29" w:name="_Toc65577105"/>
      <w:bookmarkStart w:id="30" w:name="_Toc442348357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4A249E">
        <w:rPr>
          <w:rFonts w:ascii="바탕" w:eastAsia="바탕" w:hAnsi="바탕" w:cs="Courier New" w:hint="eastAsia"/>
        </w:rPr>
        <w:t>주요 제품별 매출 / 영업이익</w:t>
      </w:r>
      <w:r w:rsidR="00AE6CF6">
        <w:rPr>
          <w:rFonts w:ascii="바탕" w:eastAsia="바탕" w:hAnsi="바탕" w:cs="Courier New" w:hint="eastAsia"/>
        </w:rPr>
        <w:t xml:space="preserve"> 조회</w:t>
      </w:r>
    </w:p>
    <w:p w:rsidR="00081A1D" w:rsidRDefault="00081A1D"/>
    <w:p w:rsidR="00081A1D" w:rsidRDefault="00081A1D"/>
    <w:p w:rsidR="00081A1D" w:rsidRDefault="003810A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90" type="#_x0000_t202" style="position:absolute;margin-left:64.5pt;margin-top:1.45pt;width:414.45pt;height:58.5pt;z-index:251636736;v-text-anchor:top-baseline" filled="f" fillcolor="#0c9" stroked="f">
            <v:textbox style="mso-next-textbox:#_x0000_s2190">
              <w:txbxContent>
                <w:p w:rsidR="004A249E" w:rsidRDefault="004A249E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ORACLE에서 </w:t>
                  </w:r>
                </w:p>
                <w:p w:rsidR="00A84CC8" w:rsidRPr="00BD4956" w:rsidRDefault="004A249E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proofErr w:type="spellStart"/>
                  <w:r w:rsidRPr="004A249E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npt_app.nv_dww_consld_bep_summ_s</w:t>
                  </w:r>
                  <w:proofErr w:type="spellEnd"/>
                  <w:r w:rsidR="00A34121"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</w:t>
                  </w: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-&gt; </w:t>
                  </w:r>
                  <w:proofErr w:type="spellStart"/>
                  <w:r w:rsidRPr="004A249E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npt_rs_mgr.tb_rs_excel_upld_data_d</w:t>
                  </w:r>
                  <w:proofErr w:type="spellEnd"/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에 적재 후 ETL로 DB2로 전송</w:t>
                  </w:r>
                </w:p>
                <w:p w:rsidR="00BD4956" w:rsidRPr="00BD4956" w:rsidRDefault="00BD4956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</w:p>
    <w:p w:rsidR="00081A1D" w:rsidRDefault="003810AE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4.5pt;margin-top:6.45pt;width:60pt;height:36pt;z-index:251637760;v-text-anchor:middle" filled="f" fillcolor="#0c9">
            <v:textbox>
              <w:txbxContent>
                <w:p w:rsidR="00A34121" w:rsidRDefault="00A34121">
                  <w:r>
                    <w:rPr>
                      <w:rFonts w:hint="eastAsia"/>
                    </w:rPr>
                    <w:t>ORACLE</w:t>
                  </w:r>
                </w:p>
              </w:txbxContent>
            </v:textbox>
          </v:shape>
        </w:pict>
      </w:r>
    </w:p>
    <w:p w:rsidR="00081A1D" w:rsidRDefault="00081A1D"/>
    <w:p w:rsidR="00081A1D" w:rsidRDefault="00081A1D"/>
    <w:p w:rsidR="00081A1D" w:rsidRDefault="003810AE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316" type="#_x0000_t34" style="position:absolute;margin-left:26.25pt;margin-top:7.95pt;width:71.25pt;height:61.5pt;z-index:251662336" o:connectortype="elbow" adj="10792,-129863,-29785">
            <v:stroke endarrow="block"/>
          </v:shape>
        </w:pict>
      </w:r>
    </w:p>
    <w:p w:rsidR="00AA6C94" w:rsidRDefault="00AA6C94"/>
    <w:p w:rsidR="00AA6C94" w:rsidRDefault="00AA6C94"/>
    <w:p w:rsidR="00AA6C94" w:rsidRDefault="00AA6C94"/>
    <w:p w:rsidR="00FF1785" w:rsidRDefault="003810AE">
      <w:r>
        <w:rPr>
          <w:noProof/>
        </w:rPr>
        <w:pict>
          <v:shape id="_x0000_s2320" type="#_x0000_t202" style="position:absolute;margin-left:192pt;margin-top:.95pt;width:291.75pt;height:45pt;z-index:251665408;v-text-anchor:top-baseline" filled="f" fillcolor="#0c9" stroked="f">
            <v:textbox style="mso-next-textbox:#_x0000_s2320">
              <w:txbxContent>
                <w:p w:rsidR="004A249E" w:rsidRPr="004A249E" w:rsidRDefault="004A249E" w:rsidP="00BD4956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DB2에서 </w:t>
                  </w:r>
                  <w:r w:rsidRPr="004A249E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IPTDW.IPTDW_RES_EXCEL_UPLOAD_DATA</w:t>
                  </w: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-&gt; </w:t>
                  </w:r>
                  <w:r w:rsidRPr="004A249E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IPTDW.IPTDW_RES_KPI_SUBSDR_CNTRY</w:t>
                  </w: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로 적재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14" type="#_x0000_t22" style="position:absolute;margin-left:97.5pt;margin-top:9.95pt;width:60pt;height:36pt;z-index:251660288;v-text-anchor:middle" filled="f" fillcolor="#0c9">
            <v:textbox>
              <w:txbxContent>
                <w:p w:rsidR="00BD4956" w:rsidRDefault="00BD4956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</w:p>
    <w:p w:rsidR="00FF1785" w:rsidRDefault="00FF1785"/>
    <w:p w:rsidR="00FF1785" w:rsidRDefault="003810AE">
      <w:r>
        <w:rPr>
          <w:noProof/>
        </w:rPr>
        <w:pict>
          <v:shape id="_x0000_s2317" type="#_x0000_t34" style="position:absolute;margin-left:2in;margin-top:13.95pt;width:61.5pt;height:34.5pt;rotation:90;flip:x;z-index:251663360" o:connectortype="elbow" adj="263,303339,-34507">
            <v:stroke endarrow="block"/>
          </v:shape>
        </w:pict>
      </w:r>
    </w:p>
    <w:p w:rsidR="00FF1785" w:rsidRDefault="00FF1785"/>
    <w:p w:rsidR="00957AFA" w:rsidRDefault="00957AFA" w:rsidP="00957AFA"/>
    <w:p w:rsidR="00957AFA" w:rsidRDefault="00957AFA" w:rsidP="00957AFA"/>
    <w:p w:rsidR="00957AFA" w:rsidRDefault="00957AFA" w:rsidP="005A1052"/>
    <w:p w:rsidR="00A34121" w:rsidRDefault="003810AE" w:rsidP="005A1052">
      <w:r>
        <w:rPr>
          <w:noProof/>
        </w:rPr>
        <w:pict>
          <v:shape id="_x0000_s2318" type="#_x0000_t202" style="position:absolute;margin-left:234.75pt;margin-top:4.5pt;width:249pt;height:63.75pt;z-index:251664384;v-text-anchor:top-baseline" filled="f" fillcolor="#0c9" stroked="f">
            <v:textbox style="mso-next-textbox:#_x0000_s2318">
              <w:txbxContent>
                <w:p w:rsidR="004A249E" w:rsidRDefault="004A249E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 w:rsidRPr="004A249E">
                    <w:rPr>
                      <w:rFonts w:asciiTheme="minorHAnsi" w:eastAsiaTheme="minorHAnsi" w:hAnsiTheme="minorHAnsi"/>
                      <w:b/>
                      <w:szCs w:val="16"/>
                    </w:rPr>
                    <w:t>ETL_IDW.SP_CD_RES_SMR_B2B_MAJOR_PROD</w:t>
                  </w:r>
                </w:p>
                <w:p w:rsidR="004A249E" w:rsidRDefault="004A249E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/>
                      <w:b/>
                      <w:szCs w:val="16"/>
                    </w:rPr>
                    <w:t>ETL_IDW.SP_CD_RES_SMR_B2</w:t>
                  </w: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C</w:t>
                  </w:r>
                  <w:r w:rsidRPr="004A249E">
                    <w:rPr>
                      <w:rFonts w:asciiTheme="minorHAnsi" w:eastAsiaTheme="minorHAnsi" w:hAnsiTheme="minorHAnsi"/>
                      <w:b/>
                      <w:szCs w:val="16"/>
                    </w:rPr>
                    <w:t>_MAJOR_PROD</w:t>
                  </w:r>
                </w:p>
                <w:p w:rsidR="00BD4956" w:rsidRPr="00BD4956" w:rsidRDefault="00BD495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 w:rsidRPr="00BD4956"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프로시저로 EXCEL생성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315" type="#_x0000_t114" style="position:absolute;margin-left:157.5pt;margin-top:4.5pt;width:1in;height:48pt;z-index:251661312">
            <v:textbox>
              <w:txbxContent>
                <w:p w:rsidR="00BD4956" w:rsidRDefault="00BD4956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081A1D" w:rsidRDefault="004A249E">
      <w:pPr>
        <w:pStyle w:val="1"/>
      </w:pPr>
      <w:bookmarkStart w:id="31" w:name="_Toc442348358"/>
      <w:r>
        <w:rPr>
          <w:rFonts w:hint="eastAsia"/>
        </w:rPr>
        <w:lastRenderedPageBreak/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제품별</w:t>
      </w:r>
      <w:r>
        <w:rPr>
          <w:rFonts w:hint="eastAsia"/>
        </w:rPr>
        <w:t xml:space="preserve"> </w:t>
      </w:r>
      <w:r>
        <w:rPr>
          <w:rFonts w:hint="eastAsia"/>
        </w:rPr>
        <w:t>매출</w:t>
      </w:r>
      <w:r>
        <w:rPr>
          <w:rFonts w:hint="eastAsia"/>
        </w:rPr>
        <w:t xml:space="preserve">/ </w:t>
      </w:r>
      <w:r>
        <w:rPr>
          <w:rFonts w:hint="eastAsia"/>
        </w:rPr>
        <w:t>영업이익</w:t>
      </w:r>
      <w:r w:rsidRPr="00964CC6">
        <w:rPr>
          <w:rFonts w:hint="eastAsia"/>
        </w:rPr>
        <w:t xml:space="preserve"> </w:t>
      </w:r>
      <w:r w:rsidRPr="00AE6CF6">
        <w:rPr>
          <w:rFonts w:hint="eastAsia"/>
        </w:rPr>
        <w:t>조회</w:t>
      </w:r>
      <w:bookmarkEnd w:id="31"/>
    </w:p>
    <w:p w:rsidR="00081A1D" w:rsidRDefault="00081A1D" w:rsidP="00AA0323">
      <w:pPr>
        <w:pStyle w:val="2"/>
        <w:ind w:firstLine="480"/>
      </w:pPr>
      <w:bookmarkStart w:id="32" w:name="_Toc65577107"/>
      <w:bookmarkStart w:id="33" w:name="_Toc442348359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2"/>
      <w:bookmarkEnd w:id="33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4" w:name="_Toc442348360"/>
      <w:r>
        <w:rPr>
          <w:rFonts w:hint="eastAsia"/>
        </w:rPr>
        <w:t xml:space="preserve">2.1.1 </w:t>
      </w:r>
      <w:r w:rsidR="00736424" w:rsidRPr="00736424">
        <w:rPr>
          <w:rFonts w:ascii="GulimChe" w:hAnsi="GulimChe" w:cs="GulimChe"/>
          <w:color w:val="000000"/>
        </w:rPr>
        <w:t>SP_CD_RES_SMR_</w:t>
      </w:r>
      <w:r w:rsidR="0056522C">
        <w:rPr>
          <w:rFonts w:ascii="GulimChe" w:hAnsi="GulimChe" w:cs="GulimChe" w:hint="eastAsia"/>
          <w:color w:val="000000"/>
        </w:rPr>
        <w:t>B2B_</w:t>
      </w:r>
      <w:r w:rsidR="004A249E">
        <w:rPr>
          <w:rFonts w:ascii="GulimChe" w:hAnsi="GulimChe" w:cs="GulimChe" w:hint="eastAsia"/>
          <w:color w:val="000000"/>
        </w:rPr>
        <w:t>MAJOR_PROD</w:t>
      </w:r>
      <w:bookmarkEnd w:id="34"/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proofErr w:type="spellStart"/>
            <w:r>
              <w:rPr>
                <w:rFonts w:ascii="굴림체" w:hAnsi="굴림체" w:hint="eastAsia"/>
                <w:b/>
                <w:bCs/>
              </w:rPr>
              <w:t>프로시져</w:t>
            </w:r>
            <w:proofErr w:type="spellEnd"/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AE6CF6" w:rsidP="004A249E">
            <w:pPr>
              <w:rPr>
                <w:rFonts w:ascii="굴림체" w:hAnsi="굴림체"/>
              </w:rPr>
            </w:pPr>
            <w:r w:rsidRPr="00AE6CF6">
              <w:rPr>
                <w:rFonts w:ascii="바탕" w:eastAsia="바탕" w:hAnsi="바탕" w:cs="Courier New" w:hint="eastAsia"/>
              </w:rPr>
              <w:t xml:space="preserve">SMART </w:t>
            </w:r>
            <w:r w:rsidR="004A249E">
              <w:rPr>
                <w:rFonts w:ascii="바탕" w:eastAsia="바탕" w:hAnsi="바탕" w:cs="Courier New" w:hint="eastAsia"/>
              </w:rPr>
              <w:t>주요제품별 매출/영업이익</w:t>
            </w:r>
            <w:r w:rsidR="001E58CF">
              <w:rPr>
                <w:rFonts w:ascii="바탕" w:eastAsia="바탕" w:hAnsi="바탕" w:cs="Courier New" w:hint="eastAsia"/>
              </w:rPr>
              <w:t xml:space="preserve"> </w:t>
            </w:r>
            <w:r w:rsidR="004E63DC">
              <w:rPr>
                <w:rFonts w:ascii="바탕" w:eastAsia="바탕" w:hAnsi="바탕" w:cs="Courier New" w:hint="eastAsia"/>
              </w:rPr>
              <w:t>결과를 조회</w:t>
            </w:r>
            <w:r w:rsidR="004E63DC">
              <w:rPr>
                <w:rFonts w:ascii="굴림체" w:hAnsi="굴림체" w:hint="eastAsia"/>
              </w:rPr>
              <w:t>함</w:t>
            </w:r>
            <w:r w:rsidR="004E63DC">
              <w:rPr>
                <w:rFonts w:ascii="굴림체" w:hAnsi="굴림체" w:hint="eastAsia"/>
              </w:rPr>
              <w:t>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1E58CF">
              <w:rPr>
                <w:rFonts w:ascii="바탕" w:eastAsia="바탕" w:hAnsi="바탕" w:cs="Courier New" w:hint="eastAsia"/>
              </w:rPr>
              <w:t>BEP 실적</w:t>
            </w:r>
            <w:r>
              <w:rPr>
                <w:rFonts w:ascii="바탕" w:eastAsia="바탕" w:hAnsi="바탕" w:cs="Courier New" w:hint="eastAsia"/>
              </w:rPr>
              <w:t xml:space="preserve"> 형성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굴림체" w:hAnsi="굴림체" w:hint="eastAsia"/>
                <w:b/>
                <w:bCs/>
              </w:rPr>
              <w:t>로직</w:t>
            </w:r>
            <w:proofErr w:type="spellEnd"/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1. </w:t>
            </w:r>
            <w:r w:rsidRPr="00827FB4">
              <w:rPr>
                <w:rFonts w:ascii="바탕" w:eastAsia="바탕" w:hAnsi="바탕" w:cs="Courier New" w:hint="eastAsia"/>
              </w:rPr>
              <w:t xml:space="preserve">월 </w:t>
            </w: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1E58CF">
              <w:rPr>
                <w:rFonts w:ascii="바탕" w:eastAsia="바탕" w:hAnsi="바탕" w:cs="Courier New" w:hint="eastAsia"/>
              </w:rPr>
              <w:t xml:space="preserve">수익성(BEP) </w:t>
            </w:r>
            <w:r w:rsidRPr="00827FB4">
              <w:rPr>
                <w:rFonts w:ascii="바탕" w:eastAsia="바탕" w:hAnsi="바탕" w:cs="Courier New" w:hint="eastAsia"/>
              </w:rPr>
              <w:t>실적</w:t>
            </w:r>
            <w:r>
              <w:rPr>
                <w:rFonts w:ascii="바탕" w:eastAsia="바탕" w:hAnsi="바탕" w:cs="Courier New" w:hint="eastAsia"/>
              </w:rPr>
              <w:t xml:space="preserve"> </w:t>
            </w:r>
            <w:r w:rsidRPr="00827FB4">
              <w:rPr>
                <w:rFonts w:ascii="바탕" w:eastAsia="바탕" w:hAnsi="바탕" w:cs="Courier New" w:hint="eastAsia"/>
              </w:rPr>
              <w:t xml:space="preserve">대상으로 </w:t>
            </w:r>
            <w:r w:rsidR="00C017EE">
              <w:rPr>
                <w:rFonts w:ascii="바탕" w:eastAsia="바탕" w:hAnsi="바탕" w:cs="Courier New" w:hint="eastAsia"/>
              </w:rPr>
              <w:t xml:space="preserve">주요제품별 </w:t>
            </w:r>
            <w:r w:rsidR="00E647E6">
              <w:rPr>
                <w:rFonts w:ascii="바탕" w:eastAsia="바탕" w:hAnsi="바탕" w:cs="Courier New" w:hint="eastAsia"/>
              </w:rPr>
              <w:t xml:space="preserve">B2B/B2C별 </w:t>
            </w:r>
            <w:r w:rsidR="004A249E">
              <w:rPr>
                <w:rFonts w:ascii="바탕" w:eastAsia="바탕" w:hAnsi="바탕" w:cs="Courier New" w:hint="eastAsia"/>
              </w:rPr>
              <w:t xml:space="preserve">매출/영업이익 </w:t>
            </w:r>
            <w:r>
              <w:rPr>
                <w:rFonts w:ascii="바탕" w:eastAsia="바탕" w:hAnsi="바탕" w:cs="Courier New" w:hint="eastAsia"/>
              </w:rPr>
              <w:t xml:space="preserve">결과를 조회하여 그 결과를 </w:t>
            </w:r>
            <w:proofErr w:type="spellStart"/>
            <w:r>
              <w:rPr>
                <w:rFonts w:ascii="바탕" w:eastAsia="바탕" w:hAnsi="바탕" w:cs="Courier New" w:hint="eastAsia"/>
              </w:rPr>
              <w:t>프로시져를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호출한 화면에서 조회나 엑셀다운로드 등을 할 수 있도록 테이블(</w:t>
            </w:r>
            <w:r w:rsidR="004A249E" w:rsidRPr="004A249E">
              <w:rPr>
                <w:rFonts w:asciiTheme="minorHAnsi" w:eastAsiaTheme="minorHAnsi" w:hAnsiTheme="minorHAnsi" w:cs="GulimChe"/>
                <w:b/>
              </w:rPr>
              <w:t>IPTDW.IPTDW_RES_KPI_SUBSDR_CNTRY</w:t>
            </w:r>
            <w:r>
              <w:rPr>
                <w:rFonts w:ascii="바탕" w:eastAsia="바탕" w:hAnsi="바탕" w:cs="Courier New" w:hint="eastAsia"/>
              </w:rPr>
              <w:t>)에</w:t>
            </w:r>
            <w:r w:rsidR="00CA4AD7">
              <w:rPr>
                <w:rFonts w:ascii="바탕" w:eastAsia="바탕" w:hAnsi="바탕" w:cs="Courier New" w:hint="eastAsia"/>
              </w:rPr>
              <w:t xml:space="preserve">서 </w:t>
            </w:r>
            <w:r w:rsidR="00BF15AD">
              <w:rPr>
                <w:rFonts w:ascii="바탕" w:eastAsia="바탕" w:hAnsi="바탕" w:cs="Courier New" w:hint="eastAsia"/>
              </w:rPr>
              <w:t>조회함</w:t>
            </w:r>
          </w:p>
          <w:p w:rsidR="004E63DC" w:rsidRPr="00BF15AD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2. </w:t>
            </w:r>
            <w:proofErr w:type="spellStart"/>
            <w:r>
              <w:rPr>
                <w:rFonts w:ascii="바탕" w:eastAsia="바탕" w:hAnsi="바탕" w:cs="Courier New" w:hint="eastAsia"/>
              </w:rPr>
              <w:t>입력받은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기준월, </w:t>
            </w:r>
            <w:r w:rsidR="00C56948">
              <w:rPr>
                <w:rFonts w:ascii="바탕" w:eastAsia="바탕" w:hAnsi="바탕" w:cs="Courier New" w:hint="eastAsia"/>
              </w:rPr>
              <w:t>법인</w:t>
            </w:r>
            <w:r w:rsidR="00CA4AD7">
              <w:rPr>
                <w:rFonts w:ascii="바탕" w:eastAsia="바탕" w:hAnsi="바탕" w:cs="Courier New" w:hint="eastAsia"/>
              </w:rPr>
              <w:t>으</w:t>
            </w:r>
            <w:r w:rsidR="00BF15AD">
              <w:rPr>
                <w:rFonts w:ascii="바탕" w:eastAsia="바탕" w:hAnsi="바탕" w:cs="Courier New" w:hint="eastAsia"/>
              </w:rPr>
              <w:t>로</w:t>
            </w:r>
            <w:r>
              <w:rPr>
                <w:rFonts w:ascii="바탕" w:eastAsia="바탕" w:hAnsi="바탕" w:cs="Courier New" w:hint="eastAsia"/>
              </w:rPr>
              <w:t xml:space="preserve"> 데이터 조회 후 보고서 생성함.</w:t>
            </w:r>
          </w:p>
          <w:p w:rsidR="004E63DC" w:rsidRDefault="004E63DC" w:rsidP="00CA4AD7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</w:t>
            </w:r>
            <w:proofErr w:type="spellStart"/>
            <w:r>
              <w:rPr>
                <w:rFonts w:ascii="바탕" w:eastAsia="바탕" w:hAnsi="바탕" w:cs="Courier New" w:hint="eastAsia"/>
              </w:rPr>
              <w:t>파라메터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2845F4" w:rsidRPr="002845F4">
              <w:rPr>
                <w:rFonts w:ascii="바탕" w:eastAsia="바탕" w:hAnsi="바탕" w:cs="Courier New"/>
              </w:rPr>
              <w:t>P_BASIS_</w:t>
            </w:r>
            <w:proofErr w:type="gramStart"/>
            <w:r w:rsidR="002845F4" w:rsidRPr="002845F4">
              <w:rPr>
                <w:rFonts w:ascii="바탕" w:eastAsia="바탕" w:hAnsi="바탕" w:cs="Courier New"/>
              </w:rPr>
              <w:t>YYYYMM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실적 기준월</w:t>
            </w:r>
          </w:p>
          <w:p w:rsidR="004E63DC" w:rsidRDefault="004E63DC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2845F4" w:rsidRPr="002845F4">
              <w:rPr>
                <w:rFonts w:ascii="바탕" w:eastAsia="바탕" w:hAnsi="바탕" w:cs="Courier New"/>
              </w:rPr>
              <w:t>P_SUBSDR_</w:t>
            </w:r>
            <w:proofErr w:type="gramStart"/>
            <w:r w:rsidR="002845F4" w:rsidRPr="002845F4">
              <w:rPr>
                <w:rFonts w:ascii="바탕" w:eastAsia="바탕" w:hAnsi="바탕" w:cs="Courier New"/>
              </w:rPr>
              <w:t>CD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 w:rsidR="00BF15AD">
              <w:rPr>
                <w:rFonts w:ascii="바탕" w:eastAsia="바탕" w:hAnsi="바탕" w:cs="Courier New" w:hint="eastAsia"/>
              </w:rPr>
              <w:t>:</w:t>
            </w:r>
            <w:proofErr w:type="gramEnd"/>
            <w:r w:rsidR="00BF15AD">
              <w:rPr>
                <w:rFonts w:ascii="바탕" w:eastAsia="바탕" w:hAnsi="바탕" w:cs="Courier New" w:hint="eastAsia"/>
              </w:rPr>
              <w:t xml:space="preserve"> </w:t>
            </w:r>
            <w:r w:rsidR="002845F4">
              <w:rPr>
                <w:rFonts w:ascii="바탕" w:eastAsia="바탕" w:hAnsi="바탕" w:cs="Courier New" w:hint="eastAsia"/>
              </w:rPr>
              <w:t>법인</w:t>
            </w:r>
          </w:p>
          <w:p w:rsidR="004E63DC" w:rsidRPr="00403456" w:rsidRDefault="004E63DC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Default="004E63DC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4A249E" w:rsidRPr="004A249E" w:rsidRDefault="004A249E" w:rsidP="004E63DC">
            <w:pPr>
              <w:ind w:left="184"/>
              <w:rPr>
                <w:rFonts w:asciiTheme="minorHAnsi" w:eastAsiaTheme="minorHAnsi" w:hAnsiTheme="minorHAnsi" w:cs="Courier New"/>
                <w:b/>
                <w:color w:val="FF0000"/>
              </w:rPr>
            </w:pPr>
            <w:r w:rsidRPr="004A249E">
              <w:rPr>
                <w:rFonts w:asciiTheme="minorHAnsi" w:eastAsiaTheme="minorHAnsi" w:hAnsiTheme="minorHAnsi" w:cs="Courier New"/>
                <w:b/>
                <w:color w:val="FF0000"/>
              </w:rPr>
              <w:t>SP_CD_RES_SMR_B2B_MAJOR_PROD</w:t>
            </w:r>
          </w:p>
          <w:p w:rsidR="004A249E" w:rsidRPr="00403456" w:rsidRDefault="004A249E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>-- 1</w:t>
            </w:r>
            <w:proofErr w:type="gramStart"/>
            <w:r w:rsidRPr="004A249E">
              <w:rPr>
                <w:rFonts w:ascii="GulimChe" w:hAnsi="GulimChe" w:cs="GulimChe" w:hint="eastAsia"/>
              </w:rPr>
              <w:t>.</w:t>
            </w:r>
            <w:r w:rsidRPr="004A249E">
              <w:rPr>
                <w:rFonts w:ascii="GulimChe" w:hAnsi="GulimChe" w:cs="GulimChe" w:hint="eastAsia"/>
              </w:rPr>
              <w:t>법인합계</w:t>
            </w:r>
            <w:proofErr w:type="gramEnd"/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      SELECT '1</w:t>
            </w:r>
            <w:proofErr w:type="gramStart"/>
            <w:r w:rsidRPr="004A249E">
              <w:rPr>
                <w:rFonts w:ascii="GulimChe" w:hAnsi="GulimChe" w:cs="GulimChe" w:hint="eastAsia"/>
              </w:rPr>
              <w:t>.</w:t>
            </w:r>
            <w:r w:rsidRPr="004A249E">
              <w:rPr>
                <w:rFonts w:ascii="GulimChe" w:hAnsi="GulimChe" w:cs="GulimChe" w:hint="eastAsia"/>
              </w:rPr>
              <w:t>법인합계</w:t>
            </w:r>
            <w:r w:rsidRPr="004A249E">
              <w:rPr>
                <w:rFonts w:ascii="GulimChe" w:hAnsi="GulimChe" w:cs="GulimChe" w:hint="eastAsia"/>
              </w:rPr>
              <w:t>'</w:t>
            </w:r>
            <w:proofErr w:type="gramEnd"/>
            <w:r w:rsidRPr="004A249E">
              <w:rPr>
                <w:rFonts w:ascii="GulimChe" w:hAnsi="GulimChe" w:cs="GulimChe" w:hint="eastAsia"/>
              </w:rPr>
              <w:t xml:space="preserve">         AS COL_INDEX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,A.BASE_YYYYMM        AS BASE_YYYYMM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,CASE A.ACCT_CD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WHEN '41000000' THEN 'SALE'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WHEN '549999PL' THEN 'COI' END AS KPI_CD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4A249E">
              <w:rPr>
                <w:rFonts w:ascii="GulimChe" w:hAnsi="GulimChe" w:cs="GulimChe" w:hint="eastAsia"/>
              </w:rPr>
              <w:t>'</w:t>
            </w:r>
            <w:r w:rsidRPr="004A249E">
              <w:rPr>
                <w:rFonts w:ascii="GulimChe" w:hAnsi="GulimChe" w:cs="GulimChe" w:hint="eastAsia"/>
              </w:rPr>
              <w:t>합계</w:t>
            </w:r>
            <w:r w:rsidRPr="004A249E">
              <w:rPr>
                <w:rFonts w:ascii="GulimChe" w:hAnsi="GulimChe" w:cs="GulimChe" w:hint="eastAsia"/>
              </w:rPr>
              <w:t>'  AS</w:t>
            </w:r>
            <w:proofErr w:type="gramEnd"/>
            <w:r w:rsidRPr="004A249E">
              <w:rPr>
                <w:rFonts w:ascii="GulimChe" w:hAnsi="GulimChe" w:cs="GulimChe" w:hint="eastAsia"/>
              </w:rPr>
              <w:t xml:space="preserve"> 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,'TOTAL' AS ENG_NM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FROM   IPTDW.IPTDW_RES_KPI_DIV_S A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WHERE  A.BASE_YYYYMM BETWEEN TO_CHAR(</w:t>
            </w:r>
            <w:proofErr w:type="spellStart"/>
            <w:r w:rsidRPr="004A249E">
              <w:rPr>
                <w:rFonts w:ascii="GulimChe" w:hAnsi="GulimChe" w:cs="GulimChe"/>
              </w:rPr>
              <w:t>to_date</w:t>
            </w:r>
            <w:proofErr w:type="spellEnd"/>
            <w:r w:rsidRPr="004A249E">
              <w:rPr>
                <w:rFonts w:ascii="GulimChe" w:hAnsi="GulimChe" w:cs="GulimChe"/>
              </w:rPr>
              <w:t>(SUBSTR(P_BASIS_YYYYMM,1, 4), 'YYYY') - 2 YEAR, 'YYYY')||'01' AND P_BASIS_YYYYMM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A.DIV_CD         = 'ALL'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A.SUBSDR_CD      = P_SUBSDR_CD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A.LDGR_TYPE_CD   = '1'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A.SUBSDR_TYPE_CD = 'S'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>--      AND    A.KPI_TYPE_CD    = 'TB'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A.ACCT_CD        IN ('41000000','549999PL')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A.SCENARIO_TYPE_CD IN ('AC0')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GROUP BY A.SUBSDR_CD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lastRenderedPageBreak/>
              <w:t xml:space="preserve">              ,A.BASE_YYYYMM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,A.ACCT_CD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UNION ALL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>-- 2</w:t>
            </w:r>
            <w:proofErr w:type="gramStart"/>
            <w:r w:rsidRPr="004A249E">
              <w:rPr>
                <w:rFonts w:ascii="GulimChe" w:hAnsi="GulimChe" w:cs="GulimChe" w:hint="eastAsia"/>
              </w:rPr>
              <w:t>.</w:t>
            </w:r>
            <w:r w:rsidRPr="004A249E">
              <w:rPr>
                <w:rFonts w:ascii="GulimChe" w:hAnsi="GulimChe" w:cs="GulimChe" w:hint="eastAsia"/>
              </w:rPr>
              <w:t>사업부별</w:t>
            </w:r>
            <w:proofErr w:type="gramEnd"/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SELECT B.DISP_NM            AS COL_INDEX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,A.BASE_YYYYMM        AS BASE_YYYYMM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,CASE A.ACCT_CD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WHEN '41000000' THEN 'SALE'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WHEN '549999PL' THEN 'COI' END AS KPI_CD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,'1'                  AS SORT_KEY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,MIN(Z.KOR_NM) AS 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,MIN(Z.ENG_NM) AS ENG_NM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FROM   IPTDW.IPTDW_RES_KPI_DIV_S A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,(SELECT DIVISION_CODE AS DIV_CD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,CASE WHEN DIVISION_CODE = 'GLT' THEN 'HE ID'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WHEN DIVISION_CODE = 'DCT' THEN 'H&amp;A System A/C'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                         WHEN DIVISION_CODE = 'SDT' THEN '</w:t>
            </w:r>
            <w:r w:rsidRPr="004A249E">
              <w:rPr>
                <w:rFonts w:ascii="GulimChe" w:hAnsi="GulimChe" w:cs="GulimChe" w:hint="eastAsia"/>
              </w:rPr>
              <w:t>에너지</w:t>
            </w:r>
            <w:r w:rsidRPr="004A249E">
              <w:rPr>
                <w:rFonts w:ascii="GulimChe" w:hAnsi="GulimChe" w:cs="GulimChe" w:hint="eastAsia"/>
              </w:rPr>
              <w:t xml:space="preserve"> Solar'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                         WHEN DIVISION_CODE = 'GJT' THEN '</w:t>
            </w:r>
            <w:r w:rsidRPr="004A249E">
              <w:rPr>
                <w:rFonts w:ascii="GulimChe" w:hAnsi="GulimChe" w:cs="GulimChe" w:hint="eastAsia"/>
              </w:rPr>
              <w:t>모니터</w:t>
            </w:r>
            <w:r w:rsidRPr="004A249E">
              <w:rPr>
                <w:rFonts w:ascii="GulimChe" w:hAnsi="GulimChe" w:cs="GulimChe" w:hint="eastAsia"/>
              </w:rPr>
              <w:t xml:space="preserve"> </w:t>
            </w:r>
            <w:proofErr w:type="spellStart"/>
            <w:r w:rsidRPr="004A249E">
              <w:rPr>
                <w:rFonts w:ascii="GulimChe" w:hAnsi="GulimChe" w:cs="GulimChe" w:hint="eastAsia"/>
              </w:rPr>
              <w:t>사이니지</w:t>
            </w:r>
            <w:proofErr w:type="spellEnd"/>
            <w:r w:rsidRPr="004A249E">
              <w:rPr>
                <w:rFonts w:ascii="GulimChe" w:hAnsi="GulimChe" w:cs="GulimChe" w:hint="eastAsia"/>
              </w:rPr>
              <w:t>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WHEN DIVISION_CODE = 'DMT' THEN 'CAC'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WHEN DIVISION_CODE = 'CLT' THEN 'Lighting'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WHEN DIVISION_CODE = 'DBT' THEN 'Chiller'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ELSE DISPLAY_NAME END AS DISP_NM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FROM   IPTDW.IPTDW_RES_DIM_COMM_DIVISION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WHERE  USE_FLAG = 'Y'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AND    BASIS_YYYYMM = P_BASIS_YYYYMM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AND    DIVISION_CODE IN ('GLT','DCT','SDT','GJT','DMT','CLT','DBT')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) B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,(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              -- </w:t>
            </w:r>
            <w:r w:rsidRPr="004A249E">
              <w:rPr>
                <w:rFonts w:ascii="GulimChe" w:hAnsi="GulimChe" w:cs="GulimChe" w:hint="eastAsia"/>
              </w:rPr>
              <w:t>사업부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SELECT 'DIV' AS CODE_TYPE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,A.DISPLAY_ORDER_SEQ AS DISP_SEQ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,A.DIVISION_CODE     AS CODE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,A.DISPLAY_NAME      AS 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,A.DIVISION_NAME     AS ENG_NM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,A.COMPANY_CODE      AS REF_CD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FROM   IPTDW.IPTDW_RES_DIM_COMM_DIVISION A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WHERE  A.BASIS_YYYYMM = P_BASIS_YYYYMM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A.USE_FLAG = 'Y'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) Z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WHERE  A.BASE_YYYYMM BETWEEN TO_CHAR(</w:t>
            </w:r>
            <w:proofErr w:type="spellStart"/>
            <w:r w:rsidRPr="004A249E">
              <w:rPr>
                <w:rFonts w:ascii="GulimChe" w:hAnsi="GulimChe" w:cs="GulimChe"/>
              </w:rPr>
              <w:t>to_date</w:t>
            </w:r>
            <w:proofErr w:type="spellEnd"/>
            <w:r w:rsidRPr="004A249E">
              <w:rPr>
                <w:rFonts w:ascii="GulimChe" w:hAnsi="GulimChe" w:cs="GulimChe"/>
              </w:rPr>
              <w:t>(SUBSTR(P_BASIS_YYYYMM,1, 4), 'YYYY') - 2 YEAR, 'YYYY')||'01' AND P_BASIS_YYYYMM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A.SUBSDR_CD      = P_SUBSDR_CD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A.LDGR_TYPE_CD   = '1'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A.SUBSDR_TYPE_CD = 'S'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A.ACCT_CD        IN ('41000000','549999PL')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A.SCENARIO_TYPE_CD IN ('AC0')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A.DIV_CD = Z.CODE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A.DIV_CD IN ('GLT','MST','CNT','DFT','DGT')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A.DIV_CD = B.DIV_CD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GROUP BY B.DISP_NM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,A.SUBSDR_CD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,A.BASE_YYYYMM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lastRenderedPageBreak/>
              <w:t xml:space="preserve">              ,A.ACCT_CD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-- 3. </w:t>
            </w:r>
            <w:r w:rsidRPr="004A249E">
              <w:rPr>
                <w:rFonts w:ascii="GulimChe" w:hAnsi="GulimChe" w:cs="GulimChe" w:hint="eastAsia"/>
              </w:rPr>
              <w:t>제품별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UNION ALL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SELECT Z.KOR_NM             AS COL_INDEX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,A.BASE_YYYYMM        AS BASE_YYYYMM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,'1'                  AS SORT_KEY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,MIN(Z.KOR_NM) AS 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,MIN(Z.ENG_NM) AS ENG_NM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,(SELECT CODE_ID DIV_CD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,CODE_NAME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,ATTRIBUTE1 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,ATTRIBUTE2 ENG_NM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FROM   IPTDW.IPTDW_RES_DIM_CODES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WHERE  CODE_TYPE = 'B2B_DIV'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) B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,(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              -- </w:t>
            </w:r>
            <w:r w:rsidRPr="004A249E">
              <w:rPr>
                <w:rFonts w:ascii="GulimChe" w:hAnsi="GulimChe" w:cs="GulimChe" w:hint="eastAsia"/>
              </w:rPr>
              <w:t>제품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SELECT 'PROD' AS CODE_TYPE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,A.DISPLAY_ORDER_SEQ AS DISP_SEQ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,A.ATTRIBUTE1          AS CODE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,A.DISPLAY_NAME1       AS 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,A.DISPLAY_NAME2       AS ENG_NM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,A.ATTRIBUTE1          AS REF_CD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FROM   IPTDW.IPTDW_RES_DIM_CORP_DISPLAY_MASTER A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WHERE  A.CODE_TYPE = 'SMR_PROD_MST'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A.USE_FLAG  = 'Y'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) Z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WHERE A.BASE_YYYYMM BETWEEN TO_CHAR(</w:t>
            </w:r>
            <w:proofErr w:type="spellStart"/>
            <w:r w:rsidRPr="004A249E">
              <w:rPr>
                <w:rFonts w:ascii="GulimChe" w:hAnsi="GulimChe" w:cs="GulimChe"/>
              </w:rPr>
              <w:t>to_date</w:t>
            </w:r>
            <w:proofErr w:type="spellEnd"/>
            <w:r w:rsidRPr="004A249E">
              <w:rPr>
                <w:rFonts w:ascii="GulimChe" w:hAnsi="GulimChe" w:cs="GulimChe"/>
              </w:rPr>
              <w:t>(SUBSTR(P_BASIS_YYYYMM,1, 4), 'YYYY') - 2 YEAR, 'YYYY')||'01' AND P_BASIS_YYYYMM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A.SCENARIO_TYPE_CD = 'AC0'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A.CAT_CD = 'BEP_SMART_PR'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A.KPI_CD in ('SALE', 'COI')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A.SUBSDR_CD = P_SUBSDR_CD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A.SUB_CAT_CD = Z.CODE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B.DIV_CD = SUBSTR(Z.CODE,1,3)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GROUP BY Z.KOR_NM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,A.SUBSDR_CD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,A.BASE_YYYYMM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,A.KPI_CD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-- </w:t>
            </w:r>
            <w:r w:rsidRPr="004A249E">
              <w:rPr>
                <w:rFonts w:ascii="GulimChe" w:hAnsi="GulimChe" w:cs="GulimChe" w:hint="eastAsia"/>
              </w:rPr>
              <w:t>전년대비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UNION ALL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>-- 1</w:t>
            </w:r>
            <w:proofErr w:type="gramStart"/>
            <w:r w:rsidRPr="004A249E">
              <w:rPr>
                <w:rFonts w:ascii="GulimChe" w:hAnsi="GulimChe" w:cs="GulimChe" w:hint="eastAsia"/>
              </w:rPr>
              <w:t>.</w:t>
            </w:r>
            <w:r w:rsidRPr="004A249E">
              <w:rPr>
                <w:rFonts w:ascii="GulimChe" w:hAnsi="GulimChe" w:cs="GulimChe" w:hint="eastAsia"/>
              </w:rPr>
              <w:t>법인합계</w:t>
            </w:r>
            <w:proofErr w:type="gramEnd"/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      SELECT '1</w:t>
            </w:r>
            <w:proofErr w:type="gramStart"/>
            <w:r w:rsidRPr="004A249E">
              <w:rPr>
                <w:rFonts w:ascii="GulimChe" w:hAnsi="GulimChe" w:cs="GulimChe" w:hint="eastAsia"/>
              </w:rPr>
              <w:t>.</w:t>
            </w:r>
            <w:r w:rsidRPr="004A249E">
              <w:rPr>
                <w:rFonts w:ascii="GulimChe" w:hAnsi="GulimChe" w:cs="GulimChe" w:hint="eastAsia"/>
              </w:rPr>
              <w:t>법인합계</w:t>
            </w:r>
            <w:r w:rsidRPr="004A249E">
              <w:rPr>
                <w:rFonts w:ascii="GulimChe" w:hAnsi="GulimChe" w:cs="GulimChe" w:hint="eastAsia"/>
              </w:rPr>
              <w:t>'</w:t>
            </w:r>
            <w:proofErr w:type="gramEnd"/>
            <w:r w:rsidRPr="004A249E">
              <w:rPr>
                <w:rFonts w:ascii="GulimChe" w:hAnsi="GulimChe" w:cs="GulimChe" w:hint="eastAsia"/>
              </w:rPr>
              <w:t xml:space="preserve">        AS COL_INDEX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4A249E">
              <w:rPr>
                <w:rFonts w:ascii="GulimChe" w:hAnsi="GulimChe" w:cs="GulimChe" w:hint="eastAsia"/>
              </w:rPr>
              <w:t>'</w:t>
            </w:r>
            <w:r w:rsidRPr="004A249E">
              <w:rPr>
                <w:rFonts w:ascii="GulimChe" w:hAnsi="GulimChe" w:cs="GulimChe" w:hint="eastAsia"/>
              </w:rPr>
              <w:t>전년대비</w:t>
            </w:r>
            <w:r w:rsidRPr="004A249E">
              <w:rPr>
                <w:rFonts w:ascii="GulimChe" w:hAnsi="GulimChe" w:cs="GulimChe" w:hint="eastAsia"/>
              </w:rPr>
              <w:t>'        AS</w:t>
            </w:r>
            <w:proofErr w:type="gramEnd"/>
            <w:r w:rsidRPr="004A249E">
              <w:rPr>
                <w:rFonts w:ascii="GulimChe" w:hAnsi="GulimChe" w:cs="GulimChe" w:hint="eastAsia"/>
              </w:rPr>
              <w:t xml:space="preserve"> BASE_YYYYMM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,CASE WHEN A.KPI_CD = 'SALE' THEN (B.AMOUNT - A.AMOUNT) / A.AMOUNT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WHEN A.KPI_CD = 'COI'  THEN B.AMOUNT - A.AMOUNT END AS AMOUNT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4A249E">
              <w:rPr>
                <w:rFonts w:ascii="GulimChe" w:hAnsi="GulimChe" w:cs="GulimChe" w:hint="eastAsia"/>
              </w:rPr>
              <w:t>'</w:t>
            </w:r>
            <w:r w:rsidRPr="004A249E">
              <w:rPr>
                <w:rFonts w:ascii="GulimChe" w:hAnsi="GulimChe" w:cs="GulimChe" w:hint="eastAsia"/>
              </w:rPr>
              <w:t>합계</w:t>
            </w:r>
            <w:r w:rsidRPr="004A249E">
              <w:rPr>
                <w:rFonts w:ascii="GulimChe" w:hAnsi="GulimChe" w:cs="GulimChe" w:hint="eastAsia"/>
              </w:rPr>
              <w:t>'  AS</w:t>
            </w:r>
            <w:proofErr w:type="gramEnd"/>
            <w:r w:rsidRPr="004A249E">
              <w:rPr>
                <w:rFonts w:ascii="GulimChe" w:hAnsi="GulimChe" w:cs="GulimChe" w:hint="eastAsia"/>
              </w:rPr>
              <w:t xml:space="preserve"> 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lastRenderedPageBreak/>
              <w:t xml:space="preserve">            ,'TOTAL' AS ENG_NM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FROM   (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              SELECT </w:t>
            </w:r>
            <w:proofErr w:type="gramStart"/>
            <w:r w:rsidRPr="004A249E">
              <w:rPr>
                <w:rFonts w:ascii="GulimChe" w:hAnsi="GulimChe" w:cs="GulimChe" w:hint="eastAsia"/>
              </w:rPr>
              <w:t>'</w:t>
            </w:r>
            <w:r w:rsidRPr="004A249E">
              <w:rPr>
                <w:rFonts w:ascii="GulimChe" w:hAnsi="GulimChe" w:cs="GulimChe" w:hint="eastAsia"/>
              </w:rPr>
              <w:t>전년</w:t>
            </w:r>
            <w:r w:rsidRPr="004A249E">
              <w:rPr>
                <w:rFonts w:ascii="GulimChe" w:hAnsi="GulimChe" w:cs="GulimChe" w:hint="eastAsia"/>
              </w:rPr>
              <w:t>'        AS</w:t>
            </w:r>
            <w:proofErr w:type="gramEnd"/>
            <w:r w:rsidRPr="004A249E">
              <w:rPr>
                <w:rFonts w:ascii="GulimChe" w:hAnsi="GulimChe" w:cs="GulimChe" w:hint="eastAsia"/>
              </w:rPr>
              <w:t xml:space="preserve"> COL_INDEX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,A.SUBSDR_CD          AS 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,A.BASE_YYYYMM        AS BASE_YYYYMM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,CASE A.ACCT_CD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WHEN '41000000' THEN 'SALE'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WHEN '549999PL' THEN 'COI' END AS KPI_CD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,SUM(A.CURRM_USD_AMT) AS AMOUNT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,'0'                  AS SORT_KEY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FROM   IPTDW.IPTDW_RES_KPI_DIV_S A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WHERE  A.BASE_YYYYMM = TO_CHAR(</w:t>
            </w:r>
            <w:proofErr w:type="spellStart"/>
            <w:r w:rsidRPr="004A249E">
              <w:rPr>
                <w:rFonts w:ascii="GulimChe" w:hAnsi="GulimChe" w:cs="GulimChe"/>
              </w:rPr>
              <w:t>to_date</w:t>
            </w:r>
            <w:proofErr w:type="spellEnd"/>
            <w:r w:rsidRPr="004A249E">
              <w:rPr>
                <w:rFonts w:ascii="GulimChe" w:hAnsi="GulimChe" w:cs="GulimChe"/>
              </w:rPr>
              <w:t>(SUBSTR(P_BASIS_YYYYMM,1, 4), 'YYYY') - 1 YEAR, 'YYYY')||SUBSTR(P_BASIS_YYYYMM,5,2)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A.DIV_CD         = 'ALL'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A.SUBSDR_CD      = P_SUBSDR_CD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A.LDGR_TYPE_CD   = '1'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A.SUBSDR_TYPE_CD = 'S'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A.ACCT_CD        IN ('41000000','549999PL')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A.SCENARIO_TYPE_CD IN ('AC0')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GROUP BY A.SUBSDR_CD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,A.BASE_YYYYMM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,A.ACCT_CD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) A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,(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              SELECT </w:t>
            </w:r>
            <w:proofErr w:type="gramStart"/>
            <w:r w:rsidRPr="004A249E">
              <w:rPr>
                <w:rFonts w:ascii="GulimChe" w:hAnsi="GulimChe" w:cs="GulimChe" w:hint="eastAsia"/>
              </w:rPr>
              <w:t>'</w:t>
            </w:r>
            <w:r w:rsidRPr="004A249E">
              <w:rPr>
                <w:rFonts w:ascii="GulimChe" w:hAnsi="GulimChe" w:cs="GulimChe" w:hint="eastAsia"/>
              </w:rPr>
              <w:t>금년</w:t>
            </w:r>
            <w:r w:rsidRPr="004A249E">
              <w:rPr>
                <w:rFonts w:ascii="GulimChe" w:hAnsi="GulimChe" w:cs="GulimChe" w:hint="eastAsia"/>
              </w:rPr>
              <w:t>'        AS</w:t>
            </w:r>
            <w:proofErr w:type="gramEnd"/>
            <w:r w:rsidRPr="004A249E">
              <w:rPr>
                <w:rFonts w:ascii="GulimChe" w:hAnsi="GulimChe" w:cs="GulimChe" w:hint="eastAsia"/>
              </w:rPr>
              <w:t xml:space="preserve"> COL_INDEX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,A.SUBSDR_CD          AS 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,A.BASE_YYYYMM        AS BASE_YYYYMM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,CASE A.ACCT_CD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WHEN '41000000' THEN 'SALE'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WHEN '549999PL' THEN 'COI' END AS KPI_CD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,SUM(A.CURRM_USD_AMT) AS AMOUNT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,'0'                  AS SORT_KEY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FROM   IPTDW.IPTDW_RES_KPI_DIV_S A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WHERE  A.BASE_YYYYMM    = P_BASIS_YYYYMM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A.DIV_CD         = 'ALL'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A.SUBSDR_CD      = P_SUBSDR_CD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A.LDGR_TYPE_CD   = '1'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A.SUBSDR_TYPE_CD = 'S'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A.ACCT_CD        IN ('41000000','549999PL')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A.SCENARIO_TYPE_CD IN ('AC0')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GROUP BY A.SUBSDR_CD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,A.BASE_YYYYMM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,A.ACCT_CD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) B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WHERE A.KPI_CD = B.KPI_CD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UNION ALL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>-- 2</w:t>
            </w:r>
            <w:proofErr w:type="gramStart"/>
            <w:r w:rsidRPr="004A249E">
              <w:rPr>
                <w:rFonts w:ascii="GulimChe" w:hAnsi="GulimChe" w:cs="GulimChe" w:hint="eastAsia"/>
              </w:rPr>
              <w:t>.</w:t>
            </w:r>
            <w:r w:rsidRPr="004A249E">
              <w:rPr>
                <w:rFonts w:ascii="GulimChe" w:hAnsi="GulimChe" w:cs="GulimChe" w:hint="eastAsia"/>
              </w:rPr>
              <w:t>사업부합계</w:t>
            </w:r>
            <w:proofErr w:type="gramEnd"/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SELECT  A.COL_INDEX        AS COL_INDEX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,A.SUBSDR_CD          AS 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             ,</w:t>
            </w:r>
            <w:proofErr w:type="gramStart"/>
            <w:r w:rsidRPr="004A249E">
              <w:rPr>
                <w:rFonts w:ascii="GulimChe" w:hAnsi="GulimChe" w:cs="GulimChe" w:hint="eastAsia"/>
              </w:rPr>
              <w:t>'</w:t>
            </w:r>
            <w:r w:rsidRPr="004A249E">
              <w:rPr>
                <w:rFonts w:ascii="GulimChe" w:hAnsi="GulimChe" w:cs="GulimChe" w:hint="eastAsia"/>
              </w:rPr>
              <w:t>전년대비</w:t>
            </w:r>
            <w:r w:rsidRPr="004A249E">
              <w:rPr>
                <w:rFonts w:ascii="GulimChe" w:hAnsi="GulimChe" w:cs="GulimChe" w:hint="eastAsia"/>
              </w:rPr>
              <w:t>'        AS</w:t>
            </w:r>
            <w:proofErr w:type="gramEnd"/>
            <w:r w:rsidRPr="004A249E">
              <w:rPr>
                <w:rFonts w:ascii="GulimChe" w:hAnsi="GulimChe" w:cs="GulimChe" w:hint="eastAsia"/>
              </w:rPr>
              <w:t xml:space="preserve"> BASE_YYYYMM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,A.KPI_CD             AS KPI_CD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lastRenderedPageBreak/>
              <w:t xml:space="preserve">             ,CASE WHEN A.KPI_CD = 'SALE' THEN (B.AMOUNT - A.AMOUNT) / A.AMOUNT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WHEN A.KPI_CD = 'COI'  THEN B.AMOUNT - A.AMOUNT END AS AMOUNT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,'0'                  AS SORT_KEY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,A.KOR_NM AS 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,A.ENG_NM AS ENG_NM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FROM   (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SELECT B.DISP_NM            AS COL_INDEX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,A.SUBSDR_CD          AS 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,A.BASE_YYYYMM        AS BASE_YYYYMM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,CASE A.ACCT_CD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WHEN '41000000' THEN 'SALE'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WHEN '549999PL' THEN 'COI' END AS KPI_CD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,SUM(A.CURRM_USD_AMT) AS AMOUNT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,'1'                  AS SORT_KEY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,MIN(Z.KOR_NM) AS 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,MIN(Z.ENG_NM) AS ENG_NM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FROM   IPTDW.IPTDW_RES_KPI_DIV_S A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,(SELECT DIVISION_CODE AS DIV_CD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 ,CASE WHEN DIVISION_CODE = 'GLT' THEN 'HE ID'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       WHEN DIVISION_CODE = 'DCT' THEN 'H&amp;A System A/C'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                                 WHEN DIVISION_CODE = 'SDT' THEN '</w:t>
            </w:r>
            <w:r w:rsidRPr="004A249E">
              <w:rPr>
                <w:rFonts w:ascii="GulimChe" w:hAnsi="GulimChe" w:cs="GulimChe" w:hint="eastAsia"/>
              </w:rPr>
              <w:t>에너지</w:t>
            </w:r>
            <w:r w:rsidRPr="004A249E">
              <w:rPr>
                <w:rFonts w:ascii="GulimChe" w:hAnsi="GulimChe" w:cs="GulimChe" w:hint="eastAsia"/>
              </w:rPr>
              <w:t xml:space="preserve"> Solar'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       ELSE DISPLAY_NAME END AS DISP_NM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FROM   IPTDW.IPTDW_RES_DIM_COMM_DIVISION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WHERE  USE_FLAG = 'Y'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AND    BASIS_YYYYMM = P_BASIS_YYYYMM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AND    DIVISION_CODE IN ('GLT','DCT','SDT')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) B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,(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                     -- </w:t>
            </w:r>
            <w:r w:rsidRPr="004A249E">
              <w:rPr>
                <w:rFonts w:ascii="GulimChe" w:hAnsi="GulimChe" w:cs="GulimChe" w:hint="eastAsia"/>
              </w:rPr>
              <w:t>사업부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SELECT 'DIV' AS CODE_TYPE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 ,A.DISPLAY_ORDER_SEQ AS DISP_SEQ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 ,A.DIVISION_CODE     AS CODE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 ,A.DISPLAY_NAME      AS 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 ,A.DIVISION_NAME     AS ENG_NM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 ,A.COMPANY_CODE      AS REF_CD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FROM   IPTDW.IPTDW_RES_DIM_COMM_DIVISION A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WHERE  A.BASIS_YYYYMM = P_BASIS_YYYYMM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AND    A.USE_FLAG = 'Y'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) Z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WHERE A.BASE_YYYYMM = TO_CHAR(</w:t>
            </w:r>
            <w:proofErr w:type="spellStart"/>
            <w:r w:rsidRPr="004A249E">
              <w:rPr>
                <w:rFonts w:ascii="GulimChe" w:hAnsi="GulimChe" w:cs="GulimChe"/>
              </w:rPr>
              <w:t>to_date</w:t>
            </w:r>
            <w:proofErr w:type="spellEnd"/>
            <w:r w:rsidRPr="004A249E">
              <w:rPr>
                <w:rFonts w:ascii="GulimChe" w:hAnsi="GulimChe" w:cs="GulimChe"/>
              </w:rPr>
              <w:t>(SUBSTR(P_BASIS_YYYYMM,1, 4), 'YYYY') - 1 YEAR, 'YYYY')||SUBSTR(P_BASIS_YYYYMM,5,2)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A.SUBSDR_CD      = P_SUBSDR_CD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A.LDGR_TYPE_CD   = '1'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A.SUBSDR_TYPE_CD = 'S'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A.ACCT_CD        IN ('41000000','549999PL')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A.SCENARIO_TYPE_CD IN ('AC0')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A.DIV_CD = Z.CODE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A.DIV_CD IN ('GLT','MST','CNT','DFT','DGT')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A.DIV_CD = B.DIV_CD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GROUP BY B.DISP_NM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,A.SUBSDR_CD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,A.BASE_YYYYMM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,A.ACCT_CD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lastRenderedPageBreak/>
              <w:t xml:space="preserve">             ) A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,(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SELECT B.DISP_NM            AS COL_INDEX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,A.SUBSDR_CD          AS 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,A.BASE_YYYYMM        AS BASE_YYYYMM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,CASE A.ACCT_CD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WHEN '41000000' THEN 'SALE'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WHEN '549999PL' THEN 'COI' END AS KPI_CD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,SUM(A.CURRM_USD_AMT) AS AMOUNT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,'1'                  AS SORT_KEY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FROM   IPTDW.IPTDW_RES_KPI_DIV_S A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,(SELECT DIVISION_CODE AS DIV_CD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 ,CASE WHEN DIVISION_CODE = 'GLT' THEN 'HE LCD TV'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                                 WHEN DIVISION_CODE = 'MST' THEN 'MC </w:t>
            </w:r>
            <w:r w:rsidRPr="004A249E">
              <w:rPr>
                <w:rFonts w:ascii="GulimChe" w:hAnsi="GulimChe" w:cs="GulimChe" w:hint="eastAsia"/>
              </w:rPr>
              <w:t>단말</w:t>
            </w:r>
            <w:r w:rsidRPr="004A249E">
              <w:rPr>
                <w:rFonts w:ascii="GulimChe" w:hAnsi="GulimChe" w:cs="GulimChe" w:hint="eastAsia"/>
              </w:rPr>
              <w:t>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                                 WHEN DIVISION_CODE = 'CNT' THEN 'H&amp;A </w:t>
            </w:r>
            <w:r w:rsidRPr="004A249E">
              <w:rPr>
                <w:rFonts w:ascii="GulimChe" w:hAnsi="GulimChe" w:cs="GulimChe" w:hint="eastAsia"/>
              </w:rPr>
              <w:t>냉장고</w:t>
            </w:r>
            <w:r w:rsidRPr="004A249E">
              <w:rPr>
                <w:rFonts w:ascii="GulimChe" w:hAnsi="GulimChe" w:cs="GulimChe" w:hint="eastAsia"/>
              </w:rPr>
              <w:t>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       ELSE DISPLAY_NAME END AS DISP_NM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FROM   IPTDW.IPTDW_RES_DIM_COMM_DIVISION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WHERE  USE_FLAG = 'Y'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AND    BASIS_YYYYMM = P_BASIS_YYYYMM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AND    DIVISION_CODE IN ('GLT','MST','CNT','DFT','DGT')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) B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WHERE  A.BASE_YYYYMM    = P_BASIS_YYYYMM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A.SUBSDR_CD      = P_SUBSDR_CD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A.LDGR_TYPE_CD   = '1'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A.SUBSDR_TYPE_CD = 'S'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A.ACCT_CD        IN ('41000000','549999PL')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A.SCENARIO_TYPE_CD IN ('AC0')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A.DIV_CD IN ('GLT','MST','CNT','DFT','DGT')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A.DIV_CD = B.DIV_CD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GROUP BY B.DISP_NM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,A.SUBSDR_CD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,A.BASE_YYYYMM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,A.ACCT_CD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) B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WHERE A.KPI_CD = B.KPI_CD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A.COL_INDEX = B.COL_INDEX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UNION ALL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-- 3. </w:t>
            </w:r>
            <w:r w:rsidRPr="004A249E">
              <w:rPr>
                <w:rFonts w:ascii="GulimChe" w:hAnsi="GulimChe" w:cs="GulimChe" w:hint="eastAsia"/>
              </w:rPr>
              <w:t>제품별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SELECT  A.COL_INDEX        AS COL_INDEX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,A.SUBSDR_CD          AS 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             ,</w:t>
            </w:r>
            <w:proofErr w:type="gramStart"/>
            <w:r w:rsidRPr="004A249E">
              <w:rPr>
                <w:rFonts w:ascii="GulimChe" w:hAnsi="GulimChe" w:cs="GulimChe" w:hint="eastAsia"/>
              </w:rPr>
              <w:t>'</w:t>
            </w:r>
            <w:r w:rsidRPr="004A249E">
              <w:rPr>
                <w:rFonts w:ascii="GulimChe" w:hAnsi="GulimChe" w:cs="GulimChe" w:hint="eastAsia"/>
              </w:rPr>
              <w:t>전년대비</w:t>
            </w:r>
            <w:r w:rsidRPr="004A249E">
              <w:rPr>
                <w:rFonts w:ascii="GulimChe" w:hAnsi="GulimChe" w:cs="GulimChe" w:hint="eastAsia"/>
              </w:rPr>
              <w:t>'        AS</w:t>
            </w:r>
            <w:proofErr w:type="gramEnd"/>
            <w:r w:rsidRPr="004A249E">
              <w:rPr>
                <w:rFonts w:ascii="GulimChe" w:hAnsi="GulimChe" w:cs="GulimChe" w:hint="eastAsia"/>
              </w:rPr>
              <w:t xml:space="preserve"> BASE_YYYYMM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,A.KPI_CD             AS KPI_CD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,CASE WHEN A.KPI_CD = 'SALE' THEN (B.AMOUNT - A.AMOUNT) / A.AMOUNT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WHEN A.KPI_CD = 'COI'  THEN B.AMOUNT - A.AMOUNT END AS AMOUNT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,'0'                  AS SORT_KEY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,A.KOR_NM AS 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,A.ENG_NM AS ENG_NM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FROM   (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SELECT Z.KOR_NM             AS COL_INDEX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,A.SUBSDR_CD          AS 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,A.BASE_YYYYMM        AS BASE_YYYYMM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,A.KPI_CD             AS KPI_CD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lastRenderedPageBreak/>
              <w:t xml:space="preserve">                    ,SUM(A.CURRM_USD_AMT) AS AMOUNT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,'1'                  AS SORT_KEY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,MIN(Z.KOR_NM) AS 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,MIN(Z.ENG_NM) AS ENG_NM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FROM   IPTDW.IPTDW_RES_KPI_SUBSDR_CNTRY A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,(SELECT CODE_ID DIV_CD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 ,CODE_NAME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 ,ATTRIBUTE1 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 ,ATTRIBUTE2 ENG_NM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FROM   IPTDW.IPTDW_RES_DIM_CODES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WHERE  CODE_TYPE = 'B2B_DIV'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) B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,(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                      -- </w:t>
            </w:r>
            <w:r w:rsidRPr="004A249E">
              <w:rPr>
                <w:rFonts w:ascii="GulimChe" w:hAnsi="GulimChe" w:cs="GulimChe" w:hint="eastAsia"/>
              </w:rPr>
              <w:t>제품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SELECT 'PROD' AS CODE_TYPE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  ,A.DISPLAY_ORDER_SEQ AS DISP_SEQ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  ,A.ATTRIBUTE1          AS CODE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  ,A.DISPLAY_NAME1       AS 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  ,A.DISPLAY_NAME2       AS ENG_NM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  ,A.ATTRIBUTE1          AS REF_CD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FROM   IPTDW.IPTDW_RES_DIM_CORP_DISPLAY_MASTER A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WHERE  A.CODE_TYPE = 'SMR_PROD_MST'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AND    A.USE_FLAG  = 'Y'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) Z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WHERE A.BASE_YYYYMM = TO_CHAR(</w:t>
            </w:r>
            <w:proofErr w:type="spellStart"/>
            <w:r w:rsidRPr="004A249E">
              <w:rPr>
                <w:rFonts w:ascii="GulimChe" w:hAnsi="GulimChe" w:cs="GulimChe"/>
              </w:rPr>
              <w:t>to_date</w:t>
            </w:r>
            <w:proofErr w:type="spellEnd"/>
            <w:r w:rsidRPr="004A249E">
              <w:rPr>
                <w:rFonts w:ascii="GulimChe" w:hAnsi="GulimChe" w:cs="GulimChe"/>
              </w:rPr>
              <w:t>(SUBSTR(P_BASIS_YYYYMM,1, 4), 'YYYY') - 1 YEAR, 'YYYY')||SUBSTR(P_BASIS_YYYYMM,5,2)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A.SCENARIO_TYPE_CD = 'AC0'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A.CAT_CD = 'BEP_SMART_PR'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A.KPI_CD in ('SALE', 'COI')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A.SUBSDR_CD = P_SUBSDR_CD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A.SUB_CAT_CD = Z.CODE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B.DIV_CD = SUBSTR(Z.CODE,1,3)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GROUP BY Z.KOR_NM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,A.SUBSDR_CD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,A.BASE_YYYYMM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,A.KPI_CD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) A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,(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SELECT Z.KOR_NM             AS COL_INDEX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,A.SUBSDR_CD          AS 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,A.BASE_YYYYMM        AS BASE_YYYYMM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,A.KPI_CD             AS KPI_CD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,SUM(A.CURRM_USD_AMT) AS AMOUNT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,'1'                  AS SORT_KEY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,MIN(Z.KOR_NM) AS 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,MIN(Z.ENG_NM) AS ENG_NM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FROM   IPTDW.IPTDW_RES_KPI_SUBSDR_CNTRY A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,(SELECT CODE_ID DIV_CD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 ,CODE_NAME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 ,ATTRIBUTE1 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 ,ATTRIBUTE2 ENG_NM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FROM   IPTDW.IPTDW_RES_DIM_CODES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WHERE  CODE_TYPE = 'B2B_DIV'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lastRenderedPageBreak/>
              <w:t xml:space="preserve">                    ) B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,(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                      -- </w:t>
            </w:r>
            <w:r w:rsidRPr="004A249E">
              <w:rPr>
                <w:rFonts w:ascii="GulimChe" w:hAnsi="GulimChe" w:cs="GulimChe" w:hint="eastAsia"/>
              </w:rPr>
              <w:t>제품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SELECT 'PROD' AS CODE_TYPE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  ,A.DISPLAY_ORDER_SEQ AS DISP_SEQ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  ,A.ATTRIBUTE1          AS CODE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  ,A.DISPLAY_NAME1       AS 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  ,A.DISPLAY_NAME2       AS ENG_NM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  ,A.ATTRIBUTE1          AS REF_CD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FROM   IPTDW.IPTDW_RES_DIM_CORP_DISPLAY_MASTER A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WHERE  A.CODE_TYPE = 'SMR_PROD_MST'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AND    A.USE_FLAG  = 'Y'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) Z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WHERE A.BASE_YYYYMM = P_BASIS_YYYYMM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A.SCENARIO_TYPE_CD = 'AC0'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A.CAT_CD = 'BEP_SMART_PR'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A.KPI_CD in ('SALE', 'COI')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A.SUBSDR_CD = P_SUBSDR_CD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A.SUB_CAT_CD = Z.CODE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B.DIV_CD = SUBSTR(Z.CODE,1,3)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GROUP BY Z.KOR_NM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,A.SUBSDR_CD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,A.BASE_YYYYMM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,A.KPI_CD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) B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WHERE A.KPI_CD = B.KPI_CD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A.COL_INDEX = B.COL_INDEX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UNION ALL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-- </w:t>
            </w:r>
            <w:r w:rsidRPr="004A249E">
              <w:rPr>
                <w:rFonts w:ascii="GulimChe" w:hAnsi="GulimChe" w:cs="GulimChe" w:hint="eastAsia"/>
              </w:rPr>
              <w:t>전년누적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>-- 1</w:t>
            </w:r>
            <w:proofErr w:type="gramStart"/>
            <w:r w:rsidRPr="004A249E">
              <w:rPr>
                <w:rFonts w:ascii="GulimChe" w:hAnsi="GulimChe" w:cs="GulimChe" w:hint="eastAsia"/>
              </w:rPr>
              <w:t>.</w:t>
            </w:r>
            <w:r w:rsidRPr="004A249E">
              <w:rPr>
                <w:rFonts w:ascii="GulimChe" w:hAnsi="GulimChe" w:cs="GulimChe" w:hint="eastAsia"/>
              </w:rPr>
              <w:t>법인합계</w:t>
            </w:r>
            <w:proofErr w:type="gramEnd"/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      SELECT '1</w:t>
            </w:r>
            <w:proofErr w:type="gramStart"/>
            <w:r w:rsidRPr="004A249E">
              <w:rPr>
                <w:rFonts w:ascii="GulimChe" w:hAnsi="GulimChe" w:cs="GulimChe" w:hint="eastAsia"/>
              </w:rPr>
              <w:t>.</w:t>
            </w:r>
            <w:r w:rsidRPr="004A249E">
              <w:rPr>
                <w:rFonts w:ascii="GulimChe" w:hAnsi="GulimChe" w:cs="GulimChe" w:hint="eastAsia"/>
              </w:rPr>
              <w:t>법인합계</w:t>
            </w:r>
            <w:r w:rsidRPr="004A249E">
              <w:rPr>
                <w:rFonts w:ascii="GulimChe" w:hAnsi="GulimChe" w:cs="GulimChe" w:hint="eastAsia"/>
              </w:rPr>
              <w:t>'</w:t>
            </w:r>
            <w:proofErr w:type="gramEnd"/>
            <w:r w:rsidRPr="004A249E">
              <w:rPr>
                <w:rFonts w:ascii="GulimChe" w:hAnsi="GulimChe" w:cs="GulimChe" w:hint="eastAsia"/>
              </w:rPr>
              <w:t xml:space="preserve">         AS COL_INDEX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,MIN(A.BASE_YYYYMM)||'-'||MAX(A.BASE_YYYYMM)        AS BASE_YYYYMM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,CASE A.ACCT_CD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WHEN '41000000' THEN 'SALE'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WHEN '549999PL' THEN 'COI' END AS KPI_CD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4A249E">
              <w:rPr>
                <w:rFonts w:ascii="GulimChe" w:hAnsi="GulimChe" w:cs="GulimChe" w:hint="eastAsia"/>
              </w:rPr>
              <w:t>'</w:t>
            </w:r>
            <w:r w:rsidRPr="004A249E">
              <w:rPr>
                <w:rFonts w:ascii="GulimChe" w:hAnsi="GulimChe" w:cs="GulimChe" w:hint="eastAsia"/>
              </w:rPr>
              <w:t>합계</w:t>
            </w:r>
            <w:r w:rsidRPr="004A249E">
              <w:rPr>
                <w:rFonts w:ascii="GulimChe" w:hAnsi="GulimChe" w:cs="GulimChe" w:hint="eastAsia"/>
              </w:rPr>
              <w:t>'  AS</w:t>
            </w:r>
            <w:proofErr w:type="gramEnd"/>
            <w:r w:rsidRPr="004A249E">
              <w:rPr>
                <w:rFonts w:ascii="GulimChe" w:hAnsi="GulimChe" w:cs="GulimChe" w:hint="eastAsia"/>
              </w:rPr>
              <w:t xml:space="preserve"> 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,'TOTAL' AS ENG_NM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FROM   IPTDW.IPTDW_RES_KPI_DIV_S A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WHERE  A.BASE_YYYYMM BETWEEN TO_CHAR(</w:t>
            </w:r>
            <w:proofErr w:type="spellStart"/>
            <w:r w:rsidRPr="004A249E">
              <w:rPr>
                <w:rFonts w:ascii="GulimChe" w:hAnsi="GulimChe" w:cs="GulimChe"/>
              </w:rPr>
              <w:t>to_date</w:t>
            </w:r>
            <w:proofErr w:type="spellEnd"/>
            <w:r w:rsidRPr="004A249E">
              <w:rPr>
                <w:rFonts w:ascii="GulimChe" w:hAnsi="GulimChe" w:cs="GulimChe"/>
              </w:rPr>
              <w:t>(SUBSTR(P_BASIS_YYYYMM,1, 4), 'YYYY') - 1 YEAR, 'YYYY')||'01' AND TO_CHAR(</w:t>
            </w:r>
            <w:proofErr w:type="spellStart"/>
            <w:r w:rsidRPr="004A249E">
              <w:rPr>
                <w:rFonts w:ascii="GulimChe" w:hAnsi="GulimChe" w:cs="GulimChe"/>
              </w:rPr>
              <w:t>to_date</w:t>
            </w:r>
            <w:proofErr w:type="spellEnd"/>
            <w:r w:rsidRPr="004A249E">
              <w:rPr>
                <w:rFonts w:ascii="GulimChe" w:hAnsi="GulimChe" w:cs="GulimChe"/>
              </w:rPr>
              <w:t>(SUBSTR(P_BASIS_YYYYMM,1, 4), 'YYYY') - 1 YEAR, 'YYYY')||SUBSTR(P_BASIS_YYYYMM,5,2)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A.DIV_CD         = 'ALL'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A.SUBSDR_CD      = P_SUBSDR_CD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A.LDGR_TYPE_CD   = '1'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A.SUBSDR_TYPE_CD = 'S'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>--      AND    A.KPI_TYPE_CD    = 'TB'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A.ACCT_CD        IN ('41000000','549999PL')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A.SCENARIO_TYPE_CD IN ('AC0')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lastRenderedPageBreak/>
              <w:t xml:space="preserve">      GROUP BY A.SUBSDR_CD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,A.ACCT_CD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UNION ALL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>-- 2</w:t>
            </w:r>
            <w:proofErr w:type="gramStart"/>
            <w:r w:rsidRPr="004A249E">
              <w:rPr>
                <w:rFonts w:ascii="GulimChe" w:hAnsi="GulimChe" w:cs="GulimChe" w:hint="eastAsia"/>
              </w:rPr>
              <w:t>.</w:t>
            </w:r>
            <w:r w:rsidRPr="004A249E">
              <w:rPr>
                <w:rFonts w:ascii="GulimChe" w:hAnsi="GulimChe" w:cs="GulimChe" w:hint="eastAsia"/>
              </w:rPr>
              <w:t>사업부합계</w:t>
            </w:r>
            <w:proofErr w:type="gramEnd"/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SELECT B.DISP_NM            AS COL_INDEX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,MIN(A.BASE_YYYYMM)||'-'||MAX(A.BASE_YYYYMM)        AS BASE_YYYYMM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,CASE A.ACCT_CD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WHEN '41000000' THEN 'SALE'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WHEN '549999PL' THEN 'COI' END AS KPI_CD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,'1'                  AS SORT_KEY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,MIN(Z.KOR_NM) AS 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,MIN(Z.ENG_NM) AS ENG_NM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FROM   IPTDW.IPTDW_RES_KPI_DIV_S A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,(SELECT DIVISION_CODE AS DIV_CD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,CASE WHEN DIVISION_CODE = 'GLT' THEN 'HE ID'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WHEN DIVISION_CODE = 'DCT' THEN 'H&amp;A System A/C'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                          WHEN DIVISION_CODE = 'SDT' THEN '</w:t>
            </w:r>
            <w:r w:rsidRPr="004A249E">
              <w:rPr>
                <w:rFonts w:ascii="GulimChe" w:hAnsi="GulimChe" w:cs="GulimChe" w:hint="eastAsia"/>
              </w:rPr>
              <w:t>에너지</w:t>
            </w:r>
            <w:r w:rsidRPr="004A249E">
              <w:rPr>
                <w:rFonts w:ascii="GulimChe" w:hAnsi="GulimChe" w:cs="GulimChe" w:hint="eastAsia"/>
              </w:rPr>
              <w:t xml:space="preserve"> Solar'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ELSE DISPLAY_NAME END AS DISP_NM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FROM   IPTDW.IPTDW_RES_DIM_COMM_DIVISION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WHERE  USE_FLAG = 'Y'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BASIS_YYYYMM = P_BASIS_YYYYMM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DIVISION_CODE IN ('GLT','DCT','SDT')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) B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,(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              -- </w:t>
            </w:r>
            <w:r w:rsidRPr="004A249E">
              <w:rPr>
                <w:rFonts w:ascii="GulimChe" w:hAnsi="GulimChe" w:cs="GulimChe" w:hint="eastAsia"/>
              </w:rPr>
              <w:t>사업부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SELECT 'DIV' AS CODE_TYPE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,A.DISPLAY_ORDER_SEQ AS DISP_SEQ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,A.DIVISION_CODE     AS CODE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,A.DISPLAY_NAME      AS 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,A.DIVISION_NAME     AS ENG_NM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,A.COMPANY_CODE      AS REF_CD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FROM   IPTDW.IPTDW_RES_DIM_COMM_DIVISION A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WHERE  A.BASIS_YYYYMM = P_BASIS_YYYYMM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A.USE_FLAG = 'Y'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) Z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WHERE  A.BASE_YYYYMM BETWEEN TO_CHAR(</w:t>
            </w:r>
            <w:proofErr w:type="spellStart"/>
            <w:r w:rsidRPr="004A249E">
              <w:rPr>
                <w:rFonts w:ascii="GulimChe" w:hAnsi="GulimChe" w:cs="GulimChe"/>
              </w:rPr>
              <w:t>to_date</w:t>
            </w:r>
            <w:proofErr w:type="spellEnd"/>
            <w:r w:rsidRPr="004A249E">
              <w:rPr>
                <w:rFonts w:ascii="GulimChe" w:hAnsi="GulimChe" w:cs="GulimChe"/>
              </w:rPr>
              <w:t>(SUBSTR(P_BASIS_YYYYMM,1, 4), 'YYYY') - 1 YEAR, 'YYYY')||'01' AND TO_CHAR(</w:t>
            </w:r>
            <w:proofErr w:type="spellStart"/>
            <w:r w:rsidRPr="004A249E">
              <w:rPr>
                <w:rFonts w:ascii="GulimChe" w:hAnsi="GulimChe" w:cs="GulimChe"/>
              </w:rPr>
              <w:t>to_date</w:t>
            </w:r>
            <w:proofErr w:type="spellEnd"/>
            <w:r w:rsidRPr="004A249E">
              <w:rPr>
                <w:rFonts w:ascii="GulimChe" w:hAnsi="GulimChe" w:cs="GulimChe"/>
              </w:rPr>
              <w:t>(SUBSTR(P_BASIS_YYYYMM,1, 4), 'YYYY') - 1 YEAR, 'YYYY')||SUBSTR(P_BASIS_YYYYMM,5,2)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A.SUBSDR_CD      = P_SUBSDR_CD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A.LDGR_TYPE_CD   = '1'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A.SUBSDR_TYPE_CD = 'S'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A.ACCT_CD        IN ('41000000','549999PL')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A.SCENARIO_TYPE_CD IN ('AC0')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A.DIV_CD = Z.CODE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A.DIV_CD IN ('GLT','MST','CNT','DFT','DGT')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A.DIV_CD = B.DIV_CD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GROUP BY B.DISP_NM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,A.SUBSDR_CD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,A.ACCT_CD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UNION ALL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-- 3. </w:t>
            </w:r>
            <w:r w:rsidRPr="004A249E">
              <w:rPr>
                <w:rFonts w:ascii="GulimChe" w:hAnsi="GulimChe" w:cs="GulimChe" w:hint="eastAsia"/>
              </w:rPr>
              <w:t>제품별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SELECT Z.KOR_NM             AS COL_INDEX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,MIN(A.BASE_YYYYMM)||'-'||MAX(A.BASE_YYYYMM)        AS BASE_YYYYMM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,'1'                  AS SORT_KEY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,MIN(Z.KOR_NM) AS 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,MIN(Z.ENG_NM) AS ENG_NM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,(SELECT CODE_ID DIV_CD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,CODE_NAME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,ATTRIBUTE1 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,ATTRIBUTE2 ENG_NM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FROM   IPTDW.IPTDW_RES_DIM_CODES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WHERE  CODE_TYPE = 'B2B_DIV'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) B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,(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              -- </w:t>
            </w:r>
            <w:r w:rsidRPr="004A249E">
              <w:rPr>
                <w:rFonts w:ascii="GulimChe" w:hAnsi="GulimChe" w:cs="GulimChe" w:hint="eastAsia"/>
              </w:rPr>
              <w:t>제품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SELECT 'PROD' AS CODE_TYPE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,A.DISPLAY_ORDER_SEQ AS DISP_SEQ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,A.ATTRIBUTE1          AS CODE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,A.DISPLAY_NAME1       AS 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,A.DISPLAY_NAME2       AS ENG_NM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,A.ATTRIBUTE1          AS REF_CD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FROM   IPTDW.IPTDW_RES_DIM_CORP_DISPLAY_MASTER A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WHERE  A.CODE_TYPE = 'SMR_PROD_MST'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A.USE_FLAG  = 'Y'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) Z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WHERE  A.BASE_YYYYMM BETWEEN TO_CHAR(</w:t>
            </w:r>
            <w:proofErr w:type="spellStart"/>
            <w:r w:rsidRPr="004A249E">
              <w:rPr>
                <w:rFonts w:ascii="GulimChe" w:hAnsi="GulimChe" w:cs="GulimChe"/>
              </w:rPr>
              <w:t>to_date</w:t>
            </w:r>
            <w:proofErr w:type="spellEnd"/>
            <w:r w:rsidRPr="004A249E">
              <w:rPr>
                <w:rFonts w:ascii="GulimChe" w:hAnsi="GulimChe" w:cs="GulimChe"/>
              </w:rPr>
              <w:t>(SUBSTR(P_BASIS_YYYYMM,1, 4), 'YYYY') - 1 YEAR, 'YYYY')||'01' AND TO_CHAR(</w:t>
            </w:r>
            <w:proofErr w:type="spellStart"/>
            <w:r w:rsidRPr="004A249E">
              <w:rPr>
                <w:rFonts w:ascii="GulimChe" w:hAnsi="GulimChe" w:cs="GulimChe"/>
              </w:rPr>
              <w:t>to_date</w:t>
            </w:r>
            <w:proofErr w:type="spellEnd"/>
            <w:r w:rsidRPr="004A249E">
              <w:rPr>
                <w:rFonts w:ascii="GulimChe" w:hAnsi="GulimChe" w:cs="GulimChe"/>
              </w:rPr>
              <w:t>(SUBSTR(P_BASIS_YYYYMM,1, 4), 'YYYY') - 1 YEAR, 'YYYY')||SUBSTR(P_BASIS_YYYYMM,5,2)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A.SCENARIO_TYPE_CD = 'AC0'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A.CAT_CD = 'BEP_SMART_PR'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A.KPI_CD in ('SALE', 'COI')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A.SUBSDR_CD = P_SUBSDR_CD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A.SUB_CAT_CD = Z.CODE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B.DIV_CD = SUBSTR(Z.CODE,1,3)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GROUP BY Z.KOR_NM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,A.SUBSDR_CD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,A.KPI_CD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UNION ALL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-- </w:t>
            </w:r>
            <w:r w:rsidRPr="004A249E">
              <w:rPr>
                <w:rFonts w:ascii="GulimChe" w:hAnsi="GulimChe" w:cs="GulimChe" w:hint="eastAsia"/>
              </w:rPr>
              <w:t>누적금년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>-- 1</w:t>
            </w:r>
            <w:proofErr w:type="gramStart"/>
            <w:r w:rsidRPr="004A249E">
              <w:rPr>
                <w:rFonts w:ascii="GulimChe" w:hAnsi="GulimChe" w:cs="GulimChe" w:hint="eastAsia"/>
              </w:rPr>
              <w:t>.</w:t>
            </w:r>
            <w:r w:rsidRPr="004A249E">
              <w:rPr>
                <w:rFonts w:ascii="GulimChe" w:hAnsi="GulimChe" w:cs="GulimChe" w:hint="eastAsia"/>
              </w:rPr>
              <w:t>법인합계</w:t>
            </w:r>
            <w:proofErr w:type="gramEnd"/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      SELECT '1</w:t>
            </w:r>
            <w:proofErr w:type="gramStart"/>
            <w:r w:rsidRPr="004A249E">
              <w:rPr>
                <w:rFonts w:ascii="GulimChe" w:hAnsi="GulimChe" w:cs="GulimChe" w:hint="eastAsia"/>
              </w:rPr>
              <w:t>.</w:t>
            </w:r>
            <w:r w:rsidRPr="004A249E">
              <w:rPr>
                <w:rFonts w:ascii="GulimChe" w:hAnsi="GulimChe" w:cs="GulimChe" w:hint="eastAsia"/>
              </w:rPr>
              <w:t>법인합계</w:t>
            </w:r>
            <w:r w:rsidRPr="004A249E">
              <w:rPr>
                <w:rFonts w:ascii="GulimChe" w:hAnsi="GulimChe" w:cs="GulimChe" w:hint="eastAsia"/>
              </w:rPr>
              <w:t>'</w:t>
            </w:r>
            <w:proofErr w:type="gramEnd"/>
            <w:r w:rsidRPr="004A249E">
              <w:rPr>
                <w:rFonts w:ascii="GulimChe" w:hAnsi="GulimChe" w:cs="GulimChe" w:hint="eastAsia"/>
              </w:rPr>
              <w:t xml:space="preserve">         AS COL_INDEX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,MIN(A.BASE_YYYYMM)||'-'||MAX(A.BASE_YYYYMM)        AS BASE_YYYYMM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,CASE A.ACCT_CD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WHEN '41000000' THEN 'SALE'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WHEN '549999PL' THEN 'COI' END AS KPI_CD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lastRenderedPageBreak/>
              <w:t xml:space="preserve">            ,'0'                  AS SORT_KEY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4A249E">
              <w:rPr>
                <w:rFonts w:ascii="GulimChe" w:hAnsi="GulimChe" w:cs="GulimChe" w:hint="eastAsia"/>
              </w:rPr>
              <w:t>'</w:t>
            </w:r>
            <w:r w:rsidRPr="004A249E">
              <w:rPr>
                <w:rFonts w:ascii="GulimChe" w:hAnsi="GulimChe" w:cs="GulimChe" w:hint="eastAsia"/>
              </w:rPr>
              <w:t>합계</w:t>
            </w:r>
            <w:r w:rsidRPr="004A249E">
              <w:rPr>
                <w:rFonts w:ascii="GulimChe" w:hAnsi="GulimChe" w:cs="GulimChe" w:hint="eastAsia"/>
              </w:rPr>
              <w:t>'  AS</w:t>
            </w:r>
            <w:proofErr w:type="gramEnd"/>
            <w:r w:rsidRPr="004A249E">
              <w:rPr>
                <w:rFonts w:ascii="GulimChe" w:hAnsi="GulimChe" w:cs="GulimChe" w:hint="eastAsia"/>
              </w:rPr>
              <w:t xml:space="preserve"> 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,'TOTAL' AS ENG_NM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FROM   IPTDW.IPTDW_RES_KPI_DIV_S A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WHERE  A.BASE_YYYYMM BETWEEN TO_CHAR(</w:t>
            </w:r>
            <w:proofErr w:type="spellStart"/>
            <w:r w:rsidRPr="004A249E">
              <w:rPr>
                <w:rFonts w:ascii="GulimChe" w:hAnsi="GulimChe" w:cs="GulimChe"/>
              </w:rPr>
              <w:t>to_date</w:t>
            </w:r>
            <w:proofErr w:type="spellEnd"/>
            <w:r w:rsidRPr="004A249E">
              <w:rPr>
                <w:rFonts w:ascii="GulimChe" w:hAnsi="GulimChe" w:cs="GulimChe"/>
              </w:rPr>
              <w:t>(SUBSTR(P_BASIS_YYYYMM,1, 4), 'YYYY') - 0 YEAR, 'YYYY')||'01' AND TO_CHAR(</w:t>
            </w:r>
            <w:proofErr w:type="spellStart"/>
            <w:r w:rsidRPr="004A249E">
              <w:rPr>
                <w:rFonts w:ascii="GulimChe" w:hAnsi="GulimChe" w:cs="GulimChe"/>
              </w:rPr>
              <w:t>to_date</w:t>
            </w:r>
            <w:proofErr w:type="spellEnd"/>
            <w:r w:rsidRPr="004A249E">
              <w:rPr>
                <w:rFonts w:ascii="GulimChe" w:hAnsi="GulimChe" w:cs="GulimChe"/>
              </w:rPr>
              <w:t>(SUBSTR(P_BASIS_YYYYMM,1, 4), 'YYYY') - 0 YEAR, 'YYYY')||SUBSTR(P_BASIS_YYYYMM,5,2)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A.DIV_CD         = 'ALL'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A.SUBSDR_CD      = P_SUBSDR_CD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A.LDGR_TYPE_CD   = '1'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A.SUBSDR_TYPE_CD = 'S'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>--      AND    A.KPI_TYPE_CD    = 'TB'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A.ACCT_CD        IN ('41000000','549999PL')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A.SCENARIO_TYPE_CD IN ('AC0')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GROUP BY A.SUBSDR_CD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,A.ACCT_CD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UNION ALL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>-- 2</w:t>
            </w:r>
            <w:proofErr w:type="gramStart"/>
            <w:r w:rsidRPr="004A249E">
              <w:rPr>
                <w:rFonts w:ascii="GulimChe" w:hAnsi="GulimChe" w:cs="GulimChe" w:hint="eastAsia"/>
              </w:rPr>
              <w:t>.</w:t>
            </w:r>
            <w:r w:rsidRPr="004A249E">
              <w:rPr>
                <w:rFonts w:ascii="GulimChe" w:hAnsi="GulimChe" w:cs="GulimChe" w:hint="eastAsia"/>
              </w:rPr>
              <w:t>사업부합계</w:t>
            </w:r>
            <w:proofErr w:type="gramEnd"/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SELECT B.DISP_NM            AS COL_INDEX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,MIN(A.BASE_YYYYMM)||'-'||MAX(A.BASE_YYYYMM)        AS BASE_YYYYMM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,CASE A.ACCT_CD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WHEN '41000000' THEN 'SALE'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WHEN '549999PL' THEN 'COI' END AS KPI_CD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,'1'                  AS SORT_KEY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,MIN(Z.KOR_NM) AS 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,MIN(Z.ENG_NM) AS ENG_NM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FROM   IPTDW.IPTDW_RES_KPI_DIV_S A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,(SELECT DIVISION_CODE AS DIV_CD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,CASE WHEN DIVISION_CODE = 'GLT' THEN 'HE ID'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WHEN DIVISION_CODE = 'DCT' THEN 'H&amp;A System A/C'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                          WHEN DIVISION_CODE = 'SDT' THEN '</w:t>
            </w:r>
            <w:r w:rsidRPr="004A249E">
              <w:rPr>
                <w:rFonts w:ascii="GulimChe" w:hAnsi="GulimChe" w:cs="GulimChe" w:hint="eastAsia"/>
              </w:rPr>
              <w:t>에너지</w:t>
            </w:r>
            <w:r w:rsidRPr="004A249E">
              <w:rPr>
                <w:rFonts w:ascii="GulimChe" w:hAnsi="GulimChe" w:cs="GulimChe" w:hint="eastAsia"/>
              </w:rPr>
              <w:t xml:space="preserve"> Solar'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      ELSE DISPLAY_NAME END AS DISP_NM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FROM   IPTDW.IPTDW_RES_DIM_COMM_DIVISION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WHERE  USE_FLAG = 'Y'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BASIS_YYYYMM = '201601'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DIVISION_CODE IN ('GLT','DCT','SDT')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) B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,(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              -- </w:t>
            </w:r>
            <w:r w:rsidRPr="004A249E">
              <w:rPr>
                <w:rFonts w:ascii="GulimChe" w:hAnsi="GulimChe" w:cs="GulimChe" w:hint="eastAsia"/>
              </w:rPr>
              <w:t>사업부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SELECT 'DIV' AS CODE_TYPE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,A.DISPLAY_ORDER_SEQ AS DISP_SEQ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,A.DIVISION_CODE     AS CODE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,A.DISPLAY_NAME      AS 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,A.DIVISION_NAME     AS ENG_NM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,A.COMPANY_CODE      AS REF_CD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FROM   IPTDW.IPTDW_RES_DIM_COMM_DIVISION A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WHERE  A.BASIS_YYYYMM = P_BASIS_YYYYMM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A.USE_FLAG = 'Y'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) Z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WHERE  A.BASE_YYYYMM BETWEEN </w:t>
            </w:r>
            <w:r w:rsidRPr="004A249E">
              <w:rPr>
                <w:rFonts w:ascii="GulimChe" w:hAnsi="GulimChe" w:cs="GulimChe"/>
              </w:rPr>
              <w:lastRenderedPageBreak/>
              <w:t>TO_CHAR(</w:t>
            </w:r>
            <w:proofErr w:type="spellStart"/>
            <w:r w:rsidRPr="004A249E">
              <w:rPr>
                <w:rFonts w:ascii="GulimChe" w:hAnsi="GulimChe" w:cs="GulimChe"/>
              </w:rPr>
              <w:t>to_date</w:t>
            </w:r>
            <w:proofErr w:type="spellEnd"/>
            <w:r w:rsidRPr="004A249E">
              <w:rPr>
                <w:rFonts w:ascii="GulimChe" w:hAnsi="GulimChe" w:cs="GulimChe"/>
              </w:rPr>
              <w:t>(SUBSTR(P_BASIS_YYYYMM,1, 4), 'YYYY') - 0 YEAR, 'YYYY')||'01' AND TO_CHAR(</w:t>
            </w:r>
            <w:proofErr w:type="spellStart"/>
            <w:r w:rsidRPr="004A249E">
              <w:rPr>
                <w:rFonts w:ascii="GulimChe" w:hAnsi="GulimChe" w:cs="GulimChe"/>
              </w:rPr>
              <w:t>to_date</w:t>
            </w:r>
            <w:proofErr w:type="spellEnd"/>
            <w:r w:rsidRPr="004A249E">
              <w:rPr>
                <w:rFonts w:ascii="GulimChe" w:hAnsi="GulimChe" w:cs="GulimChe"/>
              </w:rPr>
              <w:t>(SUBSTR(P_BASIS_YYYYMM,1, 4), 'YYYY') - 0 YEAR, 'YYYY')||SUBSTR(P_BASIS_YYYYMM,5,2)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A.SUBSDR_CD      = P_SUBSDR_CD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A.LDGR_TYPE_CD   = '1'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A.SUBSDR_TYPE_CD = 'S'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A.ACCT_CD        IN ('41000000','549999PL')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A.SCENARIO_TYPE_CD IN ('AC0')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A.DIV_CD = Z.CODE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A.DIV_CD IN ('GLT','MST','CNT','DFT','DGT')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 A.DIV_CD = B.DIV_CD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GROUP BY B.DISP_NM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,A.SUBSDR_CD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,A.ACCT_CD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UNION ALL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-- 3. </w:t>
            </w:r>
            <w:r w:rsidRPr="004A249E">
              <w:rPr>
                <w:rFonts w:ascii="GulimChe" w:hAnsi="GulimChe" w:cs="GulimChe" w:hint="eastAsia"/>
              </w:rPr>
              <w:t>제품별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SELECT Z.KOR_NM             AS COL_INDEX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,MIN(A.BASE_YYYYMM)||'-'||MAX(A.BASE_YYYYMM)        AS BASE_YYYYMM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,'1'                  AS SORT_KEY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,MIN(Z.KOR_NM) AS 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,MIN(Z.ENG_NM) AS ENG_NM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,(SELECT CODE_ID DIV_CD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,CODE_NAME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,ATTRIBUTE1 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,ATTRIBUTE2 ENG_NM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FROM   IPTDW.IPTDW_RES_DIM_CODES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WHERE  CODE_TYPE = 'B2B_DIV'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) B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,(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 w:hint="eastAsia"/>
              </w:rPr>
              <w:t xml:space="preserve">              -- </w:t>
            </w:r>
            <w:r w:rsidRPr="004A249E">
              <w:rPr>
                <w:rFonts w:ascii="GulimChe" w:hAnsi="GulimChe" w:cs="GulimChe" w:hint="eastAsia"/>
              </w:rPr>
              <w:t>제품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SELECT 'PROD' AS CODE_TYPE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,A.DISPLAY_ORDER_SEQ AS DISP_SEQ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,A.ATTRIBUTE1          AS CODE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,A.DISPLAY_NAME1       AS 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,A.DISPLAY_NAME2       AS ENG_NM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      ,A.ATTRIBUTE1          AS REF_CD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FROM   IPTDW.IPTDW_RES_DIM_CORP_DISPLAY_MASTER A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WHERE  A.CODE_TYPE = 'SMR_PROD_MST'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AND    A.USE_FLAG  = 'Y'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) Z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WHERE  A.BASE_YYYYMM BETWEEN TO_CHAR(</w:t>
            </w:r>
            <w:proofErr w:type="spellStart"/>
            <w:r w:rsidRPr="004A249E">
              <w:rPr>
                <w:rFonts w:ascii="GulimChe" w:hAnsi="GulimChe" w:cs="GulimChe"/>
              </w:rPr>
              <w:t>to_date</w:t>
            </w:r>
            <w:proofErr w:type="spellEnd"/>
            <w:r w:rsidRPr="004A249E">
              <w:rPr>
                <w:rFonts w:ascii="GulimChe" w:hAnsi="GulimChe" w:cs="GulimChe"/>
              </w:rPr>
              <w:t>(SUBSTR(P_BASIS_YYYYMM,1, 4), 'YYYY') - 0 YEAR, 'YYYY')||'01' AND TO_CHAR(</w:t>
            </w:r>
            <w:proofErr w:type="spellStart"/>
            <w:r w:rsidRPr="004A249E">
              <w:rPr>
                <w:rFonts w:ascii="GulimChe" w:hAnsi="GulimChe" w:cs="GulimChe"/>
              </w:rPr>
              <w:t>to_date</w:t>
            </w:r>
            <w:proofErr w:type="spellEnd"/>
            <w:r w:rsidRPr="004A249E">
              <w:rPr>
                <w:rFonts w:ascii="GulimChe" w:hAnsi="GulimChe" w:cs="GulimChe"/>
              </w:rPr>
              <w:t>(SUBSTR(P_BASIS_YYYYMM,1, 4), 'YYYY') - 0 YEAR, 'YYYY')||SUBSTR(P_BASIS_YYYYMM,5,2)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A.SCENARIO_TYPE_CD = 'AC0'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A.CAT_CD = 'BEP_SMART_PR'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A.KPI_CD in ('SALE', 'COI')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A.SUBSDR_CD = P_SUBSDR_CD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A.SUB_CAT_CD = Z.CODE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AND   B.DIV_CD = SUBSTR(Z.CODE,1,3)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lastRenderedPageBreak/>
              <w:t xml:space="preserve">      GROUP BY Z.KOR_NM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,A.SUBSDR_CD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          ,A.KPI_CD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34121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4A249E">
              <w:rPr>
                <w:rFonts w:ascii="GulimChe" w:hAnsi="GulimChe" w:cs="GulimChe"/>
              </w:rPr>
              <w:t xml:space="preserve">    WITH UR;</w:t>
            </w:r>
          </w:p>
          <w:p w:rsid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A249E" w:rsidRDefault="004A249E" w:rsidP="004A249E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4A249E" w:rsidRPr="004A249E" w:rsidRDefault="004A249E" w:rsidP="004A249E">
            <w:pPr>
              <w:ind w:left="184"/>
              <w:rPr>
                <w:rFonts w:asciiTheme="minorHAnsi" w:eastAsiaTheme="minorHAnsi" w:hAnsiTheme="minorHAnsi" w:cs="Courier New"/>
                <w:b/>
                <w:color w:val="FF0000"/>
              </w:rPr>
            </w:pPr>
            <w:r>
              <w:rPr>
                <w:rFonts w:asciiTheme="minorHAnsi" w:eastAsiaTheme="minorHAnsi" w:hAnsiTheme="minorHAnsi" w:cs="Courier New"/>
                <w:b/>
                <w:color w:val="FF0000"/>
              </w:rPr>
              <w:t>SP_CD_RES_SMR_B2</w:t>
            </w:r>
            <w:r>
              <w:rPr>
                <w:rFonts w:asciiTheme="minorHAnsi" w:eastAsiaTheme="minorHAnsi" w:hAnsiTheme="minorHAnsi" w:cs="Courier New" w:hint="eastAsia"/>
                <w:b/>
                <w:color w:val="FF0000"/>
              </w:rPr>
              <w:t>C</w:t>
            </w:r>
            <w:r w:rsidRPr="004A249E">
              <w:rPr>
                <w:rFonts w:asciiTheme="minorHAnsi" w:eastAsiaTheme="minorHAnsi" w:hAnsiTheme="minorHAnsi" w:cs="Courier New"/>
                <w:b/>
                <w:color w:val="FF0000"/>
              </w:rPr>
              <w:t>_MAJOR_PROD</w:t>
            </w:r>
          </w:p>
          <w:p w:rsidR="004A249E" w:rsidRP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>-- 1</w:t>
            </w:r>
            <w:proofErr w:type="gramStart"/>
            <w:r w:rsidRPr="00563FF5">
              <w:rPr>
                <w:rFonts w:ascii="GulimChe" w:hAnsi="GulimChe" w:cs="GulimChe" w:hint="eastAsia"/>
              </w:rPr>
              <w:t>.</w:t>
            </w:r>
            <w:r w:rsidRPr="00563FF5">
              <w:rPr>
                <w:rFonts w:ascii="GulimChe" w:hAnsi="GulimChe" w:cs="GulimChe" w:hint="eastAsia"/>
              </w:rPr>
              <w:t>법인합계</w:t>
            </w:r>
            <w:proofErr w:type="gramEnd"/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      SELECT '1</w:t>
            </w:r>
            <w:proofErr w:type="gramStart"/>
            <w:r w:rsidRPr="00563FF5">
              <w:rPr>
                <w:rFonts w:ascii="GulimChe" w:hAnsi="GulimChe" w:cs="GulimChe" w:hint="eastAsia"/>
              </w:rPr>
              <w:t>.</w:t>
            </w:r>
            <w:r w:rsidRPr="00563FF5">
              <w:rPr>
                <w:rFonts w:ascii="GulimChe" w:hAnsi="GulimChe" w:cs="GulimChe" w:hint="eastAsia"/>
              </w:rPr>
              <w:t>법인합계</w:t>
            </w:r>
            <w:r w:rsidRPr="00563FF5">
              <w:rPr>
                <w:rFonts w:ascii="GulimChe" w:hAnsi="GulimChe" w:cs="GulimChe" w:hint="eastAsia"/>
              </w:rPr>
              <w:t>'</w:t>
            </w:r>
            <w:proofErr w:type="gramEnd"/>
            <w:r w:rsidRPr="00563FF5">
              <w:rPr>
                <w:rFonts w:ascii="GulimChe" w:hAnsi="GulimChe" w:cs="GulimChe" w:hint="eastAsia"/>
              </w:rPr>
              <w:t xml:space="preserve">         AS COL_INDEX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,A.BASE_YYYYMM        AS BASE_YYYYMM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,CASE A.ACCT_CD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WHEN '41000000' THEN 'SALE'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WHEN '549999PL' THEN 'COI' END AS KPI_CD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563FF5">
              <w:rPr>
                <w:rFonts w:ascii="GulimChe" w:hAnsi="GulimChe" w:cs="GulimChe" w:hint="eastAsia"/>
              </w:rPr>
              <w:t>'</w:t>
            </w:r>
            <w:r w:rsidRPr="00563FF5">
              <w:rPr>
                <w:rFonts w:ascii="GulimChe" w:hAnsi="GulimChe" w:cs="GulimChe" w:hint="eastAsia"/>
              </w:rPr>
              <w:t>합계</w:t>
            </w:r>
            <w:r w:rsidRPr="00563FF5">
              <w:rPr>
                <w:rFonts w:ascii="GulimChe" w:hAnsi="GulimChe" w:cs="GulimChe" w:hint="eastAsia"/>
              </w:rPr>
              <w:t>'  AS</w:t>
            </w:r>
            <w:proofErr w:type="gramEnd"/>
            <w:r w:rsidRPr="00563FF5">
              <w:rPr>
                <w:rFonts w:ascii="GulimChe" w:hAnsi="GulimChe" w:cs="GulimChe" w:hint="eastAsia"/>
              </w:rPr>
              <w:t xml:space="preserve"> 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,'TOTAL' AS ENG_NM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FROM   IPTDW.IPTDW_RES_KPI_DIV_S A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WHERE  A.BASE_YYYYMM BETWEEN TO_CHAR(</w:t>
            </w:r>
            <w:proofErr w:type="spellStart"/>
            <w:r w:rsidRPr="00563FF5">
              <w:rPr>
                <w:rFonts w:ascii="GulimChe" w:hAnsi="GulimChe" w:cs="GulimChe"/>
              </w:rPr>
              <w:t>to_date</w:t>
            </w:r>
            <w:proofErr w:type="spellEnd"/>
            <w:r w:rsidRPr="00563FF5">
              <w:rPr>
                <w:rFonts w:ascii="GulimChe" w:hAnsi="GulimChe" w:cs="GulimChe"/>
              </w:rPr>
              <w:t>(SUBSTR(P_BASIS_YYYYMM,1, 4), 'YYYY') - 2 YEAR, 'YYYY')||'01' AND P_BASIS_YYYYMM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A.DIV_CD         = 'ALL'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A.SUBSDR_CD      = P_SUBSDR_CD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A.LDGR_TYPE_CD   = '1'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A.SUBSDR_TYPE_CD = 'S'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>--      AND    A.KPI_TYPE_CD    = 'TB'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A.ACCT_CD        IN ('41000000','549999PL')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A.SCENARIO_TYPE_CD IN ('AC0')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GROUP BY A.SUBSDR_CD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,A.BASE_YYYYMM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,A.ACCT_CD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UNION ALL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>-- 2</w:t>
            </w:r>
            <w:proofErr w:type="gramStart"/>
            <w:r w:rsidRPr="00563FF5">
              <w:rPr>
                <w:rFonts w:ascii="GulimChe" w:hAnsi="GulimChe" w:cs="GulimChe" w:hint="eastAsia"/>
              </w:rPr>
              <w:t>.</w:t>
            </w:r>
            <w:r w:rsidRPr="00563FF5">
              <w:rPr>
                <w:rFonts w:ascii="GulimChe" w:hAnsi="GulimChe" w:cs="GulimChe" w:hint="eastAsia"/>
              </w:rPr>
              <w:t>사업부별</w:t>
            </w:r>
            <w:proofErr w:type="gramEnd"/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SELECT B.DISP_NM            AS COL_INDEX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,A.BASE_YYYYMM        AS BASE_YYYYMM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,CASE A.ACCT_CD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WHEN '41000000' THEN 'SALE'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WHEN '549999PL' THEN 'COI' END AS KPI_CD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,'1'                  AS SORT_KEY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,MIN(Z.KOR_NM) AS 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,MIN(Z.ENG_NM) AS ENG_NM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FROM   IPTDW.IPTDW_RES_KPI_DIV_S A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,(SELECT DIVISION_CODE AS DIV_CD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,CASE WHEN DIVISION_CODE = 'GLT' THEN 'HE LCD TV'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                         WHEN DIVISION_CODE = 'MST' THEN 'MC </w:t>
            </w:r>
            <w:r w:rsidRPr="00563FF5">
              <w:rPr>
                <w:rFonts w:ascii="GulimChe" w:hAnsi="GulimChe" w:cs="GulimChe" w:hint="eastAsia"/>
              </w:rPr>
              <w:t>단말</w:t>
            </w:r>
            <w:r w:rsidRPr="00563FF5">
              <w:rPr>
                <w:rFonts w:ascii="GulimChe" w:hAnsi="GulimChe" w:cs="GulimChe" w:hint="eastAsia"/>
              </w:rPr>
              <w:t>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                         WHEN DIVISION_CODE = 'CNT' THEN 'H&amp;A </w:t>
            </w:r>
            <w:r w:rsidRPr="00563FF5">
              <w:rPr>
                <w:rFonts w:ascii="GulimChe" w:hAnsi="GulimChe" w:cs="GulimChe" w:hint="eastAsia"/>
              </w:rPr>
              <w:t>냉장고</w:t>
            </w:r>
            <w:r w:rsidRPr="00563FF5">
              <w:rPr>
                <w:rFonts w:ascii="GulimChe" w:hAnsi="GulimChe" w:cs="GulimChe" w:hint="eastAsia"/>
              </w:rPr>
              <w:t>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ELSE DISPLAY_NAME END AS DISP_NM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FROM   IPTDW.IPTDW_RES_DIM_COMM_DIVISION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WHERE  USE_FLAG = 'Y'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lastRenderedPageBreak/>
              <w:t xml:space="preserve">             AND    BASIS_YYYYMM = P_BASIS_YYYYMM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AND    DIVISION_CODE IN ('GLT','MST','CNT','DFT','DGT')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) B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,(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              -- </w:t>
            </w:r>
            <w:r w:rsidRPr="00563FF5">
              <w:rPr>
                <w:rFonts w:ascii="GulimChe" w:hAnsi="GulimChe" w:cs="GulimChe" w:hint="eastAsia"/>
              </w:rPr>
              <w:t>사업부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SELECT 'DIV' AS CODE_TYPE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,A.DISPLAY_ORDER_SEQ AS DISP_SEQ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,A.DIVISION_CODE     AS CODE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,A.DISPLAY_NAME      AS 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,A.DIVISION_NAME     AS ENG_NM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,A.COMPANY_CODE      AS REF_CD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FROM   IPTDW.IPTDW_RES_DIM_COMM_DIVISION A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WHERE  A.BASIS_YYYYMM = P_BASIS_YYYYMM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 A.USE_FLAG = 'Y'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) Z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WHERE  A.BASE_YYYYMM BETWEEN TO_CHAR(</w:t>
            </w:r>
            <w:proofErr w:type="spellStart"/>
            <w:r w:rsidRPr="00563FF5">
              <w:rPr>
                <w:rFonts w:ascii="GulimChe" w:hAnsi="GulimChe" w:cs="GulimChe"/>
              </w:rPr>
              <w:t>to_date</w:t>
            </w:r>
            <w:proofErr w:type="spellEnd"/>
            <w:r w:rsidRPr="00563FF5">
              <w:rPr>
                <w:rFonts w:ascii="GulimChe" w:hAnsi="GulimChe" w:cs="GulimChe"/>
              </w:rPr>
              <w:t>(SUBSTR(P_BASIS_YYYYMM,1, 4), 'YYYY') - 2 YEAR, 'YYYY')||'01' AND P_BASIS_YYYYMM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A.SUBSDR_CD      = P_SUBSDR_CD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A.LDGR_TYPE_CD   = '1'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A.SUBSDR_TYPE_CD = 'S'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A.ACCT_CD        IN ('41000000','549999PL')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A.SCENARIO_TYPE_CD IN ('AC0')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A.DIV_CD = Z.CODE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A.DIV_CD IN ('GLT','MST','CNT','DFT','DGT')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A.DIV_CD = B.DIV_CD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GROUP BY B.DISP_NM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,A.SUBSDR_CD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,A.BASE_YYYYMM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,A.ACCT_CD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-- 3. </w:t>
            </w:r>
            <w:r w:rsidRPr="00563FF5">
              <w:rPr>
                <w:rFonts w:ascii="GulimChe" w:hAnsi="GulimChe" w:cs="GulimChe" w:hint="eastAsia"/>
              </w:rPr>
              <w:t>제품별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UNION ALL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SELECT Z.KOR_NM             AS COL_INDEX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,A.BASE_YYYYMM        AS BASE_YYYYMM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,'1'                  AS SORT_KEY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,MIN(Z.KOR_NM) AS 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,MIN(Z.ENG_NM) AS ENG_NM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,(SELECT CODE_ID DIV_CD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,CODE_NAME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,ATTRIBUTE1 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,ATTRIBUTE2 ENG_NM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FROM   IPTDW.IPTDW_RES_DIM_CODES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WHERE  CODE_TYPE = 'B2C_DIV'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) B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,(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              -- </w:t>
            </w:r>
            <w:r w:rsidRPr="00563FF5">
              <w:rPr>
                <w:rFonts w:ascii="GulimChe" w:hAnsi="GulimChe" w:cs="GulimChe" w:hint="eastAsia"/>
              </w:rPr>
              <w:t>제품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SELECT 'PROD' AS CODE_TYPE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,A.DISPLAY_ORDER_SEQ AS DISP_SEQ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,A.ATTRIBUTE1          AS CODE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,A.DISPLAY_NAME1       AS 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,A.DISPLAY_NAME2       AS ENG_NM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lastRenderedPageBreak/>
              <w:t xml:space="preserve">                    ,A.ATTRIBUTE1          AS REF_CD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FROM   IPTDW.IPTDW_RES_DIM_CORP_DISPLAY_MASTER A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WHERE  A.CODE_TYPE = 'SMR_PROD_MST'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 A.USE_FLAG  = 'Y'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) Z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WHERE A.BASE_YYYYMM BETWEEN TO_CHAR(</w:t>
            </w:r>
            <w:proofErr w:type="spellStart"/>
            <w:r w:rsidRPr="00563FF5">
              <w:rPr>
                <w:rFonts w:ascii="GulimChe" w:hAnsi="GulimChe" w:cs="GulimChe"/>
              </w:rPr>
              <w:t>to_date</w:t>
            </w:r>
            <w:proofErr w:type="spellEnd"/>
            <w:r w:rsidRPr="00563FF5">
              <w:rPr>
                <w:rFonts w:ascii="GulimChe" w:hAnsi="GulimChe" w:cs="GulimChe"/>
              </w:rPr>
              <w:t>(SUBSTR(P_BASIS_YYYYMM,1, 4), 'YYYY') - 2 YEAR, 'YYYY')||'01' AND P_BASIS_YYYYMM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A.SCENARIO_TYPE_CD = 'AC0'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A.CAT_CD = 'BEP_SMART_PR'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A.KPI_CD in ('SALE', 'COI')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A.SUBSDR_CD = P_SUBSDR_CD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A.SUB_CAT_CD = Z.CODE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B.DIV_CD = SUBSTR(Z.CODE,1,3)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GROUP BY Z.KOR_NM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,A.SUBSDR_CD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,A.BASE_YYYYMM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,A.KPI_CD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-- </w:t>
            </w:r>
            <w:r w:rsidRPr="00563FF5">
              <w:rPr>
                <w:rFonts w:ascii="GulimChe" w:hAnsi="GulimChe" w:cs="GulimChe" w:hint="eastAsia"/>
              </w:rPr>
              <w:t>전년대비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UNION ALL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>-- 1</w:t>
            </w:r>
            <w:proofErr w:type="gramStart"/>
            <w:r w:rsidRPr="00563FF5">
              <w:rPr>
                <w:rFonts w:ascii="GulimChe" w:hAnsi="GulimChe" w:cs="GulimChe" w:hint="eastAsia"/>
              </w:rPr>
              <w:t>.</w:t>
            </w:r>
            <w:r w:rsidRPr="00563FF5">
              <w:rPr>
                <w:rFonts w:ascii="GulimChe" w:hAnsi="GulimChe" w:cs="GulimChe" w:hint="eastAsia"/>
              </w:rPr>
              <w:t>법인합계</w:t>
            </w:r>
            <w:proofErr w:type="gramEnd"/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      SELECT '1</w:t>
            </w:r>
            <w:proofErr w:type="gramStart"/>
            <w:r w:rsidRPr="00563FF5">
              <w:rPr>
                <w:rFonts w:ascii="GulimChe" w:hAnsi="GulimChe" w:cs="GulimChe" w:hint="eastAsia"/>
              </w:rPr>
              <w:t>.</w:t>
            </w:r>
            <w:r w:rsidRPr="00563FF5">
              <w:rPr>
                <w:rFonts w:ascii="GulimChe" w:hAnsi="GulimChe" w:cs="GulimChe" w:hint="eastAsia"/>
              </w:rPr>
              <w:t>법인합계</w:t>
            </w:r>
            <w:r w:rsidRPr="00563FF5">
              <w:rPr>
                <w:rFonts w:ascii="GulimChe" w:hAnsi="GulimChe" w:cs="GulimChe" w:hint="eastAsia"/>
              </w:rPr>
              <w:t>'</w:t>
            </w:r>
            <w:proofErr w:type="gramEnd"/>
            <w:r w:rsidRPr="00563FF5">
              <w:rPr>
                <w:rFonts w:ascii="GulimChe" w:hAnsi="GulimChe" w:cs="GulimChe" w:hint="eastAsia"/>
              </w:rPr>
              <w:t xml:space="preserve">        AS COL_INDEX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563FF5">
              <w:rPr>
                <w:rFonts w:ascii="GulimChe" w:hAnsi="GulimChe" w:cs="GulimChe" w:hint="eastAsia"/>
              </w:rPr>
              <w:t>'</w:t>
            </w:r>
            <w:r w:rsidRPr="00563FF5">
              <w:rPr>
                <w:rFonts w:ascii="GulimChe" w:hAnsi="GulimChe" w:cs="GulimChe" w:hint="eastAsia"/>
              </w:rPr>
              <w:t>전년대비</w:t>
            </w:r>
            <w:r w:rsidRPr="00563FF5">
              <w:rPr>
                <w:rFonts w:ascii="GulimChe" w:hAnsi="GulimChe" w:cs="GulimChe" w:hint="eastAsia"/>
              </w:rPr>
              <w:t>'        AS</w:t>
            </w:r>
            <w:proofErr w:type="gramEnd"/>
            <w:r w:rsidRPr="00563FF5">
              <w:rPr>
                <w:rFonts w:ascii="GulimChe" w:hAnsi="GulimChe" w:cs="GulimChe" w:hint="eastAsia"/>
              </w:rPr>
              <w:t xml:space="preserve"> BASE_YYYYMM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,CASE WHEN A.KPI_CD = 'SALE' THEN (B.AMOUNT - A.AMOUNT) / A.AMOUNT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WHEN A.KPI_CD = 'COI'  THEN B.AMOUNT - A.AMOUNT END AS AMOUNT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563FF5">
              <w:rPr>
                <w:rFonts w:ascii="GulimChe" w:hAnsi="GulimChe" w:cs="GulimChe" w:hint="eastAsia"/>
              </w:rPr>
              <w:t>'</w:t>
            </w:r>
            <w:r w:rsidRPr="00563FF5">
              <w:rPr>
                <w:rFonts w:ascii="GulimChe" w:hAnsi="GulimChe" w:cs="GulimChe" w:hint="eastAsia"/>
              </w:rPr>
              <w:t>합계</w:t>
            </w:r>
            <w:r w:rsidRPr="00563FF5">
              <w:rPr>
                <w:rFonts w:ascii="GulimChe" w:hAnsi="GulimChe" w:cs="GulimChe" w:hint="eastAsia"/>
              </w:rPr>
              <w:t>'  AS</w:t>
            </w:r>
            <w:proofErr w:type="gramEnd"/>
            <w:r w:rsidRPr="00563FF5">
              <w:rPr>
                <w:rFonts w:ascii="GulimChe" w:hAnsi="GulimChe" w:cs="GulimChe" w:hint="eastAsia"/>
              </w:rPr>
              <w:t xml:space="preserve"> 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,'TOTAL' AS ENG_NM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FROM   (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              SELECT </w:t>
            </w:r>
            <w:proofErr w:type="gramStart"/>
            <w:r w:rsidRPr="00563FF5">
              <w:rPr>
                <w:rFonts w:ascii="GulimChe" w:hAnsi="GulimChe" w:cs="GulimChe" w:hint="eastAsia"/>
              </w:rPr>
              <w:t>'</w:t>
            </w:r>
            <w:r w:rsidRPr="00563FF5">
              <w:rPr>
                <w:rFonts w:ascii="GulimChe" w:hAnsi="GulimChe" w:cs="GulimChe" w:hint="eastAsia"/>
              </w:rPr>
              <w:t>전년</w:t>
            </w:r>
            <w:r w:rsidRPr="00563FF5">
              <w:rPr>
                <w:rFonts w:ascii="GulimChe" w:hAnsi="GulimChe" w:cs="GulimChe" w:hint="eastAsia"/>
              </w:rPr>
              <w:t>'        AS</w:t>
            </w:r>
            <w:proofErr w:type="gramEnd"/>
            <w:r w:rsidRPr="00563FF5">
              <w:rPr>
                <w:rFonts w:ascii="GulimChe" w:hAnsi="GulimChe" w:cs="GulimChe" w:hint="eastAsia"/>
              </w:rPr>
              <w:t xml:space="preserve"> COL_INDEX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,A.SUBSDR_CD          AS 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,A.BASE_YYYYMM        AS BASE_YYYYMM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,CASE A.ACCT_CD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 WHEN '41000000' THEN 'SALE'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 WHEN '549999PL' THEN 'COI' END AS KPI_CD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,SUM(A.CURRM_USD_AMT) AS AMOUNT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,'0'                  AS SORT_KEY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FROM   IPTDW.IPTDW_RES_KPI_DIV_S A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WHERE  A.BASE_YYYYMM = TO_CHAR(</w:t>
            </w:r>
            <w:proofErr w:type="spellStart"/>
            <w:r w:rsidRPr="00563FF5">
              <w:rPr>
                <w:rFonts w:ascii="GulimChe" w:hAnsi="GulimChe" w:cs="GulimChe"/>
              </w:rPr>
              <w:t>to_date</w:t>
            </w:r>
            <w:proofErr w:type="spellEnd"/>
            <w:r w:rsidRPr="00563FF5">
              <w:rPr>
                <w:rFonts w:ascii="GulimChe" w:hAnsi="GulimChe" w:cs="GulimChe"/>
              </w:rPr>
              <w:t>(SUBSTR(P_BASIS_YYYYMM,1, 4), 'YYYY') - 1 YEAR, 'YYYY')||SUBSTR(P_BASIS_YYYYMM,5,2)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 A.DIV_CD         = 'ALL'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 A.SUBSDR_CD      = P_SUBSDR_CD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 A.LDGR_TYPE_CD   = '1'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 A.SUBSDR_TYPE_CD = 'S'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 A.ACCT_CD        IN ('41000000','549999PL')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 A.SCENARIO_TYPE_CD IN ('AC0')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GROUP BY A.SUBSDR_CD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,A.BASE_YYYYMM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,A.ACCT_CD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) A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,(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lastRenderedPageBreak/>
              <w:t xml:space="preserve">              SELECT </w:t>
            </w:r>
            <w:proofErr w:type="gramStart"/>
            <w:r w:rsidRPr="00563FF5">
              <w:rPr>
                <w:rFonts w:ascii="GulimChe" w:hAnsi="GulimChe" w:cs="GulimChe" w:hint="eastAsia"/>
              </w:rPr>
              <w:t>'</w:t>
            </w:r>
            <w:r w:rsidRPr="00563FF5">
              <w:rPr>
                <w:rFonts w:ascii="GulimChe" w:hAnsi="GulimChe" w:cs="GulimChe" w:hint="eastAsia"/>
              </w:rPr>
              <w:t>금년</w:t>
            </w:r>
            <w:r w:rsidRPr="00563FF5">
              <w:rPr>
                <w:rFonts w:ascii="GulimChe" w:hAnsi="GulimChe" w:cs="GulimChe" w:hint="eastAsia"/>
              </w:rPr>
              <w:t>'        AS</w:t>
            </w:r>
            <w:proofErr w:type="gramEnd"/>
            <w:r w:rsidRPr="00563FF5">
              <w:rPr>
                <w:rFonts w:ascii="GulimChe" w:hAnsi="GulimChe" w:cs="GulimChe" w:hint="eastAsia"/>
              </w:rPr>
              <w:t xml:space="preserve"> COL_INDEX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,A.SUBSDR_CD          AS 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,A.BASE_YYYYMM        AS BASE_YYYYMM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,CASE A.ACCT_CD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 WHEN '41000000' THEN 'SALE'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 WHEN '549999PL' THEN 'COI' END AS KPI_CD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,SUM(A.CURRM_USD_AMT) AS AMOUNT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,'0'                  AS SORT_KEY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FROM   IPTDW.IPTDW_RES_KPI_DIV_S A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WHERE  A.BASE_YYYYMM    = P_BASIS_YYYYMM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 A.DIV_CD         = 'ALL'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 A.SUBSDR_CD      = P_SUBSDR_CD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 A.LDGR_TYPE_CD   = '1'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 A.SUBSDR_TYPE_CD = 'S'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 A.ACCT_CD        IN ('41000000','549999PL')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 A.SCENARIO_TYPE_CD IN ('AC0')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GROUP BY A.SUBSDR_CD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,A.BASE_YYYYMM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,A.ACCT_CD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) B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WHERE A.KPI_CD = B.KPI_CD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UNION ALL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>-- 2</w:t>
            </w:r>
            <w:proofErr w:type="gramStart"/>
            <w:r w:rsidRPr="00563FF5">
              <w:rPr>
                <w:rFonts w:ascii="GulimChe" w:hAnsi="GulimChe" w:cs="GulimChe" w:hint="eastAsia"/>
              </w:rPr>
              <w:t>.</w:t>
            </w:r>
            <w:r w:rsidRPr="00563FF5">
              <w:rPr>
                <w:rFonts w:ascii="GulimChe" w:hAnsi="GulimChe" w:cs="GulimChe" w:hint="eastAsia"/>
              </w:rPr>
              <w:t>사업부합계</w:t>
            </w:r>
            <w:proofErr w:type="gramEnd"/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SELECT  A.COL_INDEX        AS COL_INDEX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,A.SUBSDR_CD          AS 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             ,</w:t>
            </w:r>
            <w:proofErr w:type="gramStart"/>
            <w:r w:rsidRPr="00563FF5">
              <w:rPr>
                <w:rFonts w:ascii="GulimChe" w:hAnsi="GulimChe" w:cs="GulimChe" w:hint="eastAsia"/>
              </w:rPr>
              <w:t>'</w:t>
            </w:r>
            <w:r w:rsidRPr="00563FF5">
              <w:rPr>
                <w:rFonts w:ascii="GulimChe" w:hAnsi="GulimChe" w:cs="GulimChe" w:hint="eastAsia"/>
              </w:rPr>
              <w:t>전년대비</w:t>
            </w:r>
            <w:r w:rsidRPr="00563FF5">
              <w:rPr>
                <w:rFonts w:ascii="GulimChe" w:hAnsi="GulimChe" w:cs="GulimChe" w:hint="eastAsia"/>
              </w:rPr>
              <w:t>'        AS</w:t>
            </w:r>
            <w:proofErr w:type="gramEnd"/>
            <w:r w:rsidRPr="00563FF5">
              <w:rPr>
                <w:rFonts w:ascii="GulimChe" w:hAnsi="GulimChe" w:cs="GulimChe" w:hint="eastAsia"/>
              </w:rPr>
              <w:t xml:space="preserve"> BASE_YYYYMM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,A.KPI_CD             AS KPI_CD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,CASE WHEN A.KPI_CD = 'SALE' THEN (B.AMOUNT - A.AMOUNT) / A.AMOUNT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WHEN A.KPI_CD = 'COI'  THEN B.AMOUNT - A.AMOUNT END AS AMOUNT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,'0'                  AS SORT_KEY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,A.KOR_NM AS 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,A.ENG_NM AS ENG_NM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FROM   (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SELECT B.DISP_NM            AS COL_INDEX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,A.SUBSDR_CD          AS 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,A.BASE_YYYYMM        AS BASE_YYYYMM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,CASE A.ACCT_CD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 WHEN '41000000' THEN 'SALE'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 WHEN '549999PL' THEN 'COI' END AS KPI_CD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,SUM(A.CURRM_USD_AMT) AS AMOUNT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,'1'                  AS SORT_KEY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,MIN(Z.KOR_NM) AS 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,MIN(Z.ENG_NM) AS ENG_NM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FROM   IPTDW.IPTDW_RES_KPI_DIV_S A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,(SELECT DIVISION_CODE AS DIV_CD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  ,CASE WHEN DIVISION_CODE = 'GLT' THEN 'HE LCD TV'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                                 WHEN DIVISION_CODE = 'MST' THEN 'MC </w:t>
            </w:r>
            <w:r w:rsidRPr="00563FF5">
              <w:rPr>
                <w:rFonts w:ascii="GulimChe" w:hAnsi="GulimChe" w:cs="GulimChe" w:hint="eastAsia"/>
              </w:rPr>
              <w:t>단말</w:t>
            </w:r>
            <w:r w:rsidRPr="00563FF5">
              <w:rPr>
                <w:rFonts w:ascii="GulimChe" w:hAnsi="GulimChe" w:cs="GulimChe" w:hint="eastAsia"/>
              </w:rPr>
              <w:t>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                                 WHEN DIVISION_CODE = 'CNT' THEN 'H&amp;A </w:t>
            </w:r>
            <w:r w:rsidRPr="00563FF5">
              <w:rPr>
                <w:rFonts w:ascii="GulimChe" w:hAnsi="GulimChe" w:cs="GulimChe" w:hint="eastAsia"/>
              </w:rPr>
              <w:t>냉장고</w:t>
            </w:r>
            <w:r w:rsidRPr="00563FF5">
              <w:rPr>
                <w:rFonts w:ascii="GulimChe" w:hAnsi="GulimChe" w:cs="GulimChe" w:hint="eastAsia"/>
              </w:rPr>
              <w:t>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        ELSE DISPLAY_NAME END AS DISP_NM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FROM   IPTDW.IPTDW_RES_DIM_COMM_DIVISION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WHERE  USE_FLAG = 'Y'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AND    BASIS_YYYYMM = P_BASIS_YYYYMM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lastRenderedPageBreak/>
              <w:t xml:space="preserve">                     AND    DIVISION_CODE IN ('GLT','MST','CNT','DFT','DGT')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) B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,(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                      -- </w:t>
            </w:r>
            <w:r w:rsidRPr="00563FF5">
              <w:rPr>
                <w:rFonts w:ascii="GulimChe" w:hAnsi="GulimChe" w:cs="GulimChe" w:hint="eastAsia"/>
              </w:rPr>
              <w:t>사업부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SELECT 'DIV' AS CODE_TYPE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   ,A.DISPLAY_ORDER_SEQ AS DISP_SEQ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   ,A.DIVISION_CODE     AS CODE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   ,A.DISPLAY_NAME      AS 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   ,A.DIVISION_NAME     AS ENG_NM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   ,A.COMPANY_CODE      AS REF_CD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FROM   IPTDW.IPTDW_RES_DIM_COMM_DIVISION A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WHERE  A.BASIS_YYYYMM = P_BASIS_YYYYMM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AND    A.USE_FLAG = 'Y'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) Z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WHERE A.BASE_YYYYMM = TO_CHAR(</w:t>
            </w:r>
            <w:proofErr w:type="spellStart"/>
            <w:r w:rsidRPr="00563FF5">
              <w:rPr>
                <w:rFonts w:ascii="GulimChe" w:hAnsi="GulimChe" w:cs="GulimChe"/>
              </w:rPr>
              <w:t>to_date</w:t>
            </w:r>
            <w:proofErr w:type="spellEnd"/>
            <w:r w:rsidRPr="00563FF5">
              <w:rPr>
                <w:rFonts w:ascii="GulimChe" w:hAnsi="GulimChe" w:cs="GulimChe"/>
              </w:rPr>
              <w:t>(SUBSTR(P_BASIS_YYYYMM,1, 4), 'YYYY') - 1 YEAR, 'YYYY')||SUBSTR(P_BASIS_YYYYMM,5,2)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 A.SUBSDR_CD      = P_SUBSDR_CD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 A.LDGR_TYPE_CD   = '1'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 A.SUBSDR_TYPE_CD = 'S'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 A.ACCT_CD        IN ('41000000','549999PL')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 A.SCENARIO_TYPE_CD IN ('AC0')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 A.DIV_CD = Z.CODE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 A.DIV_CD IN ('GLT','MST','CNT','DFT','DGT')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 A.DIV_CD = B.DIV_CD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GROUP BY B.DISP_NM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,A.SUBSDR_CD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,A.BASE_YYYYMM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,A.ACCT_CD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) A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,(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SELECT B.DISP_NM            AS COL_INDEX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,A.SUBSDR_CD          AS 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,A.BASE_YYYYMM        AS BASE_YYYYMM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,CASE A.ACCT_CD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 WHEN '41000000' THEN 'SALE'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 WHEN '549999PL' THEN 'COI' END AS KPI_CD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,SUM(A.CURRM_USD_AMT) AS AMOUNT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,'1'                  AS SORT_KEY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FROM   IPTDW.IPTDW_RES_KPI_DIV_S A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,(SELECT DIVISION_CODE AS DIV_CD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  ,CASE WHEN DIVISION_CODE = 'GLT' THEN 'HE LCD TV'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                                 WHEN DIVISION_CODE = 'MST' THEN 'MC </w:t>
            </w:r>
            <w:r w:rsidRPr="00563FF5">
              <w:rPr>
                <w:rFonts w:ascii="GulimChe" w:hAnsi="GulimChe" w:cs="GulimChe" w:hint="eastAsia"/>
              </w:rPr>
              <w:t>단말</w:t>
            </w:r>
            <w:r w:rsidRPr="00563FF5">
              <w:rPr>
                <w:rFonts w:ascii="GulimChe" w:hAnsi="GulimChe" w:cs="GulimChe" w:hint="eastAsia"/>
              </w:rPr>
              <w:t>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                                 WHEN DIVISION_CODE = 'CNT' THEN 'H&amp;A </w:t>
            </w:r>
            <w:r w:rsidRPr="00563FF5">
              <w:rPr>
                <w:rFonts w:ascii="GulimChe" w:hAnsi="GulimChe" w:cs="GulimChe" w:hint="eastAsia"/>
              </w:rPr>
              <w:t>냉장고</w:t>
            </w:r>
            <w:r w:rsidRPr="00563FF5">
              <w:rPr>
                <w:rFonts w:ascii="GulimChe" w:hAnsi="GulimChe" w:cs="GulimChe" w:hint="eastAsia"/>
              </w:rPr>
              <w:t>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        ELSE DISPLAY_NAME END AS DISP_NM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FROM   IPTDW.IPTDW_RES_DIM_COMM_DIVISION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WHERE  USE_FLAG = 'Y'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AND    BASIS_YYYYMM = P_BASIS_YYYYMM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AND    DIVISION_CODE IN ('GLT','MST','CNT','DFT','DGT')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) B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WHERE  A.BASE_YYYYMM    = P_BASIS_YYYYMM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 A.SUBSDR_CD      = P_SUBSDR_CD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 A.LDGR_TYPE_CD   = '1'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 A.SUBSDR_TYPE_CD = 'S'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 A.ACCT_CD        IN ('41000000','549999PL')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lastRenderedPageBreak/>
              <w:t xml:space="preserve">              AND    A.SCENARIO_TYPE_CD IN ('AC0')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 A.DIV_CD IN ('GLT','MST','CNT','DFT','DGT')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 A.DIV_CD = B.DIV_CD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GROUP BY B.DISP_NM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,A.SUBSDR_CD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,A.BASE_YYYYMM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,A.ACCT_CD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) B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WHERE A.KPI_CD = B.KPI_CD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A.COL_INDEX = B.COL_INDEX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UNION ALL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-- 3. </w:t>
            </w:r>
            <w:r w:rsidRPr="00563FF5">
              <w:rPr>
                <w:rFonts w:ascii="GulimChe" w:hAnsi="GulimChe" w:cs="GulimChe" w:hint="eastAsia"/>
              </w:rPr>
              <w:t>제품별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SELECT  A.COL_INDEX        AS COL_INDEX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,A.SUBSDR_CD          AS 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             ,</w:t>
            </w:r>
            <w:proofErr w:type="gramStart"/>
            <w:r w:rsidRPr="00563FF5">
              <w:rPr>
                <w:rFonts w:ascii="GulimChe" w:hAnsi="GulimChe" w:cs="GulimChe" w:hint="eastAsia"/>
              </w:rPr>
              <w:t>'</w:t>
            </w:r>
            <w:r w:rsidRPr="00563FF5">
              <w:rPr>
                <w:rFonts w:ascii="GulimChe" w:hAnsi="GulimChe" w:cs="GulimChe" w:hint="eastAsia"/>
              </w:rPr>
              <w:t>전년대비</w:t>
            </w:r>
            <w:r w:rsidRPr="00563FF5">
              <w:rPr>
                <w:rFonts w:ascii="GulimChe" w:hAnsi="GulimChe" w:cs="GulimChe" w:hint="eastAsia"/>
              </w:rPr>
              <w:t>'        AS</w:t>
            </w:r>
            <w:proofErr w:type="gramEnd"/>
            <w:r w:rsidRPr="00563FF5">
              <w:rPr>
                <w:rFonts w:ascii="GulimChe" w:hAnsi="GulimChe" w:cs="GulimChe" w:hint="eastAsia"/>
              </w:rPr>
              <w:t xml:space="preserve"> BASE_YYYYMM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,A.KPI_CD             AS KPI_CD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,CASE WHEN A.KPI_CD = 'SALE' THEN (B.AMOUNT - A.AMOUNT) / A.AMOUNT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WHEN A.KPI_CD = 'COI'  THEN B.AMOUNT - A.AMOUNT END AS AMOUNT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,'0'                  AS SORT_KEY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,A.KOR_NM AS 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,A.ENG_NM AS ENG_NM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FROM   (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SELECT Z.KOR_NM             AS COL_INDEX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,A.SUBSDR_CD          AS 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,A.BASE_YYYYMM        AS BASE_YYYYMM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,A.KPI_CD             AS KPI_CD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,SUM(A.CURRM_USD_AMT) AS AMOUNT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,'1'                  AS SORT_KEY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,MIN(Z.KOR_NM) AS 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,MIN(Z.ENG_NM) AS ENG_NM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FROM   IPTDW.IPTDW_RES_KPI_SUBSDR_CNTRY A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,(SELECT CODE_ID DIV_CD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  ,CODE_NAME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  ,ATTRIBUTE1 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  ,ATTRIBUTE2 ENG_NM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FROM   IPTDW.IPTDW_RES_DIM_CODES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WHERE  CODE_TYPE = 'B2C_DIV'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) B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,(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                      -- </w:t>
            </w:r>
            <w:r w:rsidRPr="00563FF5">
              <w:rPr>
                <w:rFonts w:ascii="GulimChe" w:hAnsi="GulimChe" w:cs="GulimChe" w:hint="eastAsia"/>
              </w:rPr>
              <w:t>제품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SELECT 'PROD' AS CODE_TYPE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   ,A.DISPLAY_ORDER_SEQ AS DISP_SEQ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   ,A.ATTRIBUTE1          AS CODE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   ,A.DISPLAY_NAME1       AS 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   ,A.DISPLAY_NAME2       AS ENG_NM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   ,A.ATTRIBUTE1          AS REF_CD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FROM   IPTDW.IPTDW_RES_DIM_CORP_DISPLAY_MASTER A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WHERE  A.CODE_TYPE = 'SMR_PROD_MST'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AND    A.USE_FLAG  = 'Y'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) Z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WHERE A.BASE_YYYYMM = TO_CHAR(</w:t>
            </w:r>
            <w:proofErr w:type="spellStart"/>
            <w:r w:rsidRPr="00563FF5">
              <w:rPr>
                <w:rFonts w:ascii="GulimChe" w:hAnsi="GulimChe" w:cs="GulimChe"/>
              </w:rPr>
              <w:t>to_date</w:t>
            </w:r>
            <w:proofErr w:type="spellEnd"/>
            <w:r w:rsidRPr="00563FF5">
              <w:rPr>
                <w:rFonts w:ascii="GulimChe" w:hAnsi="GulimChe" w:cs="GulimChe"/>
              </w:rPr>
              <w:t xml:space="preserve">(SUBSTR(P_BASIS_YYYYMM,1, 4), 'YYYY') - 1 YEAR, </w:t>
            </w:r>
            <w:r w:rsidRPr="00563FF5">
              <w:rPr>
                <w:rFonts w:ascii="GulimChe" w:hAnsi="GulimChe" w:cs="GulimChe"/>
              </w:rPr>
              <w:lastRenderedPageBreak/>
              <w:t>'YYYY')||SUBSTR(P_BASIS_YYYYMM,5,2)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A.SCENARIO_TYPE_CD = 'AC0'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A.CAT_CD = 'BEP_SMART_PR'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A.KPI_CD in ('SALE', 'COI')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A.SUBSDR_CD = P_SUBSDR_CD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A.SUB_CAT_CD = Z.CODE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B.DIV_CD = SUBSTR(Z.CODE,1,3)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GROUP BY Z.KOR_NM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,A.SUBSDR_CD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,A.BASE_YYYYMM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,A.KPI_CD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) A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,(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SELECT Z.KOR_NM             AS COL_INDEX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,A.SUBSDR_CD          AS 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,A.BASE_YYYYMM        AS BASE_YYYYMM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,A.KPI_CD             AS KPI_CD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,SUM(A.CURRM_USD_AMT) AS AMOUNT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,'1'                  AS SORT_KEY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,MIN(Z.KOR_NM) AS 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,MIN(Z.ENG_NM) AS ENG_NM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FROM   IPTDW.IPTDW_RES_KPI_SUBSDR_CNTRY A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,(SELECT CODE_ID DIV_CD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  ,CODE_NAME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  ,ATTRIBUTE1 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  ,ATTRIBUTE2 ENG_NM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FROM   IPTDW.IPTDW_RES_DIM_CODES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WHERE  CODE_TYPE = 'B2C_DIV'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) B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,(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                      -- </w:t>
            </w:r>
            <w:r w:rsidRPr="00563FF5">
              <w:rPr>
                <w:rFonts w:ascii="GulimChe" w:hAnsi="GulimChe" w:cs="GulimChe" w:hint="eastAsia"/>
              </w:rPr>
              <w:t>제품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SELECT 'PROD' AS CODE_TYPE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   ,A.DISPLAY_ORDER_SEQ AS DISP_SEQ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   ,A.ATTRIBUTE1          AS CODE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   ,A.DISPLAY_NAME1       AS 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   ,A.DISPLAY_NAME2       AS ENG_NM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   ,A.ATTRIBUTE1          AS REF_CD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FROM   IPTDW.IPTDW_RES_DIM_CORP_DISPLAY_MASTER A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WHERE  A.CODE_TYPE = 'SMR_PROD_MST'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AND    A.USE_FLAG  = 'Y'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) Z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WHERE A.BASE_YYYYMM = P_BASIS_YYYYMM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A.SCENARIO_TYPE_CD = 'AC0'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A.CAT_CD = 'BEP_SMART_PR'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A.KPI_CD in ('SALE', 'COI')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A.SUBSDR_CD = P_SUBSDR_CD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A.SUB_CAT_CD = Z.CODE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B.DIV_CD = SUBSTR(Z.CODE,1,3)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GROUP BY Z.KOR_NM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,A.SUBSDR_CD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,A.BASE_YYYYMM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,A.KPI_CD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) B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lastRenderedPageBreak/>
              <w:t xml:space="preserve">      WHERE A.KPI_CD = B.KPI_CD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A.COL_INDEX = B.COL_INDEX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UNION ALL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-- </w:t>
            </w:r>
            <w:r w:rsidRPr="00563FF5">
              <w:rPr>
                <w:rFonts w:ascii="GulimChe" w:hAnsi="GulimChe" w:cs="GulimChe" w:hint="eastAsia"/>
              </w:rPr>
              <w:t>전년누적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>-- 1</w:t>
            </w:r>
            <w:proofErr w:type="gramStart"/>
            <w:r w:rsidRPr="00563FF5">
              <w:rPr>
                <w:rFonts w:ascii="GulimChe" w:hAnsi="GulimChe" w:cs="GulimChe" w:hint="eastAsia"/>
              </w:rPr>
              <w:t>.</w:t>
            </w:r>
            <w:r w:rsidRPr="00563FF5">
              <w:rPr>
                <w:rFonts w:ascii="GulimChe" w:hAnsi="GulimChe" w:cs="GulimChe" w:hint="eastAsia"/>
              </w:rPr>
              <w:t>법인합계</w:t>
            </w:r>
            <w:proofErr w:type="gramEnd"/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      SELECT '1</w:t>
            </w:r>
            <w:proofErr w:type="gramStart"/>
            <w:r w:rsidRPr="00563FF5">
              <w:rPr>
                <w:rFonts w:ascii="GulimChe" w:hAnsi="GulimChe" w:cs="GulimChe" w:hint="eastAsia"/>
              </w:rPr>
              <w:t>.</w:t>
            </w:r>
            <w:r w:rsidRPr="00563FF5">
              <w:rPr>
                <w:rFonts w:ascii="GulimChe" w:hAnsi="GulimChe" w:cs="GulimChe" w:hint="eastAsia"/>
              </w:rPr>
              <w:t>법인합계</w:t>
            </w:r>
            <w:r w:rsidRPr="00563FF5">
              <w:rPr>
                <w:rFonts w:ascii="GulimChe" w:hAnsi="GulimChe" w:cs="GulimChe" w:hint="eastAsia"/>
              </w:rPr>
              <w:t>'</w:t>
            </w:r>
            <w:proofErr w:type="gramEnd"/>
            <w:r w:rsidRPr="00563FF5">
              <w:rPr>
                <w:rFonts w:ascii="GulimChe" w:hAnsi="GulimChe" w:cs="GulimChe" w:hint="eastAsia"/>
              </w:rPr>
              <w:t xml:space="preserve">         AS COL_INDEX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,MIN(A.BASE_YYYYMM)||'-'||MAX(A.BASE_YYYYMM)        AS BASE_YYYYMM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,CASE A.ACCT_CD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WHEN '41000000' THEN 'SALE'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WHEN '549999PL' THEN 'COI' END AS KPI_CD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563FF5">
              <w:rPr>
                <w:rFonts w:ascii="GulimChe" w:hAnsi="GulimChe" w:cs="GulimChe" w:hint="eastAsia"/>
              </w:rPr>
              <w:t>'</w:t>
            </w:r>
            <w:r w:rsidRPr="00563FF5">
              <w:rPr>
                <w:rFonts w:ascii="GulimChe" w:hAnsi="GulimChe" w:cs="GulimChe" w:hint="eastAsia"/>
              </w:rPr>
              <w:t>합계</w:t>
            </w:r>
            <w:r w:rsidRPr="00563FF5">
              <w:rPr>
                <w:rFonts w:ascii="GulimChe" w:hAnsi="GulimChe" w:cs="GulimChe" w:hint="eastAsia"/>
              </w:rPr>
              <w:t>'  AS</w:t>
            </w:r>
            <w:proofErr w:type="gramEnd"/>
            <w:r w:rsidRPr="00563FF5">
              <w:rPr>
                <w:rFonts w:ascii="GulimChe" w:hAnsi="GulimChe" w:cs="GulimChe" w:hint="eastAsia"/>
              </w:rPr>
              <w:t xml:space="preserve"> 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,'TOTAL' AS ENG_NM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FROM   IPTDW.IPTDW_RES_KPI_DIV_S A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WHERE  A.BASE_YYYYMM BETWEEN TO_CHAR(</w:t>
            </w:r>
            <w:proofErr w:type="spellStart"/>
            <w:r w:rsidRPr="00563FF5">
              <w:rPr>
                <w:rFonts w:ascii="GulimChe" w:hAnsi="GulimChe" w:cs="GulimChe"/>
              </w:rPr>
              <w:t>to_date</w:t>
            </w:r>
            <w:proofErr w:type="spellEnd"/>
            <w:r w:rsidRPr="00563FF5">
              <w:rPr>
                <w:rFonts w:ascii="GulimChe" w:hAnsi="GulimChe" w:cs="GulimChe"/>
              </w:rPr>
              <w:t>(SUBSTR(P_BASIS_YYYYMM,1, 4), 'YYYY') - 1 YEAR, 'YYYY')||'01' AND TO_CHAR(</w:t>
            </w:r>
            <w:proofErr w:type="spellStart"/>
            <w:r w:rsidRPr="00563FF5">
              <w:rPr>
                <w:rFonts w:ascii="GulimChe" w:hAnsi="GulimChe" w:cs="GulimChe"/>
              </w:rPr>
              <w:t>to_date</w:t>
            </w:r>
            <w:proofErr w:type="spellEnd"/>
            <w:r w:rsidRPr="00563FF5">
              <w:rPr>
                <w:rFonts w:ascii="GulimChe" w:hAnsi="GulimChe" w:cs="GulimChe"/>
              </w:rPr>
              <w:t>(SUBSTR(P_BASIS_YYYYMM,1, 4), 'YYYY') - 1 YEAR, 'YYYY')||SUBSTR(P_BASIS_YYYYMM,5,2)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A.DIV_CD         = 'ALL'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A.SUBSDR_CD      = P_SUBSDR_CD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A.LDGR_TYPE_CD   = '1'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A.SUBSDR_TYPE_CD = 'S'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>--      AND    A.KPI_TYPE_CD    = 'TB'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A.ACCT_CD        IN ('41000000','549999PL')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A.SCENARIO_TYPE_CD IN ('AC0')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GROUP BY A.SUBSDR_CD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,A.ACCT_CD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UNION ALL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>-- 2</w:t>
            </w:r>
            <w:proofErr w:type="gramStart"/>
            <w:r w:rsidRPr="00563FF5">
              <w:rPr>
                <w:rFonts w:ascii="GulimChe" w:hAnsi="GulimChe" w:cs="GulimChe" w:hint="eastAsia"/>
              </w:rPr>
              <w:t>.</w:t>
            </w:r>
            <w:r w:rsidRPr="00563FF5">
              <w:rPr>
                <w:rFonts w:ascii="GulimChe" w:hAnsi="GulimChe" w:cs="GulimChe" w:hint="eastAsia"/>
              </w:rPr>
              <w:t>사업부합계</w:t>
            </w:r>
            <w:proofErr w:type="gramEnd"/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SELECT B.DISP_NM            AS COL_INDEX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,MIN(A.BASE_YYYYMM)||'-'||MAX(A.BASE_YYYYMM)        AS BASE_YYYYMM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,CASE A.ACCT_CD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WHEN '41000000' THEN 'SALE'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WHEN '549999PL' THEN 'COI' END AS KPI_CD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,'1'                  AS SORT_KEY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,MIN(Z.KOR_NM) AS 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,MIN(Z.ENG_NM) AS ENG_NM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FROM   IPTDW.IPTDW_RES_KPI_DIV_S A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,(SELECT DIVISION_CODE AS DIV_CD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,CASE WHEN DIVISION_CODE = 'GLT' THEN 'HE LCD TV'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                         WHEN DIVISION_CODE = 'MST' THEN 'MC </w:t>
            </w:r>
            <w:r w:rsidRPr="00563FF5">
              <w:rPr>
                <w:rFonts w:ascii="GulimChe" w:hAnsi="GulimChe" w:cs="GulimChe" w:hint="eastAsia"/>
              </w:rPr>
              <w:t>단말</w:t>
            </w:r>
            <w:r w:rsidRPr="00563FF5">
              <w:rPr>
                <w:rFonts w:ascii="GulimChe" w:hAnsi="GulimChe" w:cs="GulimChe" w:hint="eastAsia"/>
              </w:rPr>
              <w:t>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                         WHEN DIVISION_CODE = 'CNT' THEN 'H&amp;A </w:t>
            </w:r>
            <w:r w:rsidRPr="00563FF5">
              <w:rPr>
                <w:rFonts w:ascii="GulimChe" w:hAnsi="GulimChe" w:cs="GulimChe" w:hint="eastAsia"/>
              </w:rPr>
              <w:t>냉장고</w:t>
            </w:r>
            <w:r w:rsidRPr="00563FF5">
              <w:rPr>
                <w:rFonts w:ascii="GulimChe" w:hAnsi="GulimChe" w:cs="GulimChe" w:hint="eastAsia"/>
              </w:rPr>
              <w:t>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ELSE DISPLAY_NAME END AS DISP_NM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FROM   IPTDW.IPTDW_RES_DIM_COMM_DIVISION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WHERE  USE_FLAG = 'Y'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AND    BASIS_YYYYMM = P_BASIS_YYYYMM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AND    DIVISION_CODE IN ('GLT','MST','CNT','DFT','DGT')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lastRenderedPageBreak/>
              <w:t xml:space="preserve">            ) B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,(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              -- </w:t>
            </w:r>
            <w:r w:rsidRPr="00563FF5">
              <w:rPr>
                <w:rFonts w:ascii="GulimChe" w:hAnsi="GulimChe" w:cs="GulimChe" w:hint="eastAsia"/>
              </w:rPr>
              <w:t>사업부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SELECT 'DIV' AS CODE_TYPE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,A.DISPLAY_ORDER_SEQ AS DISP_SEQ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,A.DIVISION_CODE     AS CODE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,A.DISPLAY_NAME      AS 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,A.DIVISION_NAME     AS ENG_NM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,A.COMPANY_CODE      AS REF_CD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FROM   IPTDW.IPTDW_RES_DIM_COMM_DIVISION A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WHERE  A.BASIS_YYYYMM = P_BASIS_YYYYMM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 A.USE_FLAG = 'Y'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) Z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WHERE  A.BASE_YYYYMM BETWEEN TO_CHAR(</w:t>
            </w:r>
            <w:proofErr w:type="spellStart"/>
            <w:r w:rsidRPr="00563FF5">
              <w:rPr>
                <w:rFonts w:ascii="GulimChe" w:hAnsi="GulimChe" w:cs="GulimChe"/>
              </w:rPr>
              <w:t>to_date</w:t>
            </w:r>
            <w:proofErr w:type="spellEnd"/>
            <w:r w:rsidRPr="00563FF5">
              <w:rPr>
                <w:rFonts w:ascii="GulimChe" w:hAnsi="GulimChe" w:cs="GulimChe"/>
              </w:rPr>
              <w:t>(SUBSTR(P_BASIS_YYYYMM,1, 4), 'YYYY') - 1 YEAR, 'YYYY')||'01' AND TO_CHAR(</w:t>
            </w:r>
            <w:proofErr w:type="spellStart"/>
            <w:r w:rsidRPr="00563FF5">
              <w:rPr>
                <w:rFonts w:ascii="GulimChe" w:hAnsi="GulimChe" w:cs="GulimChe"/>
              </w:rPr>
              <w:t>to_date</w:t>
            </w:r>
            <w:proofErr w:type="spellEnd"/>
            <w:r w:rsidRPr="00563FF5">
              <w:rPr>
                <w:rFonts w:ascii="GulimChe" w:hAnsi="GulimChe" w:cs="GulimChe"/>
              </w:rPr>
              <w:t>(SUBSTR(P_BASIS_YYYYMM,1, 4), 'YYYY') - 1 YEAR, 'YYYY')||SUBSTR(P_BASIS_YYYYMM,5,2)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A.SUBSDR_CD      = P_SUBSDR_CD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A.LDGR_TYPE_CD   = '1'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A.SUBSDR_TYPE_CD = 'S'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A.ACCT_CD        IN ('41000000','549999PL')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A.SCENARIO_TYPE_CD IN ('AC0')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A.DIV_CD = Z.CODE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A.DIV_CD IN ('GLT','MST','CNT','DFT','DGT')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A.DIV_CD = B.DIV_CD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GROUP BY B.DISP_NM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,A.SUBSDR_CD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,A.ACCT_CD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UNION ALL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-- 3. </w:t>
            </w:r>
            <w:r w:rsidRPr="00563FF5">
              <w:rPr>
                <w:rFonts w:ascii="GulimChe" w:hAnsi="GulimChe" w:cs="GulimChe" w:hint="eastAsia"/>
              </w:rPr>
              <w:t>제품별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SELECT Z.KOR_NM             AS COL_INDEX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,MIN(A.BASE_YYYYMM)||'-'||MAX(A.BASE_YYYYMM)        AS BASE_YYYYMM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,'1'                  AS SORT_KEY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,MIN(Z.KOR_NM) AS 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,MIN(Z.ENG_NM) AS ENG_NM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,(SELECT CODE_ID DIV_CD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,CODE_NAME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,ATTRIBUTE1 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,ATTRIBUTE2 ENG_NM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FROM   IPTDW.IPTDW_RES_DIM_CODES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WHERE  CODE_TYPE = 'B2C_DIV'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) B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,(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              -- </w:t>
            </w:r>
            <w:r w:rsidRPr="00563FF5">
              <w:rPr>
                <w:rFonts w:ascii="GulimChe" w:hAnsi="GulimChe" w:cs="GulimChe" w:hint="eastAsia"/>
              </w:rPr>
              <w:t>제품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SELECT 'PROD' AS CODE_TYPE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,A.DISPLAY_ORDER_SEQ AS DISP_SEQ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,A.ATTRIBUTE1          AS CODE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,A.DISPLAY_NAME1       AS 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,A.DISPLAY_NAME2       AS ENG_NM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,A.ATTRIBUTE1          AS REF_CD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lastRenderedPageBreak/>
              <w:t xml:space="preserve">              FROM   IPTDW.IPTDW_RES_DIM_CORP_DISPLAY_MASTER A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WHERE  A.CODE_TYPE = 'SMR_PROD_MST'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 A.USE_FLAG  = 'Y'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) Z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WHERE  A.BASE_YYYYMM BETWEEN TO_CHAR(</w:t>
            </w:r>
            <w:proofErr w:type="spellStart"/>
            <w:r w:rsidRPr="00563FF5">
              <w:rPr>
                <w:rFonts w:ascii="GulimChe" w:hAnsi="GulimChe" w:cs="GulimChe"/>
              </w:rPr>
              <w:t>to_date</w:t>
            </w:r>
            <w:proofErr w:type="spellEnd"/>
            <w:r w:rsidRPr="00563FF5">
              <w:rPr>
                <w:rFonts w:ascii="GulimChe" w:hAnsi="GulimChe" w:cs="GulimChe"/>
              </w:rPr>
              <w:t>(SUBSTR(P_BASIS_YYYYMM,1, 4), 'YYYY') - 1 YEAR, 'YYYY')||'01' AND TO_CHAR(</w:t>
            </w:r>
            <w:proofErr w:type="spellStart"/>
            <w:r w:rsidRPr="00563FF5">
              <w:rPr>
                <w:rFonts w:ascii="GulimChe" w:hAnsi="GulimChe" w:cs="GulimChe"/>
              </w:rPr>
              <w:t>to_date</w:t>
            </w:r>
            <w:proofErr w:type="spellEnd"/>
            <w:r w:rsidRPr="00563FF5">
              <w:rPr>
                <w:rFonts w:ascii="GulimChe" w:hAnsi="GulimChe" w:cs="GulimChe"/>
              </w:rPr>
              <w:t>(SUBSTR(P_BASIS_YYYYMM,1, 4), 'YYYY') - 1 YEAR, 'YYYY')||SUBSTR(P_BASIS_YYYYMM,5,2)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A.SCENARIO_TYPE_CD = 'AC0'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A.CAT_CD = 'BEP_SMART_PR'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A.KPI_CD in ('SALE', 'COI')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A.SUBSDR_CD = P_SUBSDR_CD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A.SUB_CAT_CD = Z.CODE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B.DIV_CD = SUBSTR(Z.CODE,1,3)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GROUP BY Z.KOR_NM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,A.SUBSDR_CD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,A.KPI_CD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UNION ALL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-- </w:t>
            </w:r>
            <w:r w:rsidRPr="00563FF5">
              <w:rPr>
                <w:rFonts w:ascii="GulimChe" w:hAnsi="GulimChe" w:cs="GulimChe" w:hint="eastAsia"/>
              </w:rPr>
              <w:t>누적금년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>-- 1</w:t>
            </w:r>
            <w:proofErr w:type="gramStart"/>
            <w:r w:rsidRPr="00563FF5">
              <w:rPr>
                <w:rFonts w:ascii="GulimChe" w:hAnsi="GulimChe" w:cs="GulimChe" w:hint="eastAsia"/>
              </w:rPr>
              <w:t>.</w:t>
            </w:r>
            <w:r w:rsidRPr="00563FF5">
              <w:rPr>
                <w:rFonts w:ascii="GulimChe" w:hAnsi="GulimChe" w:cs="GulimChe" w:hint="eastAsia"/>
              </w:rPr>
              <w:t>법인합계</w:t>
            </w:r>
            <w:proofErr w:type="gramEnd"/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      SELECT '1</w:t>
            </w:r>
            <w:proofErr w:type="gramStart"/>
            <w:r w:rsidRPr="00563FF5">
              <w:rPr>
                <w:rFonts w:ascii="GulimChe" w:hAnsi="GulimChe" w:cs="GulimChe" w:hint="eastAsia"/>
              </w:rPr>
              <w:t>.</w:t>
            </w:r>
            <w:r w:rsidRPr="00563FF5">
              <w:rPr>
                <w:rFonts w:ascii="GulimChe" w:hAnsi="GulimChe" w:cs="GulimChe" w:hint="eastAsia"/>
              </w:rPr>
              <w:t>법인합계</w:t>
            </w:r>
            <w:r w:rsidRPr="00563FF5">
              <w:rPr>
                <w:rFonts w:ascii="GulimChe" w:hAnsi="GulimChe" w:cs="GulimChe" w:hint="eastAsia"/>
              </w:rPr>
              <w:t>'</w:t>
            </w:r>
            <w:proofErr w:type="gramEnd"/>
            <w:r w:rsidRPr="00563FF5">
              <w:rPr>
                <w:rFonts w:ascii="GulimChe" w:hAnsi="GulimChe" w:cs="GulimChe" w:hint="eastAsia"/>
              </w:rPr>
              <w:t xml:space="preserve">         AS COL_INDEX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,MIN(A.BASE_YYYYMM)||'-'||MAX(A.BASE_YYYYMM)        AS BASE_YYYYMM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,CASE A.ACCT_CD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WHEN '41000000' THEN 'SALE'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WHEN '549999PL' THEN 'COI' END AS KPI_CD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563FF5">
              <w:rPr>
                <w:rFonts w:ascii="GulimChe" w:hAnsi="GulimChe" w:cs="GulimChe" w:hint="eastAsia"/>
              </w:rPr>
              <w:t>'</w:t>
            </w:r>
            <w:r w:rsidRPr="00563FF5">
              <w:rPr>
                <w:rFonts w:ascii="GulimChe" w:hAnsi="GulimChe" w:cs="GulimChe" w:hint="eastAsia"/>
              </w:rPr>
              <w:t>합계</w:t>
            </w:r>
            <w:r w:rsidRPr="00563FF5">
              <w:rPr>
                <w:rFonts w:ascii="GulimChe" w:hAnsi="GulimChe" w:cs="GulimChe" w:hint="eastAsia"/>
              </w:rPr>
              <w:t>'  AS</w:t>
            </w:r>
            <w:proofErr w:type="gramEnd"/>
            <w:r w:rsidRPr="00563FF5">
              <w:rPr>
                <w:rFonts w:ascii="GulimChe" w:hAnsi="GulimChe" w:cs="GulimChe" w:hint="eastAsia"/>
              </w:rPr>
              <w:t xml:space="preserve"> 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,'TOTAL' AS ENG_NM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FROM   IPTDW.IPTDW_RES_KPI_DIV_S A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WHERE  A.BASE_YYYYMM BETWEEN TO_CHAR(</w:t>
            </w:r>
            <w:proofErr w:type="spellStart"/>
            <w:r w:rsidRPr="00563FF5">
              <w:rPr>
                <w:rFonts w:ascii="GulimChe" w:hAnsi="GulimChe" w:cs="GulimChe"/>
              </w:rPr>
              <w:t>to_date</w:t>
            </w:r>
            <w:proofErr w:type="spellEnd"/>
            <w:r w:rsidRPr="00563FF5">
              <w:rPr>
                <w:rFonts w:ascii="GulimChe" w:hAnsi="GulimChe" w:cs="GulimChe"/>
              </w:rPr>
              <w:t>(SUBSTR(P_BASIS_YYYYMM,1, 4), 'YYYY') - 0 YEAR, 'YYYY')||'01' AND TO_CHAR(</w:t>
            </w:r>
            <w:proofErr w:type="spellStart"/>
            <w:r w:rsidRPr="00563FF5">
              <w:rPr>
                <w:rFonts w:ascii="GulimChe" w:hAnsi="GulimChe" w:cs="GulimChe"/>
              </w:rPr>
              <w:t>to_date</w:t>
            </w:r>
            <w:proofErr w:type="spellEnd"/>
            <w:r w:rsidRPr="00563FF5">
              <w:rPr>
                <w:rFonts w:ascii="GulimChe" w:hAnsi="GulimChe" w:cs="GulimChe"/>
              </w:rPr>
              <w:t>(SUBSTR(P_BASIS_YYYYMM,1, 4), 'YYYY') - 0 YEAR, 'YYYY')||SUBSTR(P_BASIS_YYYYMM,5,2)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A.DIV_CD         = 'ALL'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A.SUBSDR_CD      = P_SUBSDR_CD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A.LDGR_TYPE_CD   = '1'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A.SUBSDR_TYPE_CD = 'S'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>--      AND    A.KPI_TYPE_CD    = 'TB'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A.ACCT_CD        IN ('41000000','549999PL')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A.SCENARIO_TYPE_CD IN ('AC0')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GROUP BY A.SUBSDR_CD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,A.ACCT_CD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UNION ALL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>-- 2</w:t>
            </w:r>
            <w:proofErr w:type="gramStart"/>
            <w:r w:rsidRPr="00563FF5">
              <w:rPr>
                <w:rFonts w:ascii="GulimChe" w:hAnsi="GulimChe" w:cs="GulimChe" w:hint="eastAsia"/>
              </w:rPr>
              <w:t>.</w:t>
            </w:r>
            <w:r w:rsidRPr="00563FF5">
              <w:rPr>
                <w:rFonts w:ascii="GulimChe" w:hAnsi="GulimChe" w:cs="GulimChe" w:hint="eastAsia"/>
              </w:rPr>
              <w:t>사업부합계</w:t>
            </w:r>
            <w:proofErr w:type="gramEnd"/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SELECT B.DISP_NM            AS COL_INDEX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,MIN(A.BASE_YYYYMM)||'-'||MAX(A.BASE_YYYYMM)        AS BASE_YYYYMM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,CASE A.ACCT_CD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WHEN '41000000' THEN 'SALE'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lastRenderedPageBreak/>
              <w:t xml:space="preserve">                  WHEN '549999PL' THEN 'COI' END AS KPI_CD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,'1'                  AS SORT_KEY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,MIN(Z.KOR_NM) AS 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,MIN(Z.ENG_NM) AS ENG_NM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FROM   IPTDW.IPTDW_RES_KPI_DIV_S A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,(SELECT DIVISION_CODE AS DIV_CD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,CASE WHEN DIVISION_CODE = 'GLT' THEN 'HE LCD TV'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                         WHEN DIVISION_CODE = 'MST' THEN 'MC </w:t>
            </w:r>
            <w:r w:rsidRPr="00563FF5">
              <w:rPr>
                <w:rFonts w:ascii="GulimChe" w:hAnsi="GulimChe" w:cs="GulimChe" w:hint="eastAsia"/>
              </w:rPr>
              <w:t>단말</w:t>
            </w:r>
            <w:r w:rsidRPr="00563FF5">
              <w:rPr>
                <w:rFonts w:ascii="GulimChe" w:hAnsi="GulimChe" w:cs="GulimChe" w:hint="eastAsia"/>
              </w:rPr>
              <w:t>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                         WHEN DIVISION_CODE = 'CNT' THEN 'H&amp;A </w:t>
            </w:r>
            <w:r w:rsidRPr="00563FF5">
              <w:rPr>
                <w:rFonts w:ascii="GulimChe" w:hAnsi="GulimChe" w:cs="GulimChe" w:hint="eastAsia"/>
              </w:rPr>
              <w:t>냉장고</w:t>
            </w:r>
            <w:r w:rsidRPr="00563FF5">
              <w:rPr>
                <w:rFonts w:ascii="GulimChe" w:hAnsi="GulimChe" w:cs="GulimChe" w:hint="eastAsia"/>
              </w:rPr>
              <w:t>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     ELSE DISPLAY_NAME END AS DISP_NM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FROM   IPTDW.IPTDW_RES_DIM_COMM_DIVISION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WHERE  USE_FLAG = 'Y'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AND    BASIS_YYYYMM = P_BASIS_YYYYMM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AND    DIVISION_CODE IN ('GLT','MST','CNT','DFT','DGT')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) B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,(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              -- </w:t>
            </w:r>
            <w:r w:rsidRPr="00563FF5">
              <w:rPr>
                <w:rFonts w:ascii="GulimChe" w:hAnsi="GulimChe" w:cs="GulimChe" w:hint="eastAsia"/>
              </w:rPr>
              <w:t>사업부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SELECT 'DIV' AS CODE_TYPE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,A.DISPLAY_ORDER_SEQ AS DISP_SEQ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,A.DIVISION_CODE     AS CODE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,A.DISPLAY_NAME      AS 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,A.DIVISION_NAME     AS ENG_NM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,A.COMPANY_CODE      AS REF_CD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FROM   IPTDW.IPTDW_RES_DIM_COMM_DIVISION A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WHERE  A.BASIS_YYYYMM = P_BASIS_YYYYMM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 A.USE_FLAG = 'Y'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) Z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WHERE  A.BASE_YYYYMM BETWEEN TO_CHAR(</w:t>
            </w:r>
            <w:proofErr w:type="spellStart"/>
            <w:r w:rsidRPr="00563FF5">
              <w:rPr>
                <w:rFonts w:ascii="GulimChe" w:hAnsi="GulimChe" w:cs="GulimChe"/>
              </w:rPr>
              <w:t>to_date</w:t>
            </w:r>
            <w:proofErr w:type="spellEnd"/>
            <w:r w:rsidRPr="00563FF5">
              <w:rPr>
                <w:rFonts w:ascii="GulimChe" w:hAnsi="GulimChe" w:cs="GulimChe"/>
              </w:rPr>
              <w:t>(SUBSTR(P_BASIS_YYYYMM,1, 4), 'YYYY') - 0 YEAR, 'YYYY')||'01' AND TO_CHAR(</w:t>
            </w:r>
            <w:proofErr w:type="spellStart"/>
            <w:r w:rsidRPr="00563FF5">
              <w:rPr>
                <w:rFonts w:ascii="GulimChe" w:hAnsi="GulimChe" w:cs="GulimChe"/>
              </w:rPr>
              <w:t>to_date</w:t>
            </w:r>
            <w:proofErr w:type="spellEnd"/>
            <w:r w:rsidRPr="00563FF5">
              <w:rPr>
                <w:rFonts w:ascii="GulimChe" w:hAnsi="GulimChe" w:cs="GulimChe"/>
              </w:rPr>
              <w:t>(SUBSTR(P_BASIS_YYYYMM,1, 4), 'YYYY') - 0 YEAR, 'YYYY')||SUBSTR(P_BASIS_YYYYMM,5,2)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A.SUBSDR_CD      = P_SUBSDR_CD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A.LDGR_TYPE_CD   = '1'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A.SUBSDR_TYPE_CD = 'S'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A.ACCT_CD        IN ('41000000','549999PL')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A.SCENARIO_TYPE_CD IN ('AC0')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A.DIV_CD = Z.CODE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A.DIV_CD IN ('GLT','MST','CNT','DFT','DGT')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 A.DIV_CD = B.DIV_CD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GROUP BY B.DISP_NM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,A.SUBSDR_CD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,A.ACCT_CD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UNION ALL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-- 3. </w:t>
            </w:r>
            <w:r w:rsidRPr="00563FF5">
              <w:rPr>
                <w:rFonts w:ascii="GulimChe" w:hAnsi="GulimChe" w:cs="GulimChe" w:hint="eastAsia"/>
              </w:rPr>
              <w:t>제품별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SELECT Z.KOR_NM             AS COL_INDEX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,MIN(A.BASE_YYYYMM)||'-'||MAX(A.BASE_YYYYMM)        AS BASE_YYYYMM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,'1'                  AS SORT_KEY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,MIN(Z.KOR_NM) AS 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,MIN(Z.ENG_NM) AS ENG_NM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lastRenderedPageBreak/>
              <w:t xml:space="preserve">           ,(SELECT CODE_ID DIV_CD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,CODE_NAME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,ATTRIBUTE1 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,ATTRIBUTE2 ENG_NM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FROM   IPTDW.IPTDW_RES_DIM_CODES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WHERE  CODE_TYPE = 'B2C_DIV'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) B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,(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 w:hint="eastAsia"/>
              </w:rPr>
              <w:t xml:space="preserve">              -- </w:t>
            </w:r>
            <w:r w:rsidRPr="00563FF5">
              <w:rPr>
                <w:rFonts w:ascii="GulimChe" w:hAnsi="GulimChe" w:cs="GulimChe" w:hint="eastAsia"/>
              </w:rPr>
              <w:t>제품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SELECT 'PROD' AS CODE_TYPE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,A.DISPLAY_ORDER_SEQ AS DISP_SEQ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,A.ATTRIBUTE1          AS CODE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,A.DISPLAY_NAME1       AS 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,A.DISPLAY_NAME2       AS ENG_NM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      ,A.ATTRIBUTE1          AS REF_CD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FROM   IPTDW.IPTDW_RES_DIM_CORP_DISPLAY_MASTER A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WHERE  A.CODE_TYPE = 'SMR_PROD_MST'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AND    A.USE_FLAG  = 'Y'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) Z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WHERE  A.BASE_YYYYMM BETWEEN TO_CHAR(</w:t>
            </w:r>
            <w:proofErr w:type="spellStart"/>
            <w:r w:rsidRPr="00563FF5">
              <w:rPr>
                <w:rFonts w:ascii="GulimChe" w:hAnsi="GulimChe" w:cs="GulimChe"/>
              </w:rPr>
              <w:t>to_date</w:t>
            </w:r>
            <w:proofErr w:type="spellEnd"/>
            <w:r w:rsidRPr="00563FF5">
              <w:rPr>
                <w:rFonts w:ascii="GulimChe" w:hAnsi="GulimChe" w:cs="GulimChe"/>
              </w:rPr>
              <w:t>(SUBSTR(P_BASIS_YYYYMM,1, 4), 'YYYY') - 0 YEAR, 'YYYY')||'01' AND TO_CHAR(</w:t>
            </w:r>
            <w:proofErr w:type="spellStart"/>
            <w:r w:rsidRPr="00563FF5">
              <w:rPr>
                <w:rFonts w:ascii="GulimChe" w:hAnsi="GulimChe" w:cs="GulimChe"/>
              </w:rPr>
              <w:t>to_date</w:t>
            </w:r>
            <w:proofErr w:type="spellEnd"/>
            <w:r w:rsidRPr="00563FF5">
              <w:rPr>
                <w:rFonts w:ascii="GulimChe" w:hAnsi="GulimChe" w:cs="GulimChe"/>
              </w:rPr>
              <w:t>(SUBSTR(P_BASIS_YYYYMM,1, 4), 'YYYY') - 0 YEAR, 'YYYY')||SUBSTR(P_BASIS_YYYYMM,5,2)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A.SCENARIO_TYPE_CD = 'AC0'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A.CAT_CD = 'BEP_SMART_PR'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A.KPI_CD in ('SALE', 'COI')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A.SUBSDR_CD = P_SUBSDR_CD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A.SUB_CAT_CD = Z.CODE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AND   B.DIV_CD = SUBSTR(Z.CODE,1,3)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GROUP BY Z.KOR_NM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,A.SUBSDR_CD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          ,A.KPI_CD</w:t>
            </w:r>
          </w:p>
          <w:p w:rsidR="00563FF5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A249E" w:rsidRPr="00563FF5" w:rsidRDefault="00563FF5" w:rsidP="00563FF5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 xml:space="preserve">    WITH UR;</w:t>
            </w:r>
          </w:p>
          <w:p w:rsid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A249E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A249E" w:rsidRPr="00736424" w:rsidRDefault="004A249E" w:rsidP="004A249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4E63DC" w:rsidRPr="00964CC6" w:rsidRDefault="00736424" w:rsidP="00736424">
            <w:pPr>
              <w:ind w:leftChars="-178" w:hangingChars="178" w:hanging="356"/>
              <w:rPr>
                <w:rFonts w:ascii="바탕" w:eastAsia="바탕" w:hAnsi="바탕" w:cs="Courier New"/>
                <w:b/>
              </w:rPr>
            </w:pPr>
            <w:r w:rsidRPr="00736424">
              <w:rPr>
                <w:rFonts w:ascii="GulimChe" w:hAnsi="GulimChe" w:cs="GulimChe"/>
              </w:rPr>
              <w:t>;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3B73C7" w:rsidRDefault="003B73C7" w:rsidP="003B73C7">
      <w:pPr>
        <w:pStyle w:val="2"/>
        <w:numPr>
          <w:ilvl w:val="0"/>
          <w:numId w:val="0"/>
        </w:numPr>
      </w:pPr>
      <w:bookmarkStart w:id="35" w:name="_Toc65577109"/>
      <w:bookmarkStart w:id="36" w:name="_Toc156711823"/>
    </w:p>
    <w:p w:rsidR="00081A1D" w:rsidRDefault="00013C67" w:rsidP="0099317F">
      <w:pPr>
        <w:pStyle w:val="2"/>
        <w:numPr>
          <w:ilvl w:val="0"/>
          <w:numId w:val="0"/>
        </w:numPr>
      </w:pPr>
      <w:bookmarkStart w:id="37" w:name="_Toc442348361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5"/>
      <w:bookmarkEnd w:id="36"/>
      <w:bookmarkEnd w:id="37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8" w:name="_Toc53558874"/>
      <w:bookmarkStart w:id="39" w:name="_Toc65577110"/>
      <w:bookmarkStart w:id="40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1" w:name="_Toc442348362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8"/>
      <w:bookmarkEnd w:id="39"/>
      <w:bookmarkEnd w:id="40"/>
      <w:bookmarkEnd w:id="41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 w:rsidTr="00C40C5E">
        <w:tc>
          <w:tcPr>
            <w:tcW w:w="4949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15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12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21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160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081A1D" w:rsidTr="00C40C5E">
        <w:tc>
          <w:tcPr>
            <w:tcW w:w="4949" w:type="dxa"/>
          </w:tcPr>
          <w:p w:rsidR="00081A1D" w:rsidRPr="004E63DC" w:rsidRDefault="00563FF5">
            <w:pPr>
              <w:rPr>
                <w:rFonts w:eastAsia="바탕" w:cs="Arial"/>
                <w:color w:val="000000"/>
              </w:rPr>
            </w:pPr>
            <w:r w:rsidRPr="00563FF5">
              <w:rPr>
                <w:rFonts w:ascii="GulimChe" w:hAnsi="GulimChe" w:cs="GulimChe"/>
              </w:rPr>
              <w:t>IPTDW.IPTDW_RES_EXCEL_UPLOAD_DATA</w:t>
            </w:r>
          </w:p>
        </w:tc>
        <w:tc>
          <w:tcPr>
            <w:tcW w:w="1152" w:type="dxa"/>
          </w:tcPr>
          <w:p w:rsidR="00081A1D" w:rsidRDefault="00081A1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081A1D" w:rsidRDefault="00563FF5">
            <w:r>
              <w:rPr>
                <w:rFonts w:hint="eastAsia"/>
              </w:rPr>
              <w:t>Y</w:t>
            </w:r>
          </w:p>
        </w:tc>
        <w:tc>
          <w:tcPr>
            <w:tcW w:w="1213" w:type="dxa"/>
          </w:tcPr>
          <w:p w:rsidR="00081A1D" w:rsidRDefault="00081A1D"/>
        </w:tc>
        <w:tc>
          <w:tcPr>
            <w:tcW w:w="1160" w:type="dxa"/>
          </w:tcPr>
          <w:p w:rsidR="00081A1D" w:rsidRDefault="00563FF5">
            <w:r>
              <w:rPr>
                <w:rFonts w:hint="eastAsia"/>
              </w:rPr>
              <w:t>Y</w:t>
            </w:r>
          </w:p>
        </w:tc>
      </w:tr>
      <w:tr w:rsidR="003C60B2" w:rsidTr="00C40C5E">
        <w:tc>
          <w:tcPr>
            <w:tcW w:w="4949" w:type="dxa"/>
          </w:tcPr>
          <w:p w:rsidR="003C60B2" w:rsidRPr="004E63DC" w:rsidRDefault="00563FF5" w:rsidP="004E63DC">
            <w:pPr>
              <w:rPr>
                <w:rFonts w:eastAsia="바탕" w:cs="Arial"/>
                <w:color w:val="000000"/>
              </w:rPr>
            </w:pPr>
            <w:r w:rsidRPr="00563FF5">
              <w:rPr>
                <w:rFonts w:ascii="GulimChe" w:hAnsi="GulimChe" w:cs="GulimChe"/>
              </w:rPr>
              <w:t>IPTDW.IPTDW_RES_KPI_SUBSDR_CNTRY</w:t>
            </w:r>
          </w:p>
        </w:tc>
        <w:tc>
          <w:tcPr>
            <w:tcW w:w="115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3C60B2" w:rsidRDefault="00563FF5">
            <w:r>
              <w:rPr>
                <w:rFonts w:hint="eastAsia"/>
              </w:rPr>
              <w:t>Y</w:t>
            </w:r>
          </w:p>
        </w:tc>
        <w:tc>
          <w:tcPr>
            <w:tcW w:w="1213" w:type="dxa"/>
          </w:tcPr>
          <w:p w:rsidR="003C60B2" w:rsidRDefault="003C60B2"/>
        </w:tc>
        <w:tc>
          <w:tcPr>
            <w:tcW w:w="1160" w:type="dxa"/>
          </w:tcPr>
          <w:p w:rsidR="003C60B2" w:rsidRDefault="00563FF5">
            <w:r>
              <w:rPr>
                <w:rFonts w:hint="eastAsia"/>
              </w:rPr>
              <w:t>Y</w:t>
            </w:r>
          </w:p>
        </w:tc>
      </w:tr>
      <w:tr w:rsidR="00521358" w:rsidTr="00C40C5E">
        <w:tc>
          <w:tcPr>
            <w:tcW w:w="4949" w:type="dxa"/>
          </w:tcPr>
          <w:p w:rsidR="00521358" w:rsidRPr="00563FF5" w:rsidRDefault="00563FF5" w:rsidP="0073567B">
            <w:pPr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>IPTDW.IPTDW_RES_DIM_CODES</w:t>
            </w:r>
          </w:p>
        </w:tc>
        <w:tc>
          <w:tcPr>
            <w:tcW w:w="1152" w:type="dxa"/>
          </w:tcPr>
          <w:p w:rsidR="00521358" w:rsidRDefault="00563FF5" w:rsidP="002572B1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63FF5" w:rsidP="002572B1">
            <w:r>
              <w:rPr>
                <w:rFonts w:hint="eastAsia"/>
              </w:rPr>
              <w:t>Y</w:t>
            </w:r>
          </w:p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63FF5" w:rsidP="002572B1">
            <w:r>
              <w:rPr>
                <w:rFonts w:hint="eastAsia"/>
              </w:rPr>
              <w:t>Y</w:t>
            </w:r>
          </w:p>
        </w:tc>
      </w:tr>
      <w:tr w:rsidR="00521358" w:rsidTr="00C40C5E">
        <w:tc>
          <w:tcPr>
            <w:tcW w:w="4949" w:type="dxa"/>
          </w:tcPr>
          <w:p w:rsidR="00521358" w:rsidRPr="00563FF5" w:rsidRDefault="00563FF5">
            <w:pPr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>IPTDW.IPTDW_RES_DIM_CORP_DISPLAY_MASTER</w:t>
            </w:r>
          </w:p>
        </w:tc>
        <w:tc>
          <w:tcPr>
            <w:tcW w:w="1152" w:type="dxa"/>
          </w:tcPr>
          <w:p w:rsidR="00521358" w:rsidRDefault="00563FF5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63FF5">
            <w:r>
              <w:rPr>
                <w:rFonts w:hint="eastAsia"/>
              </w:rPr>
              <w:t>Y</w:t>
            </w:r>
          </w:p>
        </w:tc>
        <w:tc>
          <w:tcPr>
            <w:tcW w:w="1213" w:type="dxa"/>
          </w:tcPr>
          <w:p w:rsidR="00521358" w:rsidRDefault="00521358"/>
        </w:tc>
        <w:tc>
          <w:tcPr>
            <w:tcW w:w="1160" w:type="dxa"/>
          </w:tcPr>
          <w:p w:rsidR="00521358" w:rsidRDefault="00563FF5">
            <w:r>
              <w:rPr>
                <w:rFonts w:hint="eastAsia"/>
              </w:rPr>
              <w:t>Y</w:t>
            </w:r>
          </w:p>
        </w:tc>
      </w:tr>
      <w:tr w:rsidR="00521358" w:rsidTr="00C40C5E">
        <w:tc>
          <w:tcPr>
            <w:tcW w:w="4949" w:type="dxa"/>
          </w:tcPr>
          <w:p w:rsidR="00521358" w:rsidRPr="00563FF5" w:rsidRDefault="00563FF5">
            <w:pPr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>IPTDW.IPTDW_RES_KPI_SUBSDR_CNTRY</w:t>
            </w:r>
          </w:p>
        </w:tc>
        <w:tc>
          <w:tcPr>
            <w:tcW w:w="1152" w:type="dxa"/>
          </w:tcPr>
          <w:p w:rsidR="00521358" w:rsidRDefault="00563FF5" w:rsidP="002572B1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63FF5" w:rsidP="002572B1">
            <w:r>
              <w:rPr>
                <w:rFonts w:hint="eastAsia"/>
              </w:rPr>
              <w:t>Y</w:t>
            </w:r>
          </w:p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63FF5" w:rsidP="002572B1">
            <w:r>
              <w:rPr>
                <w:rFonts w:hint="eastAsia"/>
              </w:rPr>
              <w:t>Y</w:t>
            </w:r>
          </w:p>
        </w:tc>
      </w:tr>
      <w:tr w:rsidR="002772FC" w:rsidTr="00C40C5E">
        <w:tc>
          <w:tcPr>
            <w:tcW w:w="4949" w:type="dxa"/>
          </w:tcPr>
          <w:p w:rsidR="002772FC" w:rsidRPr="00563FF5" w:rsidRDefault="00563FF5">
            <w:pPr>
              <w:rPr>
                <w:rFonts w:ascii="GulimChe" w:hAnsi="GulimChe" w:cs="GulimChe"/>
              </w:rPr>
            </w:pPr>
            <w:r w:rsidRPr="00563FF5">
              <w:rPr>
                <w:rFonts w:ascii="GulimChe" w:hAnsi="GulimChe" w:cs="GulimChe"/>
              </w:rPr>
              <w:t>IPTDW.IPTDW_RES_KPI_DIV_S</w:t>
            </w:r>
          </w:p>
        </w:tc>
        <w:tc>
          <w:tcPr>
            <w:tcW w:w="1152" w:type="dxa"/>
          </w:tcPr>
          <w:p w:rsidR="002772FC" w:rsidRDefault="00563FF5" w:rsidP="002572B1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2772FC" w:rsidRDefault="002772FC" w:rsidP="002572B1"/>
        </w:tc>
        <w:tc>
          <w:tcPr>
            <w:tcW w:w="1213" w:type="dxa"/>
          </w:tcPr>
          <w:p w:rsidR="002772FC" w:rsidRDefault="002772FC" w:rsidP="002572B1"/>
        </w:tc>
        <w:tc>
          <w:tcPr>
            <w:tcW w:w="1160" w:type="dxa"/>
          </w:tcPr>
          <w:p w:rsidR="002772FC" w:rsidRDefault="002772FC" w:rsidP="002572B1"/>
        </w:tc>
      </w:tr>
      <w:tr w:rsidR="002772FC" w:rsidTr="00C40C5E">
        <w:tc>
          <w:tcPr>
            <w:tcW w:w="4949" w:type="dxa"/>
          </w:tcPr>
          <w:p w:rsidR="002772FC" w:rsidRPr="00351732" w:rsidRDefault="002772FC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2772FC" w:rsidRPr="00136EE1" w:rsidRDefault="002772FC" w:rsidP="002572B1"/>
        </w:tc>
        <w:tc>
          <w:tcPr>
            <w:tcW w:w="1123" w:type="dxa"/>
          </w:tcPr>
          <w:p w:rsidR="002772FC" w:rsidRPr="00136EE1" w:rsidRDefault="002772FC" w:rsidP="002572B1"/>
        </w:tc>
        <w:tc>
          <w:tcPr>
            <w:tcW w:w="1213" w:type="dxa"/>
          </w:tcPr>
          <w:p w:rsidR="002772FC" w:rsidRDefault="002772FC" w:rsidP="002572B1"/>
        </w:tc>
        <w:tc>
          <w:tcPr>
            <w:tcW w:w="1160" w:type="dxa"/>
          </w:tcPr>
          <w:p w:rsidR="002772FC" w:rsidRDefault="002772FC" w:rsidP="002572B1"/>
        </w:tc>
      </w:tr>
      <w:tr w:rsidR="00351732" w:rsidTr="00C40C5E">
        <w:tc>
          <w:tcPr>
            <w:tcW w:w="4949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351732" w:rsidRPr="00136EE1" w:rsidRDefault="00351732" w:rsidP="002572B1"/>
        </w:tc>
        <w:tc>
          <w:tcPr>
            <w:tcW w:w="1123" w:type="dxa"/>
          </w:tcPr>
          <w:p w:rsidR="00351732" w:rsidRPr="00136EE1" w:rsidRDefault="00351732" w:rsidP="002572B1"/>
        </w:tc>
        <w:tc>
          <w:tcPr>
            <w:tcW w:w="1213" w:type="dxa"/>
          </w:tcPr>
          <w:p w:rsidR="00351732" w:rsidRDefault="00351732" w:rsidP="002572B1"/>
        </w:tc>
        <w:tc>
          <w:tcPr>
            <w:tcW w:w="1160" w:type="dxa"/>
          </w:tcPr>
          <w:p w:rsidR="00351732" w:rsidRDefault="00351732" w:rsidP="002572B1"/>
        </w:tc>
      </w:tr>
      <w:tr w:rsidR="00351732" w:rsidTr="00C40C5E">
        <w:tc>
          <w:tcPr>
            <w:tcW w:w="4949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351732" w:rsidRPr="00136EE1" w:rsidRDefault="00351732" w:rsidP="002572B1"/>
        </w:tc>
        <w:tc>
          <w:tcPr>
            <w:tcW w:w="1123" w:type="dxa"/>
          </w:tcPr>
          <w:p w:rsidR="00351732" w:rsidRPr="00136EE1" w:rsidRDefault="00351732" w:rsidP="002572B1"/>
        </w:tc>
        <w:tc>
          <w:tcPr>
            <w:tcW w:w="1213" w:type="dxa"/>
          </w:tcPr>
          <w:p w:rsidR="00351732" w:rsidRDefault="00351732" w:rsidP="002572B1"/>
        </w:tc>
        <w:tc>
          <w:tcPr>
            <w:tcW w:w="1160" w:type="dxa"/>
          </w:tcPr>
          <w:p w:rsidR="00351732" w:rsidRDefault="00351732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57E" w:rsidRDefault="007F057E">
      <w:r>
        <w:separator/>
      </w:r>
    </w:p>
  </w:endnote>
  <w:endnote w:type="continuationSeparator" w:id="0">
    <w:p w:rsidR="007F057E" w:rsidRDefault="007F05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6"/>
      <w:rPr>
        <w:rFonts w:eastAsia="굴림"/>
        <w:i w:val="0"/>
      </w:rPr>
    </w:pPr>
    <w:r w:rsidRPr="00964CC6">
      <w:rPr>
        <w:rFonts w:eastAsia="굴림" w:hint="eastAsia"/>
        <w:i w:val="0"/>
        <w:sz w:val="16"/>
      </w:rPr>
      <w:t>LGE_ARES_</w:t>
    </w:r>
    <w:proofErr w:type="spellStart"/>
    <w:r w:rsidRPr="00964CC6">
      <w:rPr>
        <w:rFonts w:eastAsia="굴림" w:hint="eastAsia"/>
        <w:i w:val="0"/>
        <w:sz w:val="16"/>
      </w:rPr>
      <w:t>프로시져설계서</w:t>
    </w:r>
    <w:proofErr w:type="spellEnd"/>
    <w:r w:rsidRPr="00964CC6">
      <w:rPr>
        <w:rFonts w:eastAsia="굴림" w:hint="eastAsia"/>
        <w:i w:val="0"/>
        <w:sz w:val="16"/>
      </w:rPr>
      <w:t>_</w:t>
    </w:r>
    <w:r w:rsidRPr="00736424">
      <w:rPr>
        <w:rFonts w:hint="eastAsia"/>
      </w:rPr>
      <w:t xml:space="preserve"> </w:t>
    </w:r>
    <w:r w:rsidRPr="00736424">
      <w:rPr>
        <w:rFonts w:eastAsia="굴림" w:hint="eastAsia"/>
        <w:i w:val="0"/>
        <w:sz w:val="16"/>
      </w:rPr>
      <w:t>월별</w:t>
    </w:r>
    <w:r w:rsidRPr="00736424">
      <w:rPr>
        <w:rFonts w:eastAsia="굴림" w:hint="eastAsia"/>
        <w:i w:val="0"/>
        <w:sz w:val="16"/>
      </w:rPr>
      <w:t xml:space="preserve"> Trend (Overhead)</w:t>
    </w:r>
    <w:r w:rsidRPr="00736424">
      <w:rPr>
        <w:rFonts w:eastAsia="굴림"/>
        <w:i w:val="0"/>
        <w:sz w:val="16"/>
      </w:rPr>
      <w:t xml:space="preserve"> </w:t>
    </w:r>
    <w:r>
      <w:rPr>
        <w:rFonts w:ascii="Times New Roman" w:eastAsia="굴림"/>
        <w:i w:val="0"/>
        <w:sz w:val="16"/>
      </w:rPr>
      <w:t xml:space="preserve">- </w:t>
    </w:r>
    <w:r w:rsidR="003810AE">
      <w:rPr>
        <w:rFonts w:ascii="Times New Roman" w:eastAsia="굴림"/>
        <w:i w:val="0"/>
        <w:sz w:val="16"/>
      </w:rPr>
      <w:fldChar w:fldCharType="begin"/>
    </w:r>
    <w:r>
      <w:rPr>
        <w:rFonts w:ascii="Times New Roman" w:eastAsia="굴림"/>
        <w:i w:val="0"/>
        <w:sz w:val="16"/>
      </w:rPr>
      <w:instrText xml:space="preserve"> PAGE </w:instrText>
    </w:r>
    <w:r w:rsidR="003810AE">
      <w:rPr>
        <w:rFonts w:ascii="Times New Roman" w:eastAsia="굴림"/>
        <w:i w:val="0"/>
        <w:sz w:val="16"/>
      </w:rPr>
      <w:fldChar w:fldCharType="separate"/>
    </w:r>
    <w:r w:rsidR="00C017EE">
      <w:rPr>
        <w:rFonts w:ascii="Times New Roman" w:eastAsia="굴림"/>
        <w:i w:val="0"/>
        <w:noProof/>
        <w:sz w:val="16"/>
      </w:rPr>
      <w:t>2</w:t>
    </w:r>
    <w:r w:rsidR="003810AE">
      <w:rPr>
        <w:rFonts w:ascii="Times New Roman" w:eastAsia="굴림"/>
        <w:i w:val="0"/>
        <w:sz w:val="16"/>
      </w:rPr>
      <w:fldChar w:fldCharType="end"/>
    </w:r>
    <w:r>
      <w:rPr>
        <w:rFonts w:ascii="Times New Roman" w:eastAsia="굴림"/>
        <w:i w:val="0"/>
        <w:sz w:val="16"/>
      </w:rPr>
      <w:t xml:space="preserve"> -</w:t>
    </w:r>
    <w:r>
      <w:rPr>
        <w:rFonts w:ascii="Times New Roman" w:eastAsia="굴림" w:hint="eastAsia"/>
        <w:i w:val="0"/>
        <w:sz w:val="16"/>
      </w:rPr>
      <w:t xml:space="preserve"> </w:t>
    </w:r>
  </w:p>
  <w:p w:rsidR="00A84CC8" w:rsidRDefault="00A84CC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57E" w:rsidRDefault="007F057E">
      <w:r>
        <w:separator/>
      </w:r>
    </w:p>
  </w:footnote>
  <w:footnote w:type="continuationSeparator" w:id="0">
    <w:p w:rsidR="007F057E" w:rsidRDefault="007F05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proofErr w:type="spellStart"/>
    <w:r>
      <w:rPr>
        <w:rFonts w:ascii="Times New Roman" w:hint="eastAsia"/>
        <w:i w:val="0"/>
        <w:iCs/>
      </w:rPr>
      <w:t>프로시져</w:t>
    </w:r>
    <w:proofErr w:type="spellEnd"/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2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3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7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53A55"/>
    <w:rsid w:val="00054A38"/>
    <w:rsid w:val="00055271"/>
    <w:rsid w:val="00056F34"/>
    <w:rsid w:val="00060CA0"/>
    <w:rsid w:val="000664CD"/>
    <w:rsid w:val="00066F7D"/>
    <w:rsid w:val="000672E8"/>
    <w:rsid w:val="000678EB"/>
    <w:rsid w:val="00071F12"/>
    <w:rsid w:val="000721EE"/>
    <w:rsid w:val="00072553"/>
    <w:rsid w:val="00076D9B"/>
    <w:rsid w:val="0007741B"/>
    <w:rsid w:val="00081A1D"/>
    <w:rsid w:val="000908BA"/>
    <w:rsid w:val="00091B02"/>
    <w:rsid w:val="00092605"/>
    <w:rsid w:val="000A0B51"/>
    <w:rsid w:val="000A42DB"/>
    <w:rsid w:val="000A6E4D"/>
    <w:rsid w:val="000B0E00"/>
    <w:rsid w:val="000B11E3"/>
    <w:rsid w:val="000B6C30"/>
    <w:rsid w:val="000D4594"/>
    <w:rsid w:val="000D50BF"/>
    <w:rsid w:val="000D5BF8"/>
    <w:rsid w:val="000E0EEA"/>
    <w:rsid w:val="000E114C"/>
    <w:rsid w:val="000E2120"/>
    <w:rsid w:val="000E32AB"/>
    <w:rsid w:val="000E54E9"/>
    <w:rsid w:val="000E67D3"/>
    <w:rsid w:val="000F3969"/>
    <w:rsid w:val="000F410D"/>
    <w:rsid w:val="000F4573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0ACC"/>
    <w:rsid w:val="001318FA"/>
    <w:rsid w:val="00134983"/>
    <w:rsid w:val="00137027"/>
    <w:rsid w:val="00141DF4"/>
    <w:rsid w:val="0014467E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C0468"/>
    <w:rsid w:val="001C1225"/>
    <w:rsid w:val="001C1A18"/>
    <w:rsid w:val="001C36A5"/>
    <w:rsid w:val="001D14D0"/>
    <w:rsid w:val="001D40F4"/>
    <w:rsid w:val="001D67C9"/>
    <w:rsid w:val="001E2616"/>
    <w:rsid w:val="001E452D"/>
    <w:rsid w:val="001E58CF"/>
    <w:rsid w:val="001F0ABD"/>
    <w:rsid w:val="001F31B9"/>
    <w:rsid w:val="001F4690"/>
    <w:rsid w:val="002001F8"/>
    <w:rsid w:val="002074B5"/>
    <w:rsid w:val="0021149C"/>
    <w:rsid w:val="00212B5D"/>
    <w:rsid w:val="00215C9C"/>
    <w:rsid w:val="00221F75"/>
    <w:rsid w:val="0022480C"/>
    <w:rsid w:val="00226947"/>
    <w:rsid w:val="00235EDC"/>
    <w:rsid w:val="00252370"/>
    <w:rsid w:val="00253AD2"/>
    <w:rsid w:val="002572B1"/>
    <w:rsid w:val="00264947"/>
    <w:rsid w:val="00267F44"/>
    <w:rsid w:val="0027380D"/>
    <w:rsid w:val="00276C63"/>
    <w:rsid w:val="002772FC"/>
    <w:rsid w:val="00277F8B"/>
    <w:rsid w:val="002845F4"/>
    <w:rsid w:val="00293060"/>
    <w:rsid w:val="002A0AC4"/>
    <w:rsid w:val="002A0C35"/>
    <w:rsid w:val="002A0C86"/>
    <w:rsid w:val="002A0E0C"/>
    <w:rsid w:val="002A32DA"/>
    <w:rsid w:val="002A51EE"/>
    <w:rsid w:val="002A6017"/>
    <w:rsid w:val="002A6BD8"/>
    <w:rsid w:val="002B1CD7"/>
    <w:rsid w:val="002B2044"/>
    <w:rsid w:val="002C6EB8"/>
    <w:rsid w:val="002D23DD"/>
    <w:rsid w:val="002E4C67"/>
    <w:rsid w:val="002F42B9"/>
    <w:rsid w:val="002F4F9E"/>
    <w:rsid w:val="002F5760"/>
    <w:rsid w:val="00303D4A"/>
    <w:rsid w:val="00311933"/>
    <w:rsid w:val="00312674"/>
    <w:rsid w:val="0031448E"/>
    <w:rsid w:val="00317268"/>
    <w:rsid w:val="003211EF"/>
    <w:rsid w:val="003228C1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62382"/>
    <w:rsid w:val="00366F6D"/>
    <w:rsid w:val="003672DB"/>
    <w:rsid w:val="00372FC8"/>
    <w:rsid w:val="00377374"/>
    <w:rsid w:val="003810AE"/>
    <w:rsid w:val="003844B7"/>
    <w:rsid w:val="00385493"/>
    <w:rsid w:val="003863CC"/>
    <w:rsid w:val="003879C8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A249E"/>
    <w:rsid w:val="004B1065"/>
    <w:rsid w:val="004B135E"/>
    <w:rsid w:val="004B46DF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654C"/>
    <w:rsid w:val="0051127C"/>
    <w:rsid w:val="00514A5E"/>
    <w:rsid w:val="005209C0"/>
    <w:rsid w:val="00521358"/>
    <w:rsid w:val="0052402A"/>
    <w:rsid w:val="00525549"/>
    <w:rsid w:val="005313BD"/>
    <w:rsid w:val="00532D89"/>
    <w:rsid w:val="00544D50"/>
    <w:rsid w:val="00554D49"/>
    <w:rsid w:val="005551A9"/>
    <w:rsid w:val="005564BF"/>
    <w:rsid w:val="0055748A"/>
    <w:rsid w:val="00561061"/>
    <w:rsid w:val="00561E6A"/>
    <w:rsid w:val="00563FF5"/>
    <w:rsid w:val="0056522C"/>
    <w:rsid w:val="005662D0"/>
    <w:rsid w:val="005670EB"/>
    <w:rsid w:val="0057775E"/>
    <w:rsid w:val="0058050D"/>
    <w:rsid w:val="005810EA"/>
    <w:rsid w:val="00581F2A"/>
    <w:rsid w:val="005838D1"/>
    <w:rsid w:val="0059033A"/>
    <w:rsid w:val="005A1052"/>
    <w:rsid w:val="005A4438"/>
    <w:rsid w:val="005B6FBD"/>
    <w:rsid w:val="005C022F"/>
    <w:rsid w:val="005C1ABD"/>
    <w:rsid w:val="005C2F6A"/>
    <w:rsid w:val="005C6FE3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EA7"/>
    <w:rsid w:val="00622A9D"/>
    <w:rsid w:val="00625F37"/>
    <w:rsid w:val="006266FF"/>
    <w:rsid w:val="006315CD"/>
    <w:rsid w:val="006351AD"/>
    <w:rsid w:val="006405D5"/>
    <w:rsid w:val="006462EB"/>
    <w:rsid w:val="00647D51"/>
    <w:rsid w:val="006507A9"/>
    <w:rsid w:val="00653AF6"/>
    <w:rsid w:val="00660C71"/>
    <w:rsid w:val="00662C86"/>
    <w:rsid w:val="00665AF8"/>
    <w:rsid w:val="00665B58"/>
    <w:rsid w:val="00673525"/>
    <w:rsid w:val="006849B5"/>
    <w:rsid w:val="00686AEA"/>
    <w:rsid w:val="00691CD0"/>
    <w:rsid w:val="00694C38"/>
    <w:rsid w:val="006A4D97"/>
    <w:rsid w:val="006A7671"/>
    <w:rsid w:val="006B035F"/>
    <w:rsid w:val="006B1A53"/>
    <w:rsid w:val="006B27A9"/>
    <w:rsid w:val="006B2A56"/>
    <w:rsid w:val="006B4211"/>
    <w:rsid w:val="006C7073"/>
    <w:rsid w:val="006D68D8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73AF"/>
    <w:rsid w:val="007221BB"/>
    <w:rsid w:val="007224B4"/>
    <w:rsid w:val="0073567B"/>
    <w:rsid w:val="00736107"/>
    <w:rsid w:val="00736424"/>
    <w:rsid w:val="007406C9"/>
    <w:rsid w:val="0074377C"/>
    <w:rsid w:val="007438E9"/>
    <w:rsid w:val="00744B0A"/>
    <w:rsid w:val="00747E3D"/>
    <w:rsid w:val="0075633D"/>
    <w:rsid w:val="00760D4A"/>
    <w:rsid w:val="00763265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B01D8"/>
    <w:rsid w:val="007B45CD"/>
    <w:rsid w:val="007C0B00"/>
    <w:rsid w:val="007C75A4"/>
    <w:rsid w:val="007C788E"/>
    <w:rsid w:val="007D6F42"/>
    <w:rsid w:val="007D7E85"/>
    <w:rsid w:val="007E146F"/>
    <w:rsid w:val="007E1E00"/>
    <w:rsid w:val="007E2192"/>
    <w:rsid w:val="007E31D2"/>
    <w:rsid w:val="007E3EAB"/>
    <w:rsid w:val="007F057E"/>
    <w:rsid w:val="007F5009"/>
    <w:rsid w:val="007F6C09"/>
    <w:rsid w:val="0080374B"/>
    <w:rsid w:val="008042F9"/>
    <w:rsid w:val="00804C69"/>
    <w:rsid w:val="0080695C"/>
    <w:rsid w:val="00811289"/>
    <w:rsid w:val="0081150A"/>
    <w:rsid w:val="008116C7"/>
    <w:rsid w:val="00821C90"/>
    <w:rsid w:val="00827FB4"/>
    <w:rsid w:val="00830BE5"/>
    <w:rsid w:val="00833A06"/>
    <w:rsid w:val="0083526C"/>
    <w:rsid w:val="008371F4"/>
    <w:rsid w:val="008400EE"/>
    <w:rsid w:val="00843354"/>
    <w:rsid w:val="008465D0"/>
    <w:rsid w:val="008528ED"/>
    <w:rsid w:val="00876E79"/>
    <w:rsid w:val="008819C4"/>
    <w:rsid w:val="00882EB9"/>
    <w:rsid w:val="0088463B"/>
    <w:rsid w:val="00884D13"/>
    <w:rsid w:val="00887394"/>
    <w:rsid w:val="00890037"/>
    <w:rsid w:val="0089106E"/>
    <w:rsid w:val="00896E2C"/>
    <w:rsid w:val="008A0B3E"/>
    <w:rsid w:val="008A2EA2"/>
    <w:rsid w:val="008A3598"/>
    <w:rsid w:val="008A3C99"/>
    <w:rsid w:val="008A5415"/>
    <w:rsid w:val="008A7EB7"/>
    <w:rsid w:val="008C32D3"/>
    <w:rsid w:val="008D5827"/>
    <w:rsid w:val="008E351F"/>
    <w:rsid w:val="008E45BB"/>
    <w:rsid w:val="008E5F22"/>
    <w:rsid w:val="008F0094"/>
    <w:rsid w:val="008F0D23"/>
    <w:rsid w:val="008F5172"/>
    <w:rsid w:val="00903A3D"/>
    <w:rsid w:val="00916ED5"/>
    <w:rsid w:val="00922A15"/>
    <w:rsid w:val="009335E4"/>
    <w:rsid w:val="00934012"/>
    <w:rsid w:val="00934C51"/>
    <w:rsid w:val="00941343"/>
    <w:rsid w:val="00942B99"/>
    <w:rsid w:val="00944E00"/>
    <w:rsid w:val="00947601"/>
    <w:rsid w:val="00955DC5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39D7"/>
    <w:rsid w:val="009C445C"/>
    <w:rsid w:val="009C730A"/>
    <w:rsid w:val="009D42B6"/>
    <w:rsid w:val="009D4E38"/>
    <w:rsid w:val="009E455B"/>
    <w:rsid w:val="009E484E"/>
    <w:rsid w:val="009F00B0"/>
    <w:rsid w:val="009F537D"/>
    <w:rsid w:val="009F5C2A"/>
    <w:rsid w:val="009F6021"/>
    <w:rsid w:val="00A00F16"/>
    <w:rsid w:val="00A10B7D"/>
    <w:rsid w:val="00A13DA9"/>
    <w:rsid w:val="00A1601E"/>
    <w:rsid w:val="00A178C0"/>
    <w:rsid w:val="00A25D65"/>
    <w:rsid w:val="00A26DA7"/>
    <w:rsid w:val="00A27869"/>
    <w:rsid w:val="00A34121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86A"/>
    <w:rsid w:val="00A63905"/>
    <w:rsid w:val="00A6689F"/>
    <w:rsid w:val="00A72D3E"/>
    <w:rsid w:val="00A80A4D"/>
    <w:rsid w:val="00A82706"/>
    <w:rsid w:val="00A84CC8"/>
    <w:rsid w:val="00A93142"/>
    <w:rsid w:val="00AA0323"/>
    <w:rsid w:val="00AA66F9"/>
    <w:rsid w:val="00AA6C94"/>
    <w:rsid w:val="00AB05EC"/>
    <w:rsid w:val="00AB3CFE"/>
    <w:rsid w:val="00AC1359"/>
    <w:rsid w:val="00AC1523"/>
    <w:rsid w:val="00AC1B9E"/>
    <w:rsid w:val="00AC7319"/>
    <w:rsid w:val="00AC741E"/>
    <w:rsid w:val="00AC7B5A"/>
    <w:rsid w:val="00AD1C54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7995"/>
    <w:rsid w:val="00B61BAE"/>
    <w:rsid w:val="00B65D6C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3BFD"/>
    <w:rsid w:val="00BD13AC"/>
    <w:rsid w:val="00BD4956"/>
    <w:rsid w:val="00BD671F"/>
    <w:rsid w:val="00BE11E8"/>
    <w:rsid w:val="00BE1D5E"/>
    <w:rsid w:val="00BE7357"/>
    <w:rsid w:val="00BF15AD"/>
    <w:rsid w:val="00BF1E87"/>
    <w:rsid w:val="00BF2B3D"/>
    <w:rsid w:val="00BF673E"/>
    <w:rsid w:val="00C017EE"/>
    <w:rsid w:val="00C01EAC"/>
    <w:rsid w:val="00C03ED2"/>
    <w:rsid w:val="00C05D99"/>
    <w:rsid w:val="00C07D47"/>
    <w:rsid w:val="00C127C3"/>
    <w:rsid w:val="00C15DF6"/>
    <w:rsid w:val="00C16C37"/>
    <w:rsid w:val="00C25F7A"/>
    <w:rsid w:val="00C309AF"/>
    <w:rsid w:val="00C31E06"/>
    <w:rsid w:val="00C327DA"/>
    <w:rsid w:val="00C345A4"/>
    <w:rsid w:val="00C40C5E"/>
    <w:rsid w:val="00C47785"/>
    <w:rsid w:val="00C52E35"/>
    <w:rsid w:val="00C53B1D"/>
    <w:rsid w:val="00C56948"/>
    <w:rsid w:val="00C706D9"/>
    <w:rsid w:val="00C71A8C"/>
    <w:rsid w:val="00C742DA"/>
    <w:rsid w:val="00C7766D"/>
    <w:rsid w:val="00C8057F"/>
    <w:rsid w:val="00C811F8"/>
    <w:rsid w:val="00C81726"/>
    <w:rsid w:val="00C84779"/>
    <w:rsid w:val="00C85254"/>
    <w:rsid w:val="00C866A8"/>
    <w:rsid w:val="00C90150"/>
    <w:rsid w:val="00CA4AD7"/>
    <w:rsid w:val="00CC1837"/>
    <w:rsid w:val="00CC6106"/>
    <w:rsid w:val="00CD2EF8"/>
    <w:rsid w:val="00CE0C49"/>
    <w:rsid w:val="00CE35A4"/>
    <w:rsid w:val="00CE4E32"/>
    <w:rsid w:val="00CF59A7"/>
    <w:rsid w:val="00CF7CF8"/>
    <w:rsid w:val="00D04F00"/>
    <w:rsid w:val="00D0585F"/>
    <w:rsid w:val="00D100CF"/>
    <w:rsid w:val="00D1289F"/>
    <w:rsid w:val="00D130E1"/>
    <w:rsid w:val="00D23B86"/>
    <w:rsid w:val="00D258B9"/>
    <w:rsid w:val="00D3016C"/>
    <w:rsid w:val="00D30EEB"/>
    <w:rsid w:val="00D34DEF"/>
    <w:rsid w:val="00D36DC0"/>
    <w:rsid w:val="00D418DC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B56DB"/>
    <w:rsid w:val="00DC1E5B"/>
    <w:rsid w:val="00DC6A06"/>
    <w:rsid w:val="00DD15B5"/>
    <w:rsid w:val="00DD1AFF"/>
    <w:rsid w:val="00DD1BCA"/>
    <w:rsid w:val="00DE0526"/>
    <w:rsid w:val="00DF0E3F"/>
    <w:rsid w:val="00DF6359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94A69"/>
    <w:rsid w:val="00EA0F48"/>
    <w:rsid w:val="00EA30D0"/>
    <w:rsid w:val="00EB152D"/>
    <w:rsid w:val="00EB1E8D"/>
    <w:rsid w:val="00EB4FE6"/>
    <w:rsid w:val="00EB7EF5"/>
    <w:rsid w:val="00EC0429"/>
    <w:rsid w:val="00EC10EF"/>
    <w:rsid w:val="00ED0EF9"/>
    <w:rsid w:val="00ED5E88"/>
    <w:rsid w:val="00ED638A"/>
    <w:rsid w:val="00EF4550"/>
    <w:rsid w:val="00F00263"/>
    <w:rsid w:val="00F01BD6"/>
    <w:rsid w:val="00F12104"/>
    <w:rsid w:val="00F16492"/>
    <w:rsid w:val="00F22821"/>
    <w:rsid w:val="00F232ED"/>
    <w:rsid w:val="00F24D61"/>
    <w:rsid w:val="00F31898"/>
    <w:rsid w:val="00F41FF8"/>
    <w:rsid w:val="00F42DF7"/>
    <w:rsid w:val="00F50B0E"/>
    <w:rsid w:val="00F576A1"/>
    <w:rsid w:val="00F608AC"/>
    <w:rsid w:val="00F669EA"/>
    <w:rsid w:val="00F732D4"/>
    <w:rsid w:val="00F77A1A"/>
    <w:rsid w:val="00F86311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0482" fillcolor="white">
      <v:fill color="white"/>
    </o:shapedefaults>
    <o:shapelayout v:ext="edit">
      <o:idmap v:ext="edit" data="2"/>
      <o:rules v:ext="edit">
        <o:r id="V:Rule3" type="connector" idref="#_x0000_s2316"/>
        <o:r id="V:Rule4" type="connector" idref="#_x0000_s2317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15</TotalTime>
  <Pages>29</Pages>
  <Words>8251</Words>
  <Characters>47033</Characters>
  <Application>Microsoft Office Word</Application>
  <DocSecurity>0</DocSecurity>
  <Lines>391</Lines>
  <Paragraphs>110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55174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전수진</dc:creator>
  <dc:description>LG전자 HR DM 프로젝트</dc:description>
  <cp:lastModifiedBy>sejiwon</cp:lastModifiedBy>
  <cp:revision>6</cp:revision>
  <cp:lastPrinted>2004-03-03T09:26:00Z</cp:lastPrinted>
  <dcterms:created xsi:type="dcterms:W3CDTF">2016-02-24T04:35:00Z</dcterms:created>
  <dcterms:modified xsi:type="dcterms:W3CDTF">2016-02-24T06:55:00Z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