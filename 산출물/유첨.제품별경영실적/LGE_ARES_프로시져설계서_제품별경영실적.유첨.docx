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233F28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제품별경영</w:t>
      </w:r>
      <w:r w:rsidR="00150794">
        <w:rPr>
          <w:rFonts w:ascii="바탕체" w:hAnsi="바탕체" w:hint="eastAsia"/>
        </w:rPr>
        <w:t>실적</w:t>
      </w:r>
      <w:proofErr w:type="gramStart"/>
      <w:r w:rsidR="00063490">
        <w:rPr>
          <w:rFonts w:ascii="바탕체" w:hAnsi="바탕체" w:hint="eastAsia"/>
        </w:rPr>
        <w:t>.</w:t>
      </w:r>
      <w:proofErr w:type="spellStart"/>
      <w:r w:rsidR="00063490">
        <w:rPr>
          <w:rFonts w:ascii="바탕체" w:hAnsi="바탕체" w:hint="eastAsia"/>
        </w:rPr>
        <w:t>유첨</w:t>
      </w:r>
      <w:proofErr w:type="spellEnd"/>
      <w:proofErr w:type="gramEnd"/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506525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6525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0A5259" w:rsidRDefault="000A5259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0A5259" w:rsidRDefault="000A5259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0A5259" w:rsidRDefault="000A5259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0A5259" w:rsidRDefault="000A5259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0A5259" w:rsidRDefault="000A5259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0A5259" w:rsidRDefault="000A5259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0A5259" w:rsidRDefault="000A5259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0A5259" w:rsidRDefault="000A5259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0A5259" w:rsidRDefault="000A5259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0A5259" w:rsidRDefault="000A5259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0A5259" w:rsidRDefault="000A5259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0A5259" w:rsidRDefault="000A5259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6525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6525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6525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6525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6525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6525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150794">
          <w:rPr>
            <w:rStyle w:val="ae"/>
            <w:rFonts w:hint="eastAsia"/>
            <w:noProof/>
          </w:rPr>
          <w:t>월별실적</w:t>
        </w:r>
        <w:r w:rsidR="00063490">
          <w:rPr>
            <w:rStyle w:val="ae"/>
            <w:rFonts w:hint="eastAsia"/>
            <w:noProof/>
          </w:rPr>
          <w:t xml:space="preserve">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6525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6525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</w:t>
        </w:r>
        <w:r w:rsidR="00150794">
          <w:rPr>
            <w:rStyle w:val="ae"/>
            <w:rFonts w:ascii="GulimChe" w:hAnsi="GulimChe" w:cs="GulimChe" w:hint="eastAsia"/>
            <w:noProof/>
          </w:rPr>
          <w:t>ACTUAL_DIV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6525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6525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6525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0A5259">
        <w:rPr>
          <w:rFonts w:ascii="바탕" w:eastAsia="바탕" w:hAnsi="바탕" w:cs="Courier New" w:hint="eastAsia"/>
        </w:rPr>
        <w:t>제품별경영</w:t>
      </w:r>
      <w:r w:rsidR="00C425C8">
        <w:rPr>
          <w:rFonts w:ascii="바탕" w:eastAsia="바탕" w:hAnsi="바탕" w:cs="Courier New" w:hint="eastAsia"/>
        </w:rPr>
        <w:t>실적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2B019D">
        <w:rPr>
          <w:rFonts w:ascii="바탕" w:eastAsia="바탕" w:hAnsi="바탕" w:cs="Courier New" w:hint="eastAsia"/>
        </w:rPr>
        <w:t>제품별경영실적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0A5259">
        <w:rPr>
          <w:rFonts w:hint="eastAsia"/>
        </w:rPr>
        <w:t>제품별</w:t>
      </w:r>
      <w:r w:rsidR="000A5259">
        <w:rPr>
          <w:rFonts w:hint="eastAsia"/>
        </w:rPr>
        <w:t xml:space="preserve"> </w:t>
      </w:r>
      <w:r w:rsidR="000A5259">
        <w:rPr>
          <w:rFonts w:hint="eastAsia"/>
        </w:rPr>
        <w:t>경영실적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50652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64.5pt;margin-top:1.45pt;width:414.45pt;height:58.5pt;z-index:251636736;v-text-anchor:top-baseline" filled="f" fillcolor="#0c9" stroked="f">
            <v:textbox style="mso-next-textbox:#_x0000_s2190">
              <w:txbxContent>
                <w:p w:rsidR="000A5259" w:rsidRDefault="000A5259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ORACLE에서 </w:t>
                  </w:r>
                </w:p>
                <w:p w:rsidR="000A5259" w:rsidRPr="00BD4956" w:rsidRDefault="000A5259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proofErr w:type="spellStart"/>
                  <w:r w:rsidRPr="00C425C8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tb_dsm_kpi_div_s</w:t>
                  </w:r>
                  <w:proofErr w:type="spellEnd"/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-&gt; </w:t>
                  </w:r>
                  <w:proofErr w:type="spellStart"/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npt_rs_mgr.tb_rs_excel_upld_data_d</w:t>
                  </w:r>
                  <w:proofErr w:type="spell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에 적재 후 ETL로 DB2로 전송</w:t>
                  </w:r>
                </w:p>
                <w:p w:rsidR="000A5259" w:rsidRPr="00BD4956" w:rsidRDefault="000A5259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081A1D" w:rsidRDefault="00506525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0A5259" w:rsidRDefault="000A5259">
                  <w:r>
                    <w:rPr>
                      <w:rFonts w:hint="eastAsia"/>
                    </w:rPr>
                    <w:t>ORACLE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506525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26.25pt;margin-top:7.95pt;width:71.25pt;height:61.5pt;z-index:251662336" o:connectortype="elbow" adj="10792,-129863,-29785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506525">
      <w:r>
        <w:rPr>
          <w:noProof/>
        </w:rPr>
        <w:pict>
          <v:shape id="_x0000_s2320" type="#_x0000_t202" style="position:absolute;margin-left:192pt;margin-top:.95pt;width:291.75pt;height:45pt;z-index:251665408;v-text-anchor:top-baseline" filled="f" fillcolor="#0c9" stroked="f">
            <v:textbox style="mso-next-textbox:#_x0000_s2320">
              <w:txbxContent>
                <w:p w:rsidR="000A5259" w:rsidRPr="004A249E" w:rsidRDefault="000A5259" w:rsidP="00BD4956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DB2에서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IPTDW.IPTDW_RES_EXCEL_UPLOAD_DATA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-&gt;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IPTDW.IPTDW_RES_KPI_SUBSDR_CNTRY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로 적재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0A5259" w:rsidRDefault="000A5259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506525">
      <w:r>
        <w:rPr>
          <w:noProof/>
        </w:rPr>
        <w:pict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506525" w:rsidP="005A1052">
      <w:r>
        <w:rPr>
          <w:noProof/>
        </w:rPr>
        <w:pict>
          <v:shape id="_x0000_s2318" type="#_x0000_t202" style="position:absolute;margin-left:234.75pt;margin-top:4.5pt;width:249pt;height:63.75pt;z-index:251664384;v-text-anchor:top-baseline" filled="f" fillcolor="#0c9" stroked="f">
            <v:textbox style="mso-next-textbox:#_x0000_s2318">
              <w:txbxContent>
                <w:p w:rsidR="000A5259" w:rsidRPr="00BD4956" w:rsidRDefault="000A5259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 w:rsidRPr="00D16971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ETL_IDW.SP_CD_RES_SMR_</w:t>
                  </w: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ACTUAL_DIV </w:t>
                  </w:r>
                  <w:r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프로시저로 EXCEL생성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0A5259" w:rsidRDefault="000A5259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081A1D" w:rsidRDefault="009D31E6">
      <w:pPr>
        <w:pStyle w:val="1"/>
      </w:pPr>
      <w:bookmarkStart w:id="31" w:name="_Toc442348358"/>
      <w:r>
        <w:rPr>
          <w:rFonts w:hint="eastAsia"/>
        </w:rPr>
        <w:lastRenderedPageBreak/>
        <w:t>제품별</w:t>
      </w:r>
      <w:r>
        <w:rPr>
          <w:rFonts w:hint="eastAsia"/>
        </w:rPr>
        <w:t xml:space="preserve"> </w:t>
      </w:r>
      <w:r>
        <w:rPr>
          <w:rFonts w:hint="eastAsia"/>
        </w:rPr>
        <w:t>경영실적</w:t>
      </w:r>
      <w:r w:rsidR="004A249E" w:rsidRPr="00964CC6">
        <w:rPr>
          <w:rFonts w:hint="eastAsia"/>
        </w:rPr>
        <w:t xml:space="preserve"> </w:t>
      </w:r>
      <w:r w:rsidR="004A249E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544E8A">
        <w:rPr>
          <w:rFonts w:ascii="GulimChe" w:hAnsi="GulimChe" w:cs="GulimChe" w:hint="eastAsia"/>
          <w:color w:val="000000"/>
        </w:rPr>
        <w:t>ACTUAL_DIV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D16971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E9226D">
              <w:rPr>
                <w:rFonts w:ascii="바탕" w:eastAsia="바탕" w:hAnsi="바탕" w:cs="Courier New" w:hint="eastAsia"/>
              </w:rPr>
              <w:t xml:space="preserve">제품별경영실적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9D31E6">
              <w:rPr>
                <w:rFonts w:ascii="바탕" w:eastAsia="바탕" w:hAnsi="바탕" w:cs="Courier New" w:hint="eastAsia"/>
              </w:rPr>
              <w:t>제품별 경영실적</w:t>
            </w:r>
            <w:r w:rsidR="00544E8A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결과를 조회하여 그 결과를 </w:t>
            </w:r>
            <w:proofErr w:type="spellStart"/>
            <w:r>
              <w:rPr>
                <w:rFonts w:ascii="바탕" w:eastAsia="바탕" w:hAnsi="바탕" w:cs="Courier New" w:hint="eastAsia"/>
              </w:rPr>
              <w:t>프로시져를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호출한 화면에서 조회나 엑셀다운로드 등을 할 수 있도록 테이블(</w:t>
            </w:r>
            <w:r w:rsidR="004A249E" w:rsidRPr="004A249E">
              <w:rPr>
                <w:rFonts w:asciiTheme="minorHAnsi" w:eastAsiaTheme="minorHAnsi" w:hAnsiTheme="minorHAnsi" w:cs="GulimChe"/>
                <w:b/>
              </w:rPr>
              <w:t>IPTDW.IPTDW_RES_KPI_SUBSDR_CNTRY</w:t>
            </w:r>
            <w:r>
              <w:rPr>
                <w:rFonts w:ascii="바탕" w:eastAsia="바탕" w:hAnsi="바탕" w:cs="Courier New" w:hint="eastAsia"/>
              </w:rPr>
              <w:t>)에</w:t>
            </w:r>
            <w:r w:rsidR="00CA4AD7">
              <w:rPr>
                <w:rFonts w:ascii="바탕" w:eastAsia="바탕" w:hAnsi="바탕" w:cs="Courier New" w:hint="eastAsia"/>
              </w:rPr>
              <w:t xml:space="preserve">서 </w:t>
            </w:r>
            <w:r w:rsidR="00BF15AD">
              <w:rPr>
                <w:rFonts w:ascii="바탕" w:eastAsia="바탕" w:hAnsi="바탕" w:cs="Courier New" w:hint="eastAsia"/>
              </w:rPr>
              <w:t>조회함</w:t>
            </w:r>
          </w:p>
          <w:p w:rsidR="004E63DC" w:rsidRPr="00D16971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D16971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(3) P_DIV_</w:t>
            </w:r>
            <w:proofErr w:type="gramStart"/>
            <w:r>
              <w:rPr>
                <w:rFonts w:ascii="바탕" w:eastAsia="바탕" w:hAnsi="바탕" w:cs="Courier New" w:hint="eastAsia"/>
              </w:rPr>
              <w:t>CD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사업부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A249E" w:rsidRPr="004A249E" w:rsidRDefault="004A249E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4A249E">
              <w:rPr>
                <w:rFonts w:asciiTheme="minorHAnsi" w:eastAsiaTheme="minorHAnsi" w:hAnsiTheme="minorHAnsi" w:cs="Courier New"/>
                <w:b/>
                <w:color w:val="FF0000"/>
              </w:rPr>
              <w:t>SP_CD_RES_SMR_</w:t>
            </w:r>
            <w:r w:rsidR="00544E8A">
              <w:rPr>
                <w:rFonts w:asciiTheme="minorHAnsi" w:eastAsiaTheme="minorHAnsi" w:hAnsiTheme="minorHAnsi" w:cs="Courier New" w:hint="eastAsia"/>
                <w:b/>
                <w:color w:val="FF0000"/>
              </w:rPr>
              <w:t>ACTUAL_DIV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>-- 1</w:t>
            </w:r>
            <w:proofErr w:type="gramStart"/>
            <w:r w:rsidRPr="00544E8A">
              <w:rPr>
                <w:rFonts w:ascii="GulimChe" w:hAnsi="GulimChe" w:cs="GulimChe" w:hint="eastAsia"/>
              </w:rPr>
              <w:t>.</w:t>
            </w:r>
            <w:r w:rsidRPr="00544E8A">
              <w:rPr>
                <w:rFonts w:ascii="GulimChe" w:hAnsi="GulimChe" w:cs="GulimChe" w:hint="eastAsia"/>
              </w:rPr>
              <w:t>매출</w:t>
            </w:r>
            <w:proofErr w:type="gramEnd"/>
            <w:r w:rsidRPr="00544E8A">
              <w:rPr>
                <w:rFonts w:ascii="GulimChe" w:hAnsi="GulimChe" w:cs="GulimChe" w:hint="eastAsia"/>
              </w:rPr>
              <w:t>/</w:t>
            </w:r>
            <w:r w:rsidRPr="00544E8A">
              <w:rPr>
                <w:rFonts w:ascii="GulimChe" w:hAnsi="GulimChe" w:cs="GulimChe" w:hint="eastAsia"/>
              </w:rPr>
              <w:t>영업이익</w:t>
            </w:r>
            <w:r w:rsidRPr="00544E8A">
              <w:rPr>
                <w:rFonts w:ascii="GulimChe" w:hAnsi="GulimChe" w:cs="GulimChe" w:hint="eastAsia"/>
              </w:rPr>
              <w:t>/</w:t>
            </w:r>
            <w:proofErr w:type="spellStart"/>
            <w:r w:rsidRPr="00544E8A">
              <w:rPr>
                <w:rFonts w:ascii="GulimChe" w:hAnsi="GulimChe" w:cs="GulimChe" w:hint="eastAsia"/>
              </w:rPr>
              <w:t>가격성판촉비</w:t>
            </w:r>
            <w:proofErr w:type="spellEnd"/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SELECT A.DIV_CD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,'ALL' AS PROD_CD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'SALE' THEN '</w:t>
            </w:r>
            <w:r w:rsidRPr="00544E8A">
              <w:rPr>
                <w:rFonts w:ascii="GulimChe" w:hAnsi="GulimChe" w:cs="GulimChe" w:hint="eastAsia"/>
              </w:rPr>
              <w:t>매출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</w:t>
            </w:r>
            <w:proofErr w:type="gramStart"/>
            <w:r w:rsidRPr="00544E8A">
              <w:rPr>
                <w:rFonts w:ascii="GulimChe" w:hAnsi="GulimChe" w:cs="GulimChe" w:hint="eastAsia"/>
              </w:rPr>
              <w:t>'COI'  THEN</w:t>
            </w:r>
            <w:proofErr w:type="gramEnd"/>
            <w:r w:rsidRPr="00544E8A">
              <w:rPr>
                <w:rFonts w:ascii="GulimChe" w:hAnsi="GulimChe" w:cs="GulimChe" w:hint="eastAsia"/>
              </w:rPr>
              <w:t xml:space="preserve"> '</w:t>
            </w:r>
            <w:r w:rsidRPr="00544E8A">
              <w:rPr>
                <w:rFonts w:ascii="GulimChe" w:hAnsi="GulimChe" w:cs="GulimChe" w:hint="eastAsia"/>
              </w:rPr>
              <w:t>영업이익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'SALES_DEDUCTION' THEN '</w:t>
            </w:r>
            <w:proofErr w:type="spellStart"/>
            <w:r w:rsidRPr="00544E8A">
              <w:rPr>
                <w:rFonts w:ascii="GulimChe" w:hAnsi="GulimChe" w:cs="GulimChe" w:hint="eastAsia"/>
              </w:rPr>
              <w:t>가격성판촉비</w:t>
            </w:r>
            <w:proofErr w:type="spellEnd"/>
            <w:r w:rsidRPr="00544E8A">
              <w:rPr>
                <w:rFonts w:ascii="GulimChe" w:hAnsi="GulimChe" w:cs="GulimChe" w:hint="eastAsia"/>
              </w:rPr>
              <w:t>' END         AS COL_INDEX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,MIN(Z.KOR_NM)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,MIN(Z.ENG_NM)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B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lastRenderedPageBreak/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-- </w:t>
            </w:r>
            <w:r w:rsidRPr="00544E8A">
              <w:rPr>
                <w:rFonts w:ascii="GulimChe" w:hAnsi="GulimChe" w:cs="GulimChe" w:hint="eastAsia"/>
              </w:rPr>
              <w:t>사업부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'DIV' AS CODE_TYPE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WHERE  A.BASIS_YYYYMM = '201601'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AND    A.USE_FLAG = 'Y'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Z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A.SCENARIO_TYPE_CD = 'AC0'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A.CAT_CD = 'BEP_SMART_DIV'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A.KPI_CD in ('SALE', 'COI','SALES_DEDUCTION')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A.SUBSDR_CD = P_SUBSDR_CD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P_DIV_CD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Z.CODE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GROUP BY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  WHEN 'SALE' THEN '</w:t>
            </w:r>
            <w:r w:rsidRPr="00544E8A">
              <w:rPr>
                <w:rFonts w:ascii="GulimChe" w:hAnsi="GulimChe" w:cs="GulimChe" w:hint="eastAsia"/>
              </w:rPr>
              <w:t>매출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  WHEN </w:t>
            </w:r>
            <w:proofErr w:type="gramStart"/>
            <w:r w:rsidRPr="00544E8A">
              <w:rPr>
                <w:rFonts w:ascii="GulimChe" w:hAnsi="GulimChe" w:cs="GulimChe" w:hint="eastAsia"/>
              </w:rPr>
              <w:t>'COI'  THEN</w:t>
            </w:r>
            <w:proofErr w:type="gramEnd"/>
            <w:r w:rsidRPr="00544E8A">
              <w:rPr>
                <w:rFonts w:ascii="GulimChe" w:hAnsi="GulimChe" w:cs="GulimChe" w:hint="eastAsia"/>
              </w:rPr>
              <w:t xml:space="preserve"> '</w:t>
            </w:r>
            <w:r w:rsidRPr="00544E8A">
              <w:rPr>
                <w:rFonts w:ascii="GulimChe" w:hAnsi="GulimChe" w:cs="GulimChe" w:hint="eastAsia"/>
              </w:rPr>
              <w:t>영업이익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  WHEN 'SALES_DEDUCTION' THEN '</w:t>
            </w:r>
            <w:proofErr w:type="spellStart"/>
            <w:r w:rsidRPr="00544E8A">
              <w:rPr>
                <w:rFonts w:ascii="GulimChe" w:hAnsi="GulimChe" w:cs="GulimChe" w:hint="eastAsia"/>
              </w:rPr>
              <w:t>가격성판촉비</w:t>
            </w:r>
            <w:proofErr w:type="spellEnd"/>
            <w:r w:rsidRPr="00544E8A">
              <w:rPr>
                <w:rFonts w:ascii="GulimChe" w:hAnsi="GulimChe" w:cs="GulimChe" w:hint="eastAsia"/>
              </w:rPr>
              <w:t>'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-- 2. </w:t>
            </w:r>
            <w:r w:rsidRPr="00544E8A">
              <w:rPr>
                <w:rFonts w:ascii="GulimChe" w:hAnsi="GulimChe" w:cs="GulimChe" w:hint="eastAsia"/>
              </w:rPr>
              <w:t>전년대비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SELECT A.DIV_CD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,'ALL' AS PROD_CD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544E8A">
              <w:rPr>
                <w:rFonts w:ascii="GulimChe" w:hAnsi="GulimChe" w:cs="GulimChe" w:hint="eastAsia"/>
              </w:rPr>
              <w:t>'</w:t>
            </w:r>
            <w:r w:rsidRPr="00544E8A">
              <w:rPr>
                <w:rFonts w:ascii="GulimChe" w:hAnsi="GulimChe" w:cs="GulimChe" w:hint="eastAsia"/>
              </w:rPr>
              <w:t>전년대비</w:t>
            </w:r>
            <w:r w:rsidRPr="00544E8A">
              <w:rPr>
                <w:rFonts w:ascii="GulimChe" w:hAnsi="GulimChe" w:cs="GulimChe" w:hint="eastAsia"/>
              </w:rPr>
              <w:t>'         AS</w:t>
            </w:r>
            <w:proofErr w:type="gramEnd"/>
            <w:r w:rsidRPr="00544E8A">
              <w:rPr>
                <w:rFonts w:ascii="GulimChe" w:hAnsi="GulimChe" w:cs="GulimChe" w:hint="eastAsia"/>
              </w:rPr>
              <w:t xml:space="preserve"> COL_INDEX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SUBSTR(TO_CHAR(ADD_MONTHS(TO_DATE(A.BASE_YYYYMM, 'YYYYMM'), +12), 'YYYYMM'),1,4)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SUBSTR(TO_CHAR(ADD_MONTHS(TO_DATE(A.BASE_YYYYMM, 'YYYYMM'), +12), 'YYYYMM'),1,4)||SUBSTR(TO_CHAR(ADD_MONTHS(TO_DATE(A.BASE_YYYYMM, 'YYYYMM'), -12), 'YYYYMM'),5,2) END AS BASE_YYYYMM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,MIN(Z.KOR_NM)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,MIN(Z.ENG_NM)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B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lastRenderedPageBreak/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-- </w:t>
            </w:r>
            <w:r w:rsidRPr="00544E8A">
              <w:rPr>
                <w:rFonts w:ascii="GulimChe" w:hAnsi="GulimChe" w:cs="GulimChe" w:hint="eastAsia"/>
              </w:rPr>
              <w:t>사업부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'DIV' AS CODE_TYPE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WHERE  A.BASIS_YYYYMM = '201601'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AND    A.USE_FLAG = 'Y'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Z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WHERE  A.BASE_YYYYMM BETWEEN '201301' AND SUBSTR(TO_CHAR(ADD_MONTHS(TO_DATE(P_BASIS_YYYYMM, 'YYYYMM'), -12), 'YYYYMM'),1,4)||'12'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A.SCENARIO_TYPE_CD = 'AC0'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A.CAT_CD = 'BEP_SMART_DIV'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A.KPI_CD in ('SALE')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A.SUBSDR_CD = P_SUBSDR_CD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P_DIV_CD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Z.CODE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GROUP BY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SUBSTR(TO_CHAR(ADD_MONTHS(TO_DATE(A.BASE_YYYYMM, 'YYYYMM'), +12), 'YYYYMM'),1,4)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SUBSTR(TO_CHAR(ADD_MONTHS(TO_DATE(A.BASE_YYYYMM, 'YYYYMM'), +12), 'YYYYMM'),1,4)||SUBSTR(TO_CHAR(ADD_MONTHS(TO_DATE(A.BASE_YYYYMM, 'YYYYMM'), -12), 'YYYYMM'),5,2)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-- 3. </w:t>
            </w:r>
            <w:r w:rsidRPr="00544E8A">
              <w:rPr>
                <w:rFonts w:ascii="GulimChe" w:hAnsi="GulimChe" w:cs="GulimChe" w:hint="eastAsia"/>
              </w:rPr>
              <w:t>광고선전비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SELECT A.DIV_CD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,'ALL' AS PROD_CD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A.SUB_CAT_CD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'FC' THEN '</w:t>
            </w:r>
            <w:r w:rsidRPr="00544E8A">
              <w:rPr>
                <w:rFonts w:ascii="GulimChe" w:hAnsi="GulimChe" w:cs="GulimChe" w:hint="eastAsia"/>
              </w:rPr>
              <w:t>광고선전비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'VC' THEN '</w:t>
            </w:r>
            <w:proofErr w:type="spellStart"/>
            <w:r w:rsidRPr="00544E8A">
              <w:rPr>
                <w:rFonts w:ascii="GulimChe" w:hAnsi="GulimChe" w:cs="GulimChe" w:hint="eastAsia"/>
              </w:rPr>
              <w:t>판매촉진비</w:t>
            </w:r>
            <w:proofErr w:type="spellEnd"/>
            <w:r w:rsidRPr="00544E8A">
              <w:rPr>
                <w:rFonts w:ascii="GulimChe" w:hAnsi="GulimChe" w:cs="GulimChe" w:hint="eastAsia"/>
              </w:rPr>
              <w:t>' END         AS COL_INDEX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,MIN(Z.KOR_NM)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,MIN(Z.ENG_NM)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B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lastRenderedPageBreak/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-- </w:t>
            </w:r>
            <w:r w:rsidRPr="00544E8A">
              <w:rPr>
                <w:rFonts w:ascii="GulimChe" w:hAnsi="GulimChe" w:cs="GulimChe" w:hint="eastAsia"/>
              </w:rPr>
              <w:t>사업부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'DIV' AS CODE_TYPE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WHERE  A.BASIS_YYYYMM = '201601'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AND    A.USE_FLAG = 'Y'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Z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A.SCENARIO_TYPE_CD = 'AC0'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A.CAT_CD = 'BEP_SMART_OH'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A.KPI_CD in ('OH101000')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A.SUB_CAT_CD = 'FC'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A.SUBSDR_CD = P_SUBSDR_CD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P_DIV_CD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Z.CODE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GROUP BY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A.SUB_CAT_CD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'FC' THEN '</w:t>
            </w:r>
            <w:r w:rsidRPr="00544E8A">
              <w:rPr>
                <w:rFonts w:ascii="GulimChe" w:hAnsi="GulimChe" w:cs="GulimChe" w:hint="eastAsia"/>
              </w:rPr>
              <w:t>광고선전비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'VC' THEN '</w:t>
            </w:r>
            <w:proofErr w:type="spellStart"/>
            <w:r w:rsidRPr="00544E8A">
              <w:rPr>
                <w:rFonts w:ascii="GulimChe" w:hAnsi="GulimChe" w:cs="GulimChe" w:hint="eastAsia"/>
              </w:rPr>
              <w:t>판매촉진비</w:t>
            </w:r>
            <w:proofErr w:type="spellEnd"/>
            <w:r w:rsidRPr="00544E8A">
              <w:rPr>
                <w:rFonts w:ascii="GulimChe" w:hAnsi="GulimChe" w:cs="GulimChe" w:hint="eastAsia"/>
              </w:rPr>
              <w:t>'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-- 4. </w:t>
            </w:r>
            <w:r w:rsidRPr="00544E8A">
              <w:rPr>
                <w:rFonts w:ascii="GulimChe" w:hAnsi="GulimChe" w:cs="GulimChe" w:hint="eastAsia"/>
              </w:rPr>
              <w:t>한계적자금액</w:t>
            </w:r>
            <w:r w:rsidRPr="00544E8A">
              <w:rPr>
                <w:rFonts w:ascii="GulimChe" w:hAnsi="GulimChe" w:cs="GulimChe" w:hint="eastAsia"/>
              </w:rPr>
              <w:t>/</w:t>
            </w:r>
            <w:r w:rsidRPr="00544E8A">
              <w:rPr>
                <w:rFonts w:ascii="GulimChe" w:hAnsi="GulimChe" w:cs="GulimChe" w:hint="eastAsia"/>
              </w:rPr>
              <w:t>한계이익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SELECT A.DIV_CD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,'ALL' AS PROD_CD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SUBSTR(D.SUB_CAT_CD,1,3)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'COI' THEN '</w:t>
            </w:r>
            <w:r w:rsidRPr="00544E8A">
              <w:rPr>
                <w:rFonts w:ascii="GulimChe" w:hAnsi="GulimChe" w:cs="GulimChe" w:hint="eastAsia"/>
              </w:rPr>
              <w:t>한계이익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ELSE '</w:t>
            </w:r>
            <w:r w:rsidRPr="00544E8A">
              <w:rPr>
                <w:rFonts w:ascii="GulimChe" w:hAnsi="GulimChe" w:cs="GulimChe" w:hint="eastAsia"/>
              </w:rPr>
              <w:t>한계적자금액</w:t>
            </w:r>
            <w:r w:rsidRPr="00544E8A">
              <w:rPr>
                <w:rFonts w:ascii="GulimChe" w:hAnsi="GulimChe" w:cs="GulimChe" w:hint="eastAsia"/>
              </w:rPr>
              <w:t>' END AS COL_INDEX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,'0'                  AS SORT_KEY          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,MIN(Z.KOR_NM)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,MIN(Z.ENG_NM)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B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'MARGINAL_PF_(-)'  AS SUB_CAT_CD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lastRenderedPageBreak/>
              <w:t xml:space="preserve">              SELECT 'COI_-10_-5'  AS SUB_CAT_CD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'COI_-15'  AS SUB_CAT_CD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'COI_-15_-10'  AS SUB_CAT_CD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'COI_-5_0'  AS SUB_CAT_CD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'COI_0_10'  AS SUB_CAT_CD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'COI_10'  AS SUB_CAT_CD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-- </w:t>
            </w:r>
            <w:r w:rsidRPr="00544E8A">
              <w:rPr>
                <w:rFonts w:ascii="GulimChe" w:hAnsi="GulimChe" w:cs="GulimChe" w:hint="eastAsia"/>
              </w:rPr>
              <w:t>사업부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'DIV' AS CODE_TYPE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WHERE  A.BASIS_YYYYMM = '201601'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AND    A.USE_FLAG = 'Y'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Z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A.SCENARIO_TYPE_CD = 'AC0'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A.KPI_CD in ('MGN_PROFIT')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A.SUB_CAT_CD = D.SUB_CAT_CD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A.SUBSDR_CD = P_SUBSDR_CD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P_DIV_CD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Z.CODE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GROUP BY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SUBSTR(D.SUB_CAT_CD,1,3)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'COI' THEN '</w:t>
            </w:r>
            <w:r w:rsidRPr="00544E8A">
              <w:rPr>
                <w:rFonts w:ascii="GulimChe" w:hAnsi="GulimChe" w:cs="GulimChe" w:hint="eastAsia"/>
              </w:rPr>
              <w:t>한계이익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ELSE '</w:t>
            </w:r>
            <w:r w:rsidRPr="00544E8A">
              <w:rPr>
                <w:rFonts w:ascii="GulimChe" w:hAnsi="GulimChe" w:cs="GulimChe" w:hint="eastAsia"/>
              </w:rPr>
              <w:t>한계적자금액</w:t>
            </w:r>
            <w:r w:rsidRPr="00544E8A">
              <w:rPr>
                <w:rFonts w:ascii="GulimChe" w:hAnsi="GulimChe" w:cs="GulimChe" w:hint="eastAsia"/>
              </w:rPr>
              <w:t>'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-- 5. </w:t>
            </w:r>
            <w:r w:rsidRPr="00544E8A">
              <w:rPr>
                <w:rFonts w:ascii="GulimChe" w:hAnsi="GulimChe" w:cs="GulimChe" w:hint="eastAsia"/>
              </w:rPr>
              <w:t>한계적자매출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SELECT A.DIV_CD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,'ALL' AS PROD_CD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,'</w:t>
            </w:r>
            <w:r w:rsidRPr="00544E8A">
              <w:rPr>
                <w:rFonts w:ascii="GulimChe" w:hAnsi="GulimChe" w:cs="GulimChe" w:hint="eastAsia"/>
              </w:rPr>
              <w:t>한계</w:t>
            </w:r>
            <w:r w:rsidRPr="00544E8A">
              <w:rPr>
                <w:rFonts w:ascii="GulimChe" w:hAnsi="GulimChe" w:cs="GulimChe" w:hint="eastAsia"/>
              </w:rPr>
              <w:t>'||D.SUB_CAT_</w:t>
            </w:r>
            <w:proofErr w:type="gramStart"/>
            <w:r w:rsidRPr="00544E8A">
              <w:rPr>
                <w:rFonts w:ascii="GulimChe" w:hAnsi="GulimChe" w:cs="GulimChe" w:hint="eastAsia"/>
              </w:rPr>
              <w:t>NM  AS</w:t>
            </w:r>
            <w:proofErr w:type="gramEnd"/>
            <w:r w:rsidRPr="00544E8A">
              <w:rPr>
                <w:rFonts w:ascii="GulimChe" w:hAnsi="GulimChe" w:cs="GulimChe" w:hint="eastAsia"/>
              </w:rPr>
              <w:t xml:space="preserve"> COL_INDEX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,MIN(Z.KOR_NM)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lastRenderedPageBreak/>
              <w:t xml:space="preserve">            ,MIN(Z.ENG_NM)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B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SELECT 'MARGINAL_PF_(-)</w:t>
            </w:r>
            <w:proofErr w:type="gramStart"/>
            <w:r w:rsidRPr="00544E8A">
              <w:rPr>
                <w:rFonts w:ascii="GulimChe" w:hAnsi="GulimChe" w:cs="GulimChe" w:hint="eastAsia"/>
              </w:rPr>
              <w:t>'     AS</w:t>
            </w:r>
            <w:proofErr w:type="gramEnd"/>
            <w:r w:rsidRPr="00544E8A">
              <w:rPr>
                <w:rFonts w:ascii="GulimChe" w:hAnsi="GulimChe" w:cs="GulimChe" w:hint="eastAsia"/>
              </w:rPr>
              <w:t xml:space="preserve"> SUB_CAT_CD, '</w:t>
            </w:r>
            <w:r w:rsidRPr="00544E8A">
              <w:rPr>
                <w:rFonts w:ascii="GulimChe" w:hAnsi="GulimChe" w:cs="GulimChe" w:hint="eastAsia"/>
              </w:rPr>
              <w:t>적자매출</w:t>
            </w:r>
            <w:r w:rsidRPr="00544E8A">
              <w:rPr>
                <w:rFonts w:ascii="GulimChe" w:hAnsi="GulimChe" w:cs="GulimChe" w:hint="eastAsia"/>
              </w:rPr>
              <w:t xml:space="preserve">'  AS SUB_CAT_NM FROM SYSIBM.SYSDUMMY1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-- </w:t>
            </w:r>
            <w:r w:rsidRPr="00544E8A">
              <w:rPr>
                <w:rFonts w:ascii="GulimChe" w:hAnsi="GulimChe" w:cs="GulimChe" w:hint="eastAsia"/>
              </w:rPr>
              <w:t>사업부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'DIV' AS CODE_TYPE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WHERE  A.BASIS_YYYYMM = '201601'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AND    A.USE_FLAG = 'Y'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Z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A.SCENARIO_TYPE_CD = 'AC0'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A.CAT_CD = 'BEP_SMART_SUBSDR'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A.KPI_CD in ('SALE')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A.SUB_CAT_CD = D.SUB_CAT_CD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A.SUBSDR_CD = P_SUBSDR_CD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P_DIV_CD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Z.CODE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GROUP BY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,'</w:t>
            </w:r>
            <w:r w:rsidRPr="00544E8A">
              <w:rPr>
                <w:rFonts w:ascii="GulimChe" w:hAnsi="GulimChe" w:cs="GulimChe" w:hint="eastAsia"/>
              </w:rPr>
              <w:t>한계</w:t>
            </w:r>
            <w:r w:rsidRPr="00544E8A">
              <w:rPr>
                <w:rFonts w:ascii="GulimChe" w:hAnsi="GulimChe" w:cs="GulimChe" w:hint="eastAsia"/>
              </w:rPr>
              <w:t xml:space="preserve">'||D.SUB_CAT_NM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-- </w:t>
            </w:r>
            <w:r w:rsidRPr="00544E8A">
              <w:rPr>
                <w:rFonts w:ascii="GulimChe" w:hAnsi="GulimChe" w:cs="GulimChe" w:hint="eastAsia"/>
              </w:rPr>
              <w:t>요기서부터</w:t>
            </w:r>
            <w:r w:rsidRPr="00544E8A">
              <w:rPr>
                <w:rFonts w:ascii="GulimChe" w:hAnsi="GulimChe" w:cs="GulimChe" w:hint="eastAsia"/>
              </w:rPr>
              <w:t xml:space="preserve"> </w:t>
            </w:r>
            <w:r w:rsidRPr="00544E8A">
              <w:rPr>
                <w:rFonts w:ascii="GulimChe" w:hAnsi="GulimChe" w:cs="GulimChe" w:hint="eastAsia"/>
              </w:rPr>
              <w:t>제품별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>-- 6</w:t>
            </w:r>
            <w:proofErr w:type="gramStart"/>
            <w:r w:rsidRPr="00544E8A">
              <w:rPr>
                <w:rFonts w:ascii="GulimChe" w:hAnsi="GulimChe" w:cs="GulimChe" w:hint="eastAsia"/>
              </w:rPr>
              <w:t>.</w:t>
            </w:r>
            <w:r w:rsidRPr="00544E8A">
              <w:rPr>
                <w:rFonts w:ascii="GulimChe" w:hAnsi="GulimChe" w:cs="GulimChe" w:hint="eastAsia"/>
              </w:rPr>
              <w:t>매출</w:t>
            </w:r>
            <w:proofErr w:type="gramEnd"/>
            <w:r w:rsidRPr="00544E8A">
              <w:rPr>
                <w:rFonts w:ascii="GulimChe" w:hAnsi="GulimChe" w:cs="GulimChe" w:hint="eastAsia"/>
              </w:rPr>
              <w:t>/</w:t>
            </w:r>
            <w:r w:rsidRPr="00544E8A">
              <w:rPr>
                <w:rFonts w:ascii="GulimChe" w:hAnsi="GulimChe" w:cs="GulimChe" w:hint="eastAsia"/>
              </w:rPr>
              <w:t>영업이익</w:t>
            </w:r>
            <w:r w:rsidRPr="00544E8A">
              <w:rPr>
                <w:rFonts w:ascii="GulimChe" w:hAnsi="GulimChe" w:cs="GulimChe" w:hint="eastAsia"/>
              </w:rPr>
              <w:t>/</w:t>
            </w:r>
            <w:proofErr w:type="spellStart"/>
            <w:r w:rsidRPr="00544E8A">
              <w:rPr>
                <w:rFonts w:ascii="GulimChe" w:hAnsi="GulimChe" w:cs="GulimChe" w:hint="eastAsia"/>
              </w:rPr>
              <w:t>가격성판촉비</w:t>
            </w:r>
            <w:proofErr w:type="spellEnd"/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SELECT A.DIV_CD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,A.SUB_CAT_CD AS PROD_CD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'SALE' THEN '</w:t>
            </w:r>
            <w:r w:rsidRPr="00544E8A">
              <w:rPr>
                <w:rFonts w:ascii="GulimChe" w:hAnsi="GulimChe" w:cs="GulimChe" w:hint="eastAsia"/>
              </w:rPr>
              <w:t>매출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</w:t>
            </w:r>
            <w:proofErr w:type="gramStart"/>
            <w:r w:rsidRPr="00544E8A">
              <w:rPr>
                <w:rFonts w:ascii="GulimChe" w:hAnsi="GulimChe" w:cs="GulimChe" w:hint="eastAsia"/>
              </w:rPr>
              <w:t>'COI'  THEN</w:t>
            </w:r>
            <w:proofErr w:type="gramEnd"/>
            <w:r w:rsidRPr="00544E8A">
              <w:rPr>
                <w:rFonts w:ascii="GulimChe" w:hAnsi="GulimChe" w:cs="GulimChe" w:hint="eastAsia"/>
              </w:rPr>
              <w:t xml:space="preserve"> '</w:t>
            </w:r>
            <w:r w:rsidRPr="00544E8A">
              <w:rPr>
                <w:rFonts w:ascii="GulimChe" w:hAnsi="GulimChe" w:cs="GulimChe" w:hint="eastAsia"/>
              </w:rPr>
              <w:t>영업이익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'SALES_DEDUCTION' THEN '</w:t>
            </w:r>
            <w:proofErr w:type="spellStart"/>
            <w:r w:rsidRPr="00544E8A">
              <w:rPr>
                <w:rFonts w:ascii="GulimChe" w:hAnsi="GulimChe" w:cs="GulimChe" w:hint="eastAsia"/>
              </w:rPr>
              <w:t>가격성판촉비</w:t>
            </w:r>
            <w:proofErr w:type="spellEnd"/>
            <w:r w:rsidRPr="00544E8A">
              <w:rPr>
                <w:rFonts w:ascii="GulimChe" w:hAnsi="GulimChe" w:cs="GulimChe" w:hint="eastAsia"/>
              </w:rPr>
              <w:t>' END         AS COL_INDEX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lastRenderedPageBreak/>
              <w:t xml:space="preserve">            ,MIN(Z.KOR_NM)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,MIN(Z.ENG_NM)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B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-- </w:t>
            </w:r>
            <w:r w:rsidRPr="00544E8A">
              <w:rPr>
                <w:rFonts w:ascii="GulimChe" w:hAnsi="GulimChe" w:cs="GulimChe" w:hint="eastAsia"/>
              </w:rPr>
              <w:t>제품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'PROD' AS CODE_TYPE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,A.ATTRIBUTE1          AS REF_CD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AND    A.USE_FLAG  = 'Y'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Z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A.SCENARIO_TYPE_CD = 'AC0'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A.CAT_CD = 'BEP_SMART_PROD'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A.KPI_CD in ('SALE', 'COI','SALES_DEDUCTION')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A.SUBSDR_CD = P_SUBSDR_CD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P_DIV_CD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A.SUB_CAT_CD = Z.CODE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GROUP BY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  WHEN 'SALE' THEN '</w:t>
            </w:r>
            <w:r w:rsidRPr="00544E8A">
              <w:rPr>
                <w:rFonts w:ascii="GulimChe" w:hAnsi="GulimChe" w:cs="GulimChe" w:hint="eastAsia"/>
              </w:rPr>
              <w:t>매출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  WHEN </w:t>
            </w:r>
            <w:proofErr w:type="gramStart"/>
            <w:r w:rsidRPr="00544E8A">
              <w:rPr>
                <w:rFonts w:ascii="GulimChe" w:hAnsi="GulimChe" w:cs="GulimChe" w:hint="eastAsia"/>
              </w:rPr>
              <w:t>'COI'  THEN</w:t>
            </w:r>
            <w:proofErr w:type="gramEnd"/>
            <w:r w:rsidRPr="00544E8A">
              <w:rPr>
                <w:rFonts w:ascii="GulimChe" w:hAnsi="GulimChe" w:cs="GulimChe" w:hint="eastAsia"/>
              </w:rPr>
              <w:t xml:space="preserve"> '</w:t>
            </w:r>
            <w:r w:rsidRPr="00544E8A">
              <w:rPr>
                <w:rFonts w:ascii="GulimChe" w:hAnsi="GulimChe" w:cs="GulimChe" w:hint="eastAsia"/>
              </w:rPr>
              <w:t>영업이익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  WHEN 'SALES_DEDUCTION' THEN '</w:t>
            </w:r>
            <w:proofErr w:type="spellStart"/>
            <w:r w:rsidRPr="00544E8A">
              <w:rPr>
                <w:rFonts w:ascii="GulimChe" w:hAnsi="GulimChe" w:cs="GulimChe" w:hint="eastAsia"/>
              </w:rPr>
              <w:t>가격성판촉비</w:t>
            </w:r>
            <w:proofErr w:type="spellEnd"/>
            <w:r w:rsidRPr="00544E8A">
              <w:rPr>
                <w:rFonts w:ascii="GulimChe" w:hAnsi="GulimChe" w:cs="GulimChe" w:hint="eastAsia"/>
              </w:rPr>
              <w:t>'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-- 7. </w:t>
            </w:r>
            <w:r w:rsidRPr="00544E8A">
              <w:rPr>
                <w:rFonts w:ascii="GulimChe" w:hAnsi="GulimChe" w:cs="GulimChe" w:hint="eastAsia"/>
              </w:rPr>
              <w:t>전년대비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SELECT A.DIV_CD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,A.SUB_CAT_CD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544E8A">
              <w:rPr>
                <w:rFonts w:ascii="GulimChe" w:hAnsi="GulimChe" w:cs="GulimChe" w:hint="eastAsia"/>
              </w:rPr>
              <w:t>'</w:t>
            </w:r>
            <w:r w:rsidRPr="00544E8A">
              <w:rPr>
                <w:rFonts w:ascii="GulimChe" w:hAnsi="GulimChe" w:cs="GulimChe" w:hint="eastAsia"/>
              </w:rPr>
              <w:t>전년대비</w:t>
            </w:r>
            <w:r w:rsidRPr="00544E8A">
              <w:rPr>
                <w:rFonts w:ascii="GulimChe" w:hAnsi="GulimChe" w:cs="GulimChe" w:hint="eastAsia"/>
              </w:rPr>
              <w:t>'         AS</w:t>
            </w:r>
            <w:proofErr w:type="gramEnd"/>
            <w:r w:rsidRPr="00544E8A">
              <w:rPr>
                <w:rFonts w:ascii="GulimChe" w:hAnsi="GulimChe" w:cs="GulimChe" w:hint="eastAsia"/>
              </w:rPr>
              <w:t xml:space="preserve"> COL_INDEX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SUBSTR(TO_CHAR(ADD_MONTHS(TO_DATE(A.BASE_YYYYMM, 'YYYYMM'), +12), 'YYYYMM'),1,4)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SUBSTR(TO_CHAR(ADD_MONTHS(TO_DATE(A.BASE_YYYYMM, 'YYYYMM'), +12), 'YYYYMM'),1,4)||SUBSTR(TO_CHAR(ADD_MONTHS(TO_DATE(A.BASE_YYYYMM, 'YYYYMM'), -12), 'YYYYMM'),5,2) END AS BASE_YYYYMM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lastRenderedPageBreak/>
              <w:t xml:space="preserve">            ,'0'                  AS SORT_KEY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,MIN(Z.KOR_NM)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,MIN(Z.ENG_NM)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B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-- </w:t>
            </w:r>
            <w:r w:rsidRPr="00544E8A">
              <w:rPr>
                <w:rFonts w:ascii="GulimChe" w:hAnsi="GulimChe" w:cs="GulimChe" w:hint="eastAsia"/>
              </w:rPr>
              <w:t>제품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'PROD' AS CODE_TYPE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,A.ATTRIBUTE1          AS REF_CD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AND    A.USE_FLAG  = 'Y'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Z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WHERE  A.BASE_YYYYMM BETWEEN '201301' AND SUBSTR(TO_CHAR(ADD_MONTHS(TO_DATE(P_BASIS_YYYYMM, 'YYYYMM'), -12), 'YYYYMM'),1,4)||'12'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A.SCENARIO_TYPE_CD = 'AC0'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A.CAT_CD = 'BEP_SMART_PROD'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A.KPI_CD in ('SALE')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A.SUBSDR_CD = P_SUBSDR_CD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P_DIV_CD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A.SUB_CAT_CD = Z.CODE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GROUP BY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SUBSTR(TO_CHAR(ADD_MONTHS(TO_DATE(A.BASE_YYYYMM, 'YYYYMM'), +12), 'YYYYMM'),1,4)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SUBSTR(TO_CHAR(ADD_MONTHS(TO_DATE(A.BASE_YYYYMM, 'YYYYMM'), +12), 'YYYYMM'),1,4)||SUBSTR(TO_CHAR(ADD_MONTHS(TO_DATE(A.BASE_YYYYMM, 'YYYYMM'), -12), 'YYYYMM'),5,2)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-- 8. </w:t>
            </w:r>
            <w:r w:rsidRPr="00544E8A">
              <w:rPr>
                <w:rFonts w:ascii="GulimChe" w:hAnsi="GulimChe" w:cs="GulimChe" w:hint="eastAsia"/>
              </w:rPr>
              <w:t>광고선전비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SELECT A.DIV_CD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,A.SUB_CAT_CD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A.SUB_CAT_CD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'FC' THEN '</w:t>
            </w:r>
            <w:r w:rsidRPr="00544E8A">
              <w:rPr>
                <w:rFonts w:ascii="GulimChe" w:hAnsi="GulimChe" w:cs="GulimChe" w:hint="eastAsia"/>
              </w:rPr>
              <w:t>광고선전비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'VC' THEN '</w:t>
            </w:r>
            <w:proofErr w:type="spellStart"/>
            <w:r w:rsidRPr="00544E8A">
              <w:rPr>
                <w:rFonts w:ascii="GulimChe" w:hAnsi="GulimChe" w:cs="GulimChe" w:hint="eastAsia"/>
              </w:rPr>
              <w:t>판매촉진비</w:t>
            </w:r>
            <w:proofErr w:type="spellEnd"/>
            <w:r w:rsidRPr="00544E8A">
              <w:rPr>
                <w:rFonts w:ascii="GulimChe" w:hAnsi="GulimChe" w:cs="GulimChe" w:hint="eastAsia"/>
              </w:rPr>
              <w:t>' END         AS COL_INDEX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lastRenderedPageBreak/>
              <w:t xml:space="preserve">            ,SUM(A.CURRM_USD_AMT) AS AMOUNT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,MIN(Z.KOR_NM)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,MIN(Z.ENG_NM)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B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-- </w:t>
            </w:r>
            <w:r w:rsidRPr="00544E8A">
              <w:rPr>
                <w:rFonts w:ascii="GulimChe" w:hAnsi="GulimChe" w:cs="GulimChe" w:hint="eastAsia"/>
              </w:rPr>
              <w:t>제품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'PROD' AS CODE_TYPE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,A.ATTRIBUTE1          AS REF_CD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AND    A.USE_FLAG  = 'Y'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Z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A.SCENARIO_TYPE_CD = 'AC0'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A.CAT_CD = 'BEP_SMART_OH'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A.KPI_CD in ('OH101000')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A.SUB_CAT_CD = 'FC'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A.SUBSDR_CD = P_SUBSDR_CD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P_DIV_CD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A.SUB_CAT_CD = Z.CODE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GROUP BY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A.SUB_CAT_CD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'FC' THEN '</w:t>
            </w:r>
            <w:r w:rsidRPr="00544E8A">
              <w:rPr>
                <w:rFonts w:ascii="GulimChe" w:hAnsi="GulimChe" w:cs="GulimChe" w:hint="eastAsia"/>
              </w:rPr>
              <w:t>광고선전비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    WHEN 'VC' THEN '</w:t>
            </w:r>
            <w:proofErr w:type="spellStart"/>
            <w:r w:rsidRPr="00544E8A">
              <w:rPr>
                <w:rFonts w:ascii="GulimChe" w:hAnsi="GulimChe" w:cs="GulimChe" w:hint="eastAsia"/>
              </w:rPr>
              <w:t>판매촉진비</w:t>
            </w:r>
            <w:proofErr w:type="spellEnd"/>
            <w:r w:rsidRPr="00544E8A">
              <w:rPr>
                <w:rFonts w:ascii="GulimChe" w:hAnsi="GulimChe" w:cs="GulimChe" w:hint="eastAsia"/>
              </w:rPr>
              <w:t>'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-- 9. </w:t>
            </w:r>
            <w:r w:rsidRPr="00544E8A">
              <w:rPr>
                <w:rFonts w:ascii="GulimChe" w:hAnsi="GulimChe" w:cs="GulimChe" w:hint="eastAsia"/>
              </w:rPr>
              <w:t>한계이익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SELECT A.DIV_CD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,A.SUB_CAT_CD AS 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, '</w:t>
            </w:r>
            <w:r w:rsidRPr="00544E8A">
              <w:rPr>
                <w:rFonts w:ascii="GulimChe" w:hAnsi="GulimChe" w:cs="GulimChe" w:hint="eastAsia"/>
              </w:rPr>
              <w:t>한계이익</w:t>
            </w:r>
            <w:r w:rsidRPr="00544E8A">
              <w:rPr>
                <w:rFonts w:ascii="GulimChe" w:hAnsi="GulimChe" w:cs="GulimChe" w:hint="eastAsia"/>
              </w:rPr>
              <w:t>' AS COL_INDEX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,'0'                  AS SORT_KEY          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,MIN(Z.KOR_NM)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,MIN(Z.ENG_NM)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lastRenderedPageBreak/>
              <w:t xml:space="preserve">      FROM   IPTDW.IPTDW_RES_KPI_SUBSDR_CNTRY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B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-- </w:t>
            </w:r>
            <w:r w:rsidRPr="00544E8A">
              <w:rPr>
                <w:rFonts w:ascii="GulimChe" w:hAnsi="GulimChe" w:cs="GulimChe" w:hint="eastAsia"/>
              </w:rPr>
              <w:t>제품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'PROD' AS CODE_TYPE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,A.ATTRIBUTE1          AS REF_CD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AND    A.USE_FLAG  = 'Y'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Z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A.SCENARIO_TYPE_CD = 'AC0'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A.CAT_CD = 'BEP_SMART_PROD'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A.KPI_CD in ('MGN_PROFIT')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A.SUBSDR_CD = P_SUBSDR_CD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P_DIV_CD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A.SUB_CAT_CD = Z.CODE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GROUP BY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,'</w:t>
            </w:r>
            <w:r w:rsidRPr="00544E8A">
              <w:rPr>
                <w:rFonts w:ascii="GulimChe" w:hAnsi="GulimChe" w:cs="GulimChe" w:hint="eastAsia"/>
              </w:rPr>
              <w:t>한계이익</w:t>
            </w:r>
            <w:r w:rsidRPr="00544E8A">
              <w:rPr>
                <w:rFonts w:ascii="GulimChe" w:hAnsi="GulimChe" w:cs="GulimChe" w:hint="eastAsia"/>
              </w:rPr>
              <w:t>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SELECT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,D.KPI_NM  AS COL_INDEX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WHEN 2 THEN A.BASE_YYYYMM END AS BASE_YYYYMM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,MIN(Z.KOR_NM)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,MIN(Z.ENG_NM)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1 AS SEQ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2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B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SELECT </w:t>
            </w:r>
            <w:proofErr w:type="gramStart"/>
            <w:r w:rsidRPr="00544E8A">
              <w:rPr>
                <w:rFonts w:ascii="GulimChe" w:hAnsi="GulimChe" w:cs="GulimChe" w:hint="eastAsia"/>
              </w:rPr>
              <w:t>'BEP5000SALE'  AS</w:t>
            </w:r>
            <w:proofErr w:type="gramEnd"/>
            <w:r w:rsidRPr="00544E8A">
              <w:rPr>
                <w:rFonts w:ascii="GulimChe" w:hAnsi="GulimChe" w:cs="GulimChe" w:hint="eastAsia"/>
              </w:rPr>
              <w:t xml:space="preserve"> KPI_CD, '</w:t>
            </w:r>
            <w:r w:rsidRPr="00544E8A">
              <w:rPr>
                <w:rFonts w:ascii="GulimChe" w:hAnsi="GulimChe" w:cs="GulimChe" w:hint="eastAsia"/>
              </w:rPr>
              <w:t>한계적자매출</w:t>
            </w:r>
            <w:r w:rsidRPr="00544E8A">
              <w:rPr>
                <w:rFonts w:ascii="GulimChe" w:hAnsi="GulimChe" w:cs="GulimChe" w:hint="eastAsia"/>
              </w:rPr>
              <w:t>'           AS KPI_NM FROM SYSIBM.SYSDUMMY1 UNION ALL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lastRenderedPageBreak/>
              <w:t xml:space="preserve">              SELECT </w:t>
            </w:r>
            <w:proofErr w:type="gramStart"/>
            <w:r w:rsidRPr="00544E8A">
              <w:rPr>
                <w:rFonts w:ascii="GulimChe" w:hAnsi="GulimChe" w:cs="GulimChe" w:hint="eastAsia"/>
              </w:rPr>
              <w:t>'BEP5000MGNL'  AS</w:t>
            </w:r>
            <w:proofErr w:type="gramEnd"/>
            <w:r w:rsidRPr="00544E8A">
              <w:rPr>
                <w:rFonts w:ascii="GulimChe" w:hAnsi="GulimChe" w:cs="GulimChe" w:hint="eastAsia"/>
              </w:rPr>
              <w:t xml:space="preserve"> KPI_CD, '</w:t>
            </w:r>
            <w:r w:rsidRPr="00544E8A">
              <w:rPr>
                <w:rFonts w:ascii="GulimChe" w:hAnsi="GulimChe" w:cs="GulimChe" w:hint="eastAsia"/>
              </w:rPr>
              <w:t>한계적자금액</w:t>
            </w:r>
            <w:r w:rsidRPr="00544E8A">
              <w:rPr>
                <w:rFonts w:ascii="GulimChe" w:hAnsi="GulimChe" w:cs="GulimChe" w:hint="eastAsia"/>
              </w:rPr>
              <w:t>'           AS KPI_NM FROM SYSIBM.SYSDUMMY1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,(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 w:hint="eastAsia"/>
              </w:rPr>
              <w:t xml:space="preserve">              -- </w:t>
            </w:r>
            <w:r w:rsidRPr="00544E8A">
              <w:rPr>
                <w:rFonts w:ascii="GulimChe" w:hAnsi="GulimChe" w:cs="GulimChe" w:hint="eastAsia"/>
              </w:rPr>
              <w:t>제품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SELECT 'PROD' AS CODE_TYPE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,A.ATTRIBUTE1          AS REF_CD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AND    A.USE_FLAG  = 'Y'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) Z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WHERE  A.BASE_YYYYMM BETWEEN '201301' AND P_BASIS_YYYYMM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A.CAT_CD = 'BEP_SMART_PROD_BEP'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A.KPI_CD = D.KPI_CD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A.SUBSDR_CD = P_SUBSDR_CD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A.DIV_CD = P_DIV_CD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AND    A.SUB_CAT_CD = Z.CODE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GROUP BY A.DIV_CD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,A.SUB_CAT_CD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,D.KPI_NM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,A.SUBSDR_CD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,CASE B.SEQ 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1 THEN SUBSTR(A.BASE_YYYYMM,1,4)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      WHEN 2 THEN A.BASE_YYYYMM END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            ,A.KPI_CD</w:t>
            </w:r>
          </w:p>
          <w:p w:rsidR="00544E8A" w:rsidRPr="00544E8A" w:rsidRDefault="00544E8A" w:rsidP="00544E8A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 xml:space="preserve">  </w:t>
            </w:r>
          </w:p>
          <w:p w:rsidR="004E63DC" w:rsidRPr="00964CC6" w:rsidRDefault="00544E8A" w:rsidP="00544E8A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544E8A">
              <w:rPr>
                <w:rFonts w:ascii="GulimChe" w:hAnsi="GulimChe" w:cs="GulimChe"/>
              </w:rPr>
              <w:t xml:space="preserve">    WITH UR;</w:t>
            </w:r>
            <w:r w:rsidR="00736424" w:rsidRPr="00736424">
              <w:rPr>
                <w:rFonts w:ascii="GulimChe" w:hAnsi="GulimChe" w:cs="GulimChe"/>
              </w:rPr>
              <w:t>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563FF5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IPTDW.IPTDW_RES_EXCEL_UPLOAD_DATA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563FF5" w:rsidP="004E63DC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lastRenderedPageBreak/>
              <w:t>IPTDW.IPTDW_RES_KPI_SUBSDR_CNTRY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44E8A" w:rsidP="0073567B">
            <w:pPr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>IPTDW.IPTDW_RES_DIM_CORP_DISPLAY_MASTER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/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563FF5" w:rsidRDefault="002772FC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3AE" w:rsidRDefault="008863AE">
      <w:r>
        <w:separator/>
      </w:r>
    </w:p>
  </w:endnote>
  <w:endnote w:type="continuationSeparator" w:id="0">
    <w:p w:rsidR="008863AE" w:rsidRDefault="00886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259" w:rsidRDefault="000A5259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259" w:rsidRDefault="000A5259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259" w:rsidRDefault="000A5259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506525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506525">
      <w:rPr>
        <w:rFonts w:ascii="Times New Roman" w:eastAsia="굴림"/>
        <w:i w:val="0"/>
        <w:sz w:val="16"/>
      </w:rPr>
      <w:fldChar w:fldCharType="separate"/>
    </w:r>
    <w:r w:rsidR="00E9226D">
      <w:rPr>
        <w:rFonts w:ascii="Times New Roman" w:eastAsia="굴림"/>
        <w:i w:val="0"/>
        <w:noProof/>
        <w:sz w:val="16"/>
      </w:rPr>
      <w:t>2</w:t>
    </w:r>
    <w:r w:rsidR="00506525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0A5259" w:rsidRDefault="000A525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3AE" w:rsidRDefault="008863AE">
      <w:r>
        <w:separator/>
      </w:r>
    </w:p>
  </w:footnote>
  <w:footnote w:type="continuationSeparator" w:id="0">
    <w:p w:rsidR="008863AE" w:rsidRDefault="008863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259" w:rsidRDefault="000A5259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259" w:rsidRDefault="000A5259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259" w:rsidRDefault="000A5259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259" w:rsidRDefault="000A5259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259" w:rsidRDefault="000A5259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3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5259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3F28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019D"/>
    <w:rsid w:val="002B1CD7"/>
    <w:rsid w:val="002B2044"/>
    <w:rsid w:val="002C2E5A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25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14A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63AE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2C84"/>
    <w:rsid w:val="009D31E6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226D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2530" fillcolor="white">
      <v:fill color="white"/>
    </o:shapedefaults>
    <o:shapelayout v:ext="edit">
      <o:idmap v:ext="edit" data="2"/>
      <o:rules v:ext="edit">
        <o:r id="V:Rule3" type="connector" idref="#_x0000_s2316"/>
        <o:r id="V:Rule4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19</TotalTime>
  <Pages>16</Pages>
  <Words>3415</Words>
  <Characters>19469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22839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5</cp:revision>
  <cp:lastPrinted>2004-03-03T09:26:00Z</cp:lastPrinted>
  <dcterms:created xsi:type="dcterms:W3CDTF">2016-02-24T06:00:00Z</dcterms:created>
  <dcterms:modified xsi:type="dcterms:W3CDTF">2016-02-24T06:50:00Z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