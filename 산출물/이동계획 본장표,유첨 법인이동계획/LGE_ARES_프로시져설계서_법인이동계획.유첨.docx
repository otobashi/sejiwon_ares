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81A1D" w:rsidRDefault="006441E8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법인</w:t>
      </w:r>
      <w:r w:rsidR="00B87012">
        <w:rPr>
          <w:rFonts w:ascii="바탕체" w:hAnsi="바탕체" w:hint="eastAsia"/>
        </w:rPr>
        <w:t>이동계획</w:t>
      </w:r>
      <w:r>
        <w:rPr>
          <w:rFonts w:ascii="바탕체" w:hAnsi="바탕체" w:hint="eastAsia"/>
        </w:rPr>
        <w:t>(법인전체)</w:t>
      </w:r>
      <w:proofErr w:type="gramStart"/>
      <w:r w:rsidR="00495436">
        <w:rPr>
          <w:rFonts w:ascii="바탕체" w:hAnsi="바탕체" w:hint="eastAsia"/>
        </w:rPr>
        <w:t>.</w:t>
      </w:r>
      <w:proofErr w:type="spellStart"/>
      <w:r w:rsidR="00495436">
        <w:rPr>
          <w:rFonts w:ascii="바탕체" w:hAnsi="바탕체" w:hint="eastAsia"/>
        </w:rPr>
        <w:t>유첨</w:t>
      </w:r>
      <w:proofErr w:type="spellEnd"/>
      <w:proofErr w:type="gramEnd"/>
    </w:p>
    <w:p w:rsidR="00081A1D" w:rsidRDefault="00081A1D">
      <w:pPr>
        <w:pStyle w:val="ProjectName"/>
        <w:rPr>
          <w:rFonts w:ascii="바탕체" w:hAnsi="바탕체"/>
        </w:rPr>
      </w:pPr>
      <w:proofErr w:type="spellStart"/>
      <w:r>
        <w:rPr>
          <w:rFonts w:ascii="바탕체" w:hAnsi="바탕체" w:hint="eastAsia"/>
        </w:rPr>
        <w:t>프로시져</w:t>
      </w:r>
      <w:proofErr w:type="spellEnd"/>
      <w:r>
        <w:rPr>
          <w:rFonts w:ascii="바탕체" w:hAnsi="바탕체" w:hint="eastAsia"/>
        </w:rPr>
        <w:t xml:space="preserve"> 설계서</w:t>
      </w:r>
    </w:p>
    <w:p w:rsidR="00081A1D" w:rsidRDefault="00824E4D">
      <w:pPr>
        <w:pStyle w:val="DocumentName"/>
        <w:rPr>
          <w:rFonts w:ascii="바탕체" w:hAnsi="바탕체"/>
        </w:rPr>
        <w:sectPr w:rsidR="00081A1D">
          <w:headerReference w:type="default" r:id="rId7"/>
          <w:footerReference w:type="default" r:id="rId8"/>
          <w:headerReference w:type="first" r:id="rId9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824E4D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B87012" w:rsidRDefault="00B87012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2016.02.24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proofErr w:type="spellStart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</w:t>
                      </w:r>
                      <w:proofErr w:type="spellEnd"/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 xml:space="preserve">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B87012" w:rsidRDefault="00B87012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A84CC8">
              <w:rPr>
                <w:rFonts w:ascii="바탕체" w:hAnsi="바탕체" w:hint="eastAsia"/>
              </w:rPr>
              <w:t>2</w:t>
            </w:r>
            <w:r>
              <w:rPr>
                <w:rFonts w:ascii="바탕체" w:hAnsi="바탕체" w:hint="eastAsia"/>
              </w:rPr>
              <w:t>-</w:t>
            </w:r>
            <w:r w:rsidR="00A84CC8">
              <w:rPr>
                <w:rFonts w:ascii="바탕체" w:hAnsi="바탕체" w:hint="eastAsia"/>
              </w:rPr>
              <w:t>24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824E4D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824E4D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824E4D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24E4D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24E4D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24E4D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6441E8">
          <w:rPr>
            <w:rStyle w:val="ae"/>
            <w:rFonts w:hint="eastAsia"/>
            <w:noProof/>
          </w:rPr>
          <w:t>법인이</w:t>
        </w:r>
        <w:r w:rsidR="00495436">
          <w:rPr>
            <w:rStyle w:val="ae"/>
            <w:rFonts w:hint="eastAsia"/>
            <w:noProof/>
          </w:rPr>
          <w:t>동계획</w:t>
        </w:r>
        <w:r w:rsidR="006441E8">
          <w:rPr>
            <w:rStyle w:val="ae"/>
            <w:rFonts w:hint="eastAsia"/>
            <w:noProof/>
          </w:rPr>
          <w:t>(</w:t>
        </w:r>
        <w:r w:rsidR="006441E8">
          <w:rPr>
            <w:rStyle w:val="ae"/>
            <w:rFonts w:hint="eastAsia"/>
            <w:noProof/>
          </w:rPr>
          <w:t>법인전체</w:t>
        </w:r>
        <w:r w:rsidR="006441E8">
          <w:rPr>
            <w:rStyle w:val="ae"/>
            <w:rFonts w:hint="eastAsia"/>
            <w:noProof/>
          </w:rPr>
          <w:t>)</w:t>
        </w:r>
        <w:r w:rsidR="00495436">
          <w:rPr>
            <w:rStyle w:val="ae"/>
            <w:rFonts w:hint="eastAsia"/>
            <w:noProof/>
          </w:rPr>
          <w:t>.</w:t>
        </w:r>
        <w:r w:rsidR="00495436">
          <w:rPr>
            <w:rStyle w:val="ae"/>
            <w:rFonts w:hint="eastAsia"/>
            <w:noProof/>
          </w:rPr>
          <w:t>유첨</w:t>
        </w:r>
        <w:r w:rsidR="00063490">
          <w:rPr>
            <w:rStyle w:val="ae"/>
            <w:rFonts w:hint="eastAsia"/>
            <w:noProof/>
          </w:rPr>
          <w:t xml:space="preserve"> </w:t>
        </w:r>
        <w:r w:rsidR="00736424" w:rsidRPr="007A37D2">
          <w:rPr>
            <w:rStyle w:val="ae"/>
            <w:noProof/>
          </w:rPr>
          <w:t>조회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24E4D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24E4D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736424" w:rsidRPr="007A37D2">
          <w:rPr>
            <w:rStyle w:val="ae"/>
            <w:rFonts w:ascii="GulimChe" w:hAnsi="GulimChe" w:cs="GulimChe"/>
            <w:noProof/>
          </w:rPr>
          <w:t>SP_CD_RES_SMR_</w:t>
        </w:r>
        <w:r w:rsidR="006441E8">
          <w:rPr>
            <w:rStyle w:val="ae"/>
            <w:rFonts w:ascii="GulimChe" w:hAnsi="GulimChe" w:cs="GulimChe" w:hint="eastAsia"/>
            <w:noProof/>
          </w:rPr>
          <w:t>TOT_ML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824E4D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824E4D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824E4D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B37435" w:rsidRPr="001E58CF" w:rsidRDefault="00955DC5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1) </w:t>
      </w:r>
      <w:r w:rsidR="000D42EB">
        <w:rPr>
          <w:rFonts w:ascii="바탕" w:eastAsia="바탕" w:hAnsi="바탕" w:cs="Courier New" w:hint="eastAsia"/>
        </w:rPr>
        <w:t>법인이동계획(법인전체)</w:t>
      </w:r>
      <w:r w:rsidR="001E58CF">
        <w:rPr>
          <w:rFonts w:ascii="바탕" w:eastAsia="바탕" w:hAnsi="바탕" w:cs="Courier New" w:hint="eastAsia"/>
        </w:rPr>
        <w:t xml:space="preserve"> </w:t>
      </w:r>
      <w:r w:rsidR="00001CE4">
        <w:rPr>
          <w:rFonts w:ascii="바탕" w:eastAsia="바탕" w:hAnsi="바탕" w:cs="Courier New" w:hint="eastAsia"/>
        </w:rPr>
        <w:t>조회</w:t>
      </w:r>
      <w:r w:rsidR="00EB152D" w:rsidRPr="00827FB4">
        <w:rPr>
          <w:rFonts w:ascii="바탕" w:eastAsia="바탕" w:hAnsi="바탕" w:cs="Courier New" w:hint="eastAsia"/>
        </w:rPr>
        <w:br/>
      </w:r>
      <w:r w:rsidR="00AE6CF6" w:rsidRPr="00AE6CF6">
        <w:rPr>
          <w:rFonts w:ascii="바탕" w:eastAsia="바탕" w:hAnsi="바탕" w:cs="Courier New" w:hint="eastAsia"/>
        </w:rPr>
        <w:t xml:space="preserve">SMART </w:t>
      </w:r>
      <w:r w:rsidR="006441E8">
        <w:rPr>
          <w:rFonts w:ascii="바탕" w:eastAsia="바탕" w:hAnsi="바탕" w:cs="Courier New" w:hint="eastAsia"/>
        </w:rPr>
        <w:t xml:space="preserve">법인전체 이동계획 </w:t>
      </w:r>
      <w:r w:rsidR="001E58CF" w:rsidRPr="001E58CF">
        <w:rPr>
          <w:rFonts w:ascii="바탕" w:eastAsia="바탕" w:hAnsi="바탕" w:cs="Courier New"/>
        </w:rPr>
        <w:t>집계하여 Result Set으로 return함</w:t>
      </w:r>
    </w:p>
    <w:p w:rsidR="005C1ABD" w:rsidRPr="005E0F97" w:rsidRDefault="005C1ABD" w:rsidP="005C1ABD">
      <w:pPr>
        <w:rPr>
          <w:rFonts w:ascii="바탕" w:eastAsia="바탕" w:hAnsi="바탕" w:cs="Courier New"/>
          <w:color w:val="0000FF"/>
        </w:rPr>
      </w:pPr>
      <w:r>
        <w:rPr>
          <w:rFonts w:ascii="바탕" w:eastAsia="바탕" w:hAnsi="바탕" w:cs="Courier New" w:hint="eastAsia"/>
        </w:rPr>
        <w:t>.</w:t>
      </w:r>
    </w:p>
    <w:p w:rsidR="005A1052" w:rsidRPr="005C1ABD" w:rsidRDefault="005A1052" w:rsidP="00DC6A06">
      <w:pPr>
        <w:rPr>
          <w:rFonts w:ascii="바탕" w:eastAsia="바탕" w:hAnsi="바탕" w:cs="Courier New"/>
        </w:rPr>
      </w:pP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6441E8">
        <w:rPr>
          <w:rFonts w:hint="eastAsia"/>
        </w:rPr>
        <w:t>법인</w:t>
      </w:r>
      <w:r w:rsidR="00B87012">
        <w:rPr>
          <w:rFonts w:hint="eastAsia"/>
        </w:rPr>
        <w:t>이동계획</w:t>
      </w:r>
      <w:r w:rsidR="006441E8">
        <w:rPr>
          <w:rFonts w:hint="eastAsia"/>
        </w:rPr>
        <w:t>(</w:t>
      </w:r>
      <w:r w:rsidR="006441E8">
        <w:rPr>
          <w:rFonts w:hint="eastAsia"/>
        </w:rPr>
        <w:t>법인전체</w:t>
      </w:r>
      <w:r w:rsidR="006441E8">
        <w:rPr>
          <w:rFonts w:hint="eastAsia"/>
        </w:rPr>
        <w:t>)</w:t>
      </w:r>
      <w:proofErr w:type="gramStart"/>
      <w:r w:rsidR="00495436">
        <w:rPr>
          <w:rFonts w:hint="eastAsia"/>
        </w:rPr>
        <w:t>.</w:t>
      </w:r>
      <w:proofErr w:type="spellStart"/>
      <w:r w:rsidR="00495436">
        <w:rPr>
          <w:rFonts w:hint="eastAsia"/>
        </w:rPr>
        <w:t>유첨</w:t>
      </w:r>
      <w:proofErr w:type="spellEnd"/>
      <w:proofErr w:type="gramEnd"/>
      <w:r w:rsidR="00AE6CF6">
        <w:rPr>
          <w:rFonts w:ascii="바탕" w:eastAsia="바탕" w:hAnsi="바탕" w:cs="Courier New" w:hint="eastAsia"/>
        </w:rPr>
        <w:t xml:space="preserve"> 조회</w:t>
      </w:r>
    </w:p>
    <w:p w:rsidR="00081A1D" w:rsidRDefault="00081A1D"/>
    <w:p w:rsidR="00081A1D" w:rsidRDefault="00081A1D"/>
    <w:p w:rsidR="00081A1D" w:rsidRDefault="00824E4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190" type="#_x0000_t202" style="position:absolute;margin-left:64.5pt;margin-top:1.45pt;width:414.45pt;height:58.5pt;z-index:251636736;v-text-anchor:top-baseline" filled="f" fillcolor="#0c9" stroked="f">
            <v:textbox style="mso-next-textbox:#_x0000_s2190">
              <w:txbxContent>
                <w:p w:rsidR="00B87012" w:rsidRDefault="00B87012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ORACLE에서 </w:t>
                  </w:r>
                </w:p>
                <w:p w:rsidR="00B87012" w:rsidRPr="00BD4956" w:rsidRDefault="00B87012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proofErr w:type="spellStart"/>
                  <w:r w:rsidRPr="00B87012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tb_rfe_ml_div_bep_s</w:t>
                  </w:r>
                  <w:proofErr w:type="spellEnd"/>
                  <w:r w:rsidRPr="00BD4956"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-&gt; </w:t>
                  </w:r>
                  <w:proofErr w:type="spellStart"/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npt_rs_mgr.tb_rs_excel_upld_data_d</w:t>
                  </w:r>
                  <w:proofErr w:type="spellEnd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에 적재 후 ETL로 DB2로 전송</w:t>
                  </w:r>
                </w:p>
                <w:p w:rsidR="00B87012" w:rsidRPr="00BD4956" w:rsidRDefault="00B87012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081A1D" w:rsidRDefault="00824E4D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4.5pt;margin-top:6.45pt;width:60pt;height:36pt;z-index:251637760;v-text-anchor:middle" filled="f" fillcolor="#0c9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ORACLE</w:t>
                  </w:r>
                </w:p>
              </w:txbxContent>
            </v:textbox>
          </v:shape>
        </w:pict>
      </w:r>
    </w:p>
    <w:p w:rsidR="00081A1D" w:rsidRDefault="00081A1D"/>
    <w:p w:rsidR="00081A1D" w:rsidRDefault="00081A1D"/>
    <w:p w:rsidR="00081A1D" w:rsidRDefault="00824E4D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16" type="#_x0000_t34" style="position:absolute;margin-left:26.25pt;margin-top:7.95pt;width:71.25pt;height:61.5pt;z-index:251662336" o:connectortype="elbow" adj="10792,-129863,-29785">
            <v:stroke endarrow="block"/>
          </v:shape>
        </w:pict>
      </w:r>
    </w:p>
    <w:p w:rsidR="00AA6C94" w:rsidRDefault="00AA6C94"/>
    <w:p w:rsidR="00AA6C94" w:rsidRDefault="00AA6C94"/>
    <w:p w:rsidR="00AA6C94" w:rsidRDefault="00AA6C94"/>
    <w:p w:rsidR="00FF1785" w:rsidRDefault="00824E4D">
      <w:r>
        <w:rPr>
          <w:noProof/>
        </w:rPr>
        <w:pict>
          <v:shape id="_x0000_s2320" type="#_x0000_t202" style="position:absolute;margin-left:192pt;margin-top:.95pt;width:291.75pt;height:45pt;z-index:251665408;v-text-anchor:top-baseline" filled="f" fillcolor="#0c9" stroked="f">
            <v:textbox style="mso-next-textbox:#_x0000_s2320">
              <w:txbxContent>
                <w:p w:rsidR="00B87012" w:rsidRPr="004A249E" w:rsidRDefault="00B87012" w:rsidP="00BD4956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DB2에서 </w:t>
                  </w:r>
                  <w:r w:rsidRPr="00B87012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IPTDW.IPTDW_RES_N2G_EXCEL_UPLOAD_DATA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-&gt; </w:t>
                  </w:r>
                  <w:r w:rsidRPr="004A249E"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  <w:t>IPTDW.IPTDW_RES_KPI_SUBSDR_CNTRY</w:t>
                  </w: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 xml:space="preserve"> 로 적재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314" type="#_x0000_t22" style="position:absolute;margin-left:97.5pt;margin-top:9.95pt;width:60pt;height:36pt;z-index:251660288;v-text-anchor:middle" filled="f" fillcolor="#0c9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FF1785" w:rsidRDefault="00FF1785"/>
    <w:p w:rsidR="00FF1785" w:rsidRDefault="00824E4D">
      <w:r>
        <w:rPr>
          <w:noProof/>
        </w:rPr>
        <w:pict>
          <v:shape id="_x0000_s2317" type="#_x0000_t34" style="position:absolute;margin-left:2in;margin-top:13.95pt;width:61.5pt;height:34.5pt;rotation:90;flip:x;z-index:251663360" o:connectortype="elbow" adj="263,303339,-34507">
            <v:stroke endarrow="block"/>
          </v:shape>
        </w:pict>
      </w:r>
    </w:p>
    <w:p w:rsidR="00FF1785" w:rsidRDefault="00FF1785"/>
    <w:p w:rsidR="00957AFA" w:rsidRDefault="00957AFA" w:rsidP="00957AFA"/>
    <w:p w:rsidR="00957AFA" w:rsidRDefault="00957AFA" w:rsidP="00957AFA"/>
    <w:p w:rsidR="00957AFA" w:rsidRDefault="00957AFA" w:rsidP="005A1052"/>
    <w:p w:rsidR="00A34121" w:rsidRDefault="00824E4D" w:rsidP="005A1052">
      <w:r>
        <w:rPr>
          <w:noProof/>
        </w:rPr>
        <w:pict>
          <v:shape id="_x0000_s2318" type="#_x0000_t202" style="position:absolute;margin-left:234.75pt;margin-top:4.5pt;width:249pt;height:63.75pt;z-index:251664384;v-text-anchor:top-baseline" filled="f" fillcolor="#0c9" stroked="f">
            <v:textbox style="mso-next-textbox:#_x0000_s2318">
              <w:txbxContent>
                <w:p w:rsidR="006441E8" w:rsidRDefault="00B87012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proofErr w:type="gramStart"/>
                  <w:r w:rsidRPr="00D16971">
                    <w:rPr>
                      <w:rFonts w:asciiTheme="minorHAnsi" w:eastAsiaTheme="minorHAnsi" w:hAnsiTheme="minorHAnsi"/>
                      <w:b/>
                      <w:szCs w:val="16"/>
                    </w:rPr>
                    <w:t>ETL_IDW.</w:t>
                  </w:r>
                  <w:proofErr w:type="gramEnd"/>
                  <w:r w:rsidRPr="00B87012">
                    <w:rPr>
                      <w:rFonts w:asciiTheme="minorHAnsi" w:eastAsiaTheme="minorHAnsi" w:hAnsiTheme="minorHAnsi"/>
                      <w:b/>
                      <w:szCs w:val="16"/>
                    </w:rPr>
                    <w:t xml:space="preserve"> SP_CD_RES_SMR_</w:t>
                  </w:r>
                  <w:r w:rsidR="006441E8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TOT_ML</w:t>
                  </w:r>
                </w:p>
                <w:p w:rsidR="00B87012" w:rsidRPr="00BD4956" w:rsidRDefault="00B87012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 xml:space="preserve"> </w:t>
                  </w:r>
                  <w:r w:rsidRPr="00BD4956"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프로시저로 EXCEL생성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157.5pt;margin-top:4.5pt;width:1in;height:48pt;z-index:251661312">
            <v:textbox>
              <w:txbxContent>
                <w:p w:rsidR="00B87012" w:rsidRDefault="00B87012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081A1D" w:rsidRDefault="006441E8">
      <w:pPr>
        <w:pStyle w:val="1"/>
      </w:pPr>
      <w:bookmarkStart w:id="31" w:name="_Toc442348358"/>
      <w:r>
        <w:rPr>
          <w:rFonts w:hint="eastAsia"/>
        </w:rPr>
        <w:lastRenderedPageBreak/>
        <w:t>법인이동계획</w:t>
      </w:r>
      <w:r>
        <w:rPr>
          <w:rFonts w:hint="eastAsia"/>
        </w:rPr>
        <w:t>(</w:t>
      </w:r>
      <w:r>
        <w:rPr>
          <w:rFonts w:hint="eastAsia"/>
        </w:rPr>
        <w:t>법인전체</w:t>
      </w:r>
      <w:r>
        <w:rPr>
          <w:rFonts w:hint="eastAsia"/>
        </w:rPr>
        <w:t>)</w:t>
      </w:r>
      <w:r w:rsidRPr="00964CC6">
        <w:rPr>
          <w:rFonts w:hint="eastAsia"/>
        </w:rPr>
        <w:t xml:space="preserve"> </w:t>
      </w:r>
      <w:r w:rsidRPr="00AE6CF6">
        <w:rPr>
          <w:rFonts w:hint="eastAsia"/>
        </w:rPr>
        <w:t>조회</w:t>
      </w:r>
      <w:bookmarkEnd w:id="31"/>
    </w:p>
    <w:p w:rsidR="00081A1D" w:rsidRDefault="00081A1D" w:rsidP="00AA0323">
      <w:pPr>
        <w:pStyle w:val="2"/>
        <w:ind w:firstLine="480"/>
      </w:pPr>
      <w:bookmarkStart w:id="32" w:name="_Toc65577107"/>
      <w:bookmarkStart w:id="33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2"/>
      <w:bookmarkEnd w:id="33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4" w:name="_Toc442348360"/>
      <w:r>
        <w:rPr>
          <w:rFonts w:hint="eastAsia"/>
        </w:rPr>
        <w:t xml:space="preserve">2.1.1 </w:t>
      </w:r>
      <w:r w:rsidR="00736424" w:rsidRPr="00736424">
        <w:rPr>
          <w:rFonts w:ascii="GulimChe" w:hAnsi="GulimChe" w:cs="GulimChe"/>
          <w:color w:val="000000"/>
        </w:rPr>
        <w:t>SP_CD_RES_SMR_</w:t>
      </w:r>
      <w:r w:rsidR="006441E8">
        <w:rPr>
          <w:rFonts w:ascii="GulimChe" w:hAnsi="GulimChe" w:cs="GulimChe" w:hint="eastAsia"/>
          <w:color w:val="000000"/>
        </w:rPr>
        <w:t>TOT_ML</w:t>
      </w:r>
      <w:bookmarkEnd w:id="34"/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proofErr w:type="spellStart"/>
            <w:r>
              <w:rPr>
                <w:rFonts w:ascii="굴림체" w:hAnsi="굴림체" w:hint="eastAsia"/>
                <w:b/>
                <w:bCs/>
              </w:rPr>
              <w:t>프로시져</w:t>
            </w:r>
            <w:proofErr w:type="spellEnd"/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AE6CF6" w:rsidP="00B87012">
            <w:pPr>
              <w:rPr>
                <w:rFonts w:ascii="굴림체" w:hAnsi="굴림체"/>
              </w:rPr>
            </w:pPr>
            <w:r w:rsidRPr="00AE6CF6">
              <w:rPr>
                <w:rFonts w:ascii="바탕" w:eastAsia="바탕" w:hAnsi="바탕" w:cs="Courier New" w:hint="eastAsia"/>
              </w:rPr>
              <w:t xml:space="preserve">SMART </w:t>
            </w:r>
            <w:r w:rsidR="00C75928">
              <w:rPr>
                <w:rFonts w:ascii="바탕" w:eastAsia="바탕" w:hAnsi="바탕" w:cs="Courier New" w:hint="eastAsia"/>
              </w:rPr>
              <w:t>법인</w:t>
            </w:r>
            <w:r w:rsidR="00B87012">
              <w:rPr>
                <w:rFonts w:ascii="바탕" w:eastAsia="바탕" w:hAnsi="바탕" w:cs="Courier New" w:hint="eastAsia"/>
              </w:rPr>
              <w:t>이동계획</w:t>
            </w:r>
            <w:r w:rsidR="00C75928">
              <w:rPr>
                <w:rFonts w:ascii="바탕" w:eastAsia="바탕" w:hAnsi="바탕" w:cs="Courier New" w:hint="eastAsia"/>
              </w:rPr>
              <w:t>(법인전체)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 w:rsidR="004E63DC">
              <w:rPr>
                <w:rFonts w:ascii="바탕" w:eastAsia="바탕" w:hAnsi="바탕" w:cs="Courier New" w:hint="eastAsia"/>
              </w:rPr>
              <w:t>결과를 조회</w:t>
            </w:r>
            <w:r w:rsidR="004E63DC">
              <w:rPr>
                <w:rFonts w:ascii="굴림체" w:hAnsi="굴림체" w:hint="eastAsia"/>
              </w:rPr>
              <w:t>함</w:t>
            </w:r>
            <w:r w:rsidR="004E63DC">
              <w:rPr>
                <w:rFonts w:ascii="굴림체" w:hAnsi="굴림체" w:hint="eastAsia"/>
              </w:rPr>
              <w:t>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>BEP 실적</w:t>
            </w:r>
            <w:r>
              <w:rPr>
                <w:rFonts w:ascii="바탕" w:eastAsia="바탕" w:hAnsi="바탕" w:cs="Courier New" w:hint="eastAsia"/>
              </w:rPr>
              <w:t xml:space="preserve"> 형성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proofErr w:type="spellStart"/>
            <w:r>
              <w:rPr>
                <w:rFonts w:ascii="굴림체" w:hAnsi="굴림체" w:hint="eastAsia"/>
                <w:b/>
                <w:bCs/>
              </w:rPr>
              <w:t>로직</w:t>
            </w:r>
            <w:proofErr w:type="spellEnd"/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1. </w:t>
            </w:r>
            <w:r w:rsidRPr="00827FB4">
              <w:rPr>
                <w:rFonts w:ascii="바탕" w:eastAsia="바탕" w:hAnsi="바탕" w:cs="Courier New" w:hint="eastAsia"/>
              </w:rPr>
              <w:t xml:space="preserve">월 </w:t>
            </w:r>
            <w:r>
              <w:rPr>
                <w:rFonts w:ascii="바탕" w:eastAsia="바탕" w:hAnsi="바탕" w:cs="Courier New" w:hint="eastAsia"/>
              </w:rPr>
              <w:t xml:space="preserve">NPT DW </w:t>
            </w:r>
            <w:r w:rsidR="001E58CF">
              <w:rPr>
                <w:rFonts w:ascii="바탕" w:eastAsia="바탕" w:hAnsi="바탕" w:cs="Courier New" w:hint="eastAsia"/>
              </w:rPr>
              <w:t xml:space="preserve">수익성(BEP) </w:t>
            </w:r>
            <w:r w:rsidRPr="00827FB4">
              <w:rPr>
                <w:rFonts w:ascii="바탕" w:eastAsia="바탕" w:hAnsi="바탕" w:cs="Courier New" w:hint="eastAsia"/>
              </w:rPr>
              <w:t>실적</w:t>
            </w:r>
            <w:r>
              <w:rPr>
                <w:rFonts w:ascii="바탕" w:eastAsia="바탕" w:hAnsi="바탕" w:cs="Courier New" w:hint="eastAsia"/>
              </w:rPr>
              <w:t xml:space="preserve"> </w:t>
            </w:r>
            <w:r w:rsidRPr="00827FB4">
              <w:rPr>
                <w:rFonts w:ascii="바탕" w:eastAsia="바탕" w:hAnsi="바탕" w:cs="Courier New" w:hint="eastAsia"/>
              </w:rPr>
              <w:t xml:space="preserve">대상으로 </w:t>
            </w:r>
            <w:r w:rsidR="00C75928">
              <w:rPr>
                <w:rFonts w:ascii="바탕" w:eastAsia="바탕" w:hAnsi="바탕" w:cs="Courier New" w:hint="eastAsia"/>
              </w:rPr>
              <w:t>법인</w:t>
            </w:r>
            <w:r w:rsidR="00B87012">
              <w:rPr>
                <w:rFonts w:ascii="바탕" w:eastAsia="바탕" w:hAnsi="바탕" w:cs="Courier New" w:hint="eastAsia"/>
              </w:rPr>
              <w:t>이동계획</w:t>
            </w:r>
            <w:r w:rsidR="00C75928">
              <w:rPr>
                <w:rFonts w:ascii="바탕" w:eastAsia="바탕" w:hAnsi="바탕" w:cs="Courier New" w:hint="eastAsia"/>
              </w:rPr>
              <w:t>(법인전체)</w:t>
            </w:r>
            <w:r w:rsidR="00544E8A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 xml:space="preserve">결과를 조회하여 그 결과를 </w:t>
            </w:r>
            <w:proofErr w:type="spellStart"/>
            <w:r>
              <w:rPr>
                <w:rFonts w:ascii="바탕" w:eastAsia="바탕" w:hAnsi="바탕" w:cs="Courier New" w:hint="eastAsia"/>
              </w:rPr>
              <w:t>프로시져를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호출한 화면에서 조회나 엑셀다운로드 등을 할 수 있도록 테이블(</w:t>
            </w:r>
            <w:r w:rsidR="004A249E" w:rsidRPr="004A249E">
              <w:rPr>
                <w:rFonts w:asciiTheme="minorHAnsi" w:eastAsiaTheme="minorHAnsi" w:hAnsiTheme="minorHAnsi" w:cs="GulimChe"/>
                <w:b/>
              </w:rPr>
              <w:t>IPTDW.IPTDW_RES_KPI_SUBSDR_CNTRY</w:t>
            </w:r>
            <w:r>
              <w:rPr>
                <w:rFonts w:ascii="바탕" w:eastAsia="바탕" w:hAnsi="바탕" w:cs="Courier New" w:hint="eastAsia"/>
              </w:rPr>
              <w:t>)에</w:t>
            </w:r>
            <w:r w:rsidR="00CA4AD7">
              <w:rPr>
                <w:rFonts w:ascii="바탕" w:eastAsia="바탕" w:hAnsi="바탕" w:cs="Courier New" w:hint="eastAsia"/>
              </w:rPr>
              <w:t xml:space="preserve">서 </w:t>
            </w:r>
            <w:r w:rsidR="00BF15AD">
              <w:rPr>
                <w:rFonts w:ascii="바탕" w:eastAsia="바탕" w:hAnsi="바탕" w:cs="Courier New" w:hint="eastAsia"/>
              </w:rPr>
              <w:t>조회함</w:t>
            </w:r>
          </w:p>
          <w:p w:rsidR="004E63DC" w:rsidRPr="00D16971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proofErr w:type="spellStart"/>
            <w:r>
              <w:rPr>
                <w:rFonts w:ascii="바탕" w:eastAsia="바탕" w:hAnsi="바탕" w:cs="Courier New" w:hint="eastAsia"/>
              </w:rPr>
              <w:t>입력받은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기준월, </w:t>
            </w:r>
            <w:r w:rsidR="00C56948">
              <w:rPr>
                <w:rFonts w:ascii="바탕" w:eastAsia="바탕" w:hAnsi="바탕" w:cs="Courier New" w:hint="eastAsia"/>
              </w:rPr>
              <w:t>법인</w:t>
            </w:r>
            <w:r w:rsidR="00CA4AD7">
              <w:rPr>
                <w:rFonts w:ascii="바탕" w:eastAsia="바탕" w:hAnsi="바탕" w:cs="Courier New" w:hint="eastAsia"/>
              </w:rPr>
              <w:t>으</w:t>
            </w:r>
            <w:r w:rsidR="00BF15AD">
              <w:rPr>
                <w:rFonts w:ascii="바탕" w:eastAsia="바탕" w:hAnsi="바탕" w:cs="Courier New" w:hint="eastAsia"/>
              </w:rPr>
              <w:t>로</w:t>
            </w:r>
            <w:r>
              <w:rPr>
                <w:rFonts w:ascii="바탕" w:eastAsia="바탕" w:hAnsi="바탕" w:cs="Courier New" w:hint="eastAsia"/>
              </w:rPr>
              <w:t xml:space="preserve"> 데이터 조회 후 보고서 생성함.</w:t>
            </w:r>
          </w:p>
          <w:p w:rsidR="004E63DC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</w:t>
            </w:r>
            <w:proofErr w:type="spellStart"/>
            <w:r>
              <w:rPr>
                <w:rFonts w:ascii="바탕" w:eastAsia="바탕" w:hAnsi="바탕" w:cs="Courier New" w:hint="eastAsia"/>
              </w:rPr>
              <w:t>파라메터</w:t>
            </w:r>
            <w:proofErr w:type="spellEnd"/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2845F4" w:rsidRPr="002845F4">
              <w:rPr>
                <w:rFonts w:ascii="바탕" w:eastAsia="바탕" w:hAnsi="바탕" w:cs="Courier New"/>
              </w:rPr>
              <w:t>P_BASIS_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YYYYMM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실적 기준월</w:t>
            </w:r>
          </w:p>
          <w:p w:rsidR="004E63DC" w:rsidRDefault="004E63D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2845F4" w:rsidRPr="002845F4">
              <w:rPr>
                <w:rFonts w:ascii="바탕" w:eastAsia="바탕" w:hAnsi="바탕" w:cs="Courier New"/>
              </w:rPr>
              <w:t>P_SUBSDR_</w:t>
            </w:r>
            <w:proofErr w:type="gramStart"/>
            <w:r w:rsidR="002845F4" w:rsidRPr="002845F4">
              <w:rPr>
                <w:rFonts w:ascii="바탕" w:eastAsia="바탕" w:hAnsi="바탕" w:cs="Courier New"/>
              </w:rPr>
              <w:t>CD</w:t>
            </w:r>
            <w:r w:rsidR="002845F4">
              <w:rPr>
                <w:rFonts w:ascii="바탕" w:eastAsia="바탕" w:hAnsi="바탕" w:cs="Courier New" w:hint="eastAsia"/>
              </w:rPr>
              <w:t xml:space="preserve"> </w:t>
            </w:r>
            <w:r w:rsidR="00BF15AD">
              <w:rPr>
                <w:rFonts w:ascii="바탕" w:eastAsia="바탕" w:hAnsi="바탕" w:cs="Courier New" w:hint="eastAsia"/>
              </w:rPr>
              <w:t>:</w:t>
            </w:r>
            <w:proofErr w:type="gramEnd"/>
            <w:r w:rsidR="00BF15AD">
              <w:rPr>
                <w:rFonts w:ascii="바탕" w:eastAsia="바탕" w:hAnsi="바탕" w:cs="Courier New" w:hint="eastAsia"/>
              </w:rPr>
              <w:t xml:space="preserve"> </w:t>
            </w:r>
            <w:r w:rsidR="002845F4">
              <w:rPr>
                <w:rFonts w:ascii="바탕" w:eastAsia="바탕" w:hAnsi="바탕" w:cs="Courier New" w:hint="eastAsia"/>
              </w:rPr>
              <w:t>법인</w:t>
            </w:r>
          </w:p>
          <w:p w:rsidR="00B87012" w:rsidRDefault="00D16971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(3) </w:t>
            </w:r>
            <w:r w:rsidR="00B87012">
              <w:rPr>
                <w:rFonts w:ascii="바탕" w:eastAsia="바탕" w:hAnsi="바탕" w:cs="Courier New" w:hint="eastAsia"/>
              </w:rPr>
              <w:t>P_</w:t>
            </w:r>
            <w:proofErr w:type="gramStart"/>
            <w:r w:rsidR="00B87012">
              <w:rPr>
                <w:rFonts w:ascii="바탕" w:eastAsia="바탕" w:hAnsi="바탕" w:cs="Courier New" w:hint="eastAsia"/>
              </w:rPr>
              <w:t>YYYYMM</w:t>
            </w:r>
            <w:r w:rsidR="006441E8">
              <w:rPr>
                <w:rFonts w:ascii="바탕" w:eastAsia="바탕" w:hAnsi="바탕" w:cs="Courier New" w:hint="eastAsia"/>
              </w:rPr>
              <w:t>DD</w:t>
            </w:r>
            <w:r w:rsidR="00B87012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B87012">
              <w:rPr>
                <w:rFonts w:ascii="바탕" w:eastAsia="바탕" w:hAnsi="바탕" w:cs="Courier New" w:hint="eastAsia"/>
              </w:rPr>
              <w:t xml:space="preserve"> 기준일자(일자로 </w:t>
            </w:r>
            <w:proofErr w:type="spellStart"/>
            <w:r w:rsidR="00B87012">
              <w:rPr>
                <w:rFonts w:ascii="바탕" w:eastAsia="바탕" w:hAnsi="바탕" w:cs="Courier New" w:hint="eastAsia"/>
              </w:rPr>
              <w:t>입력해야함</w:t>
            </w:r>
            <w:proofErr w:type="spellEnd"/>
            <w:r w:rsidR="00B87012">
              <w:rPr>
                <w:rFonts w:ascii="바탕" w:eastAsia="바탕" w:hAnsi="바탕" w:cs="Courier New" w:hint="eastAsia"/>
              </w:rPr>
              <w:t>. 예</w:t>
            </w:r>
            <w:proofErr w:type="gramStart"/>
            <w:r w:rsidR="00B87012">
              <w:rPr>
                <w:rFonts w:ascii="바탕" w:eastAsia="바탕" w:hAnsi="바탕" w:cs="Courier New" w:hint="eastAsia"/>
              </w:rPr>
              <w:t>:20160208</w:t>
            </w:r>
            <w:proofErr w:type="gramEnd"/>
            <w:r w:rsidR="00B87012">
              <w:rPr>
                <w:rFonts w:ascii="바탕" w:eastAsia="바탕" w:hAnsi="바탕" w:cs="Courier New" w:hint="eastAsia"/>
              </w:rPr>
              <w:t>)</w:t>
            </w:r>
          </w:p>
          <w:p w:rsidR="004E63DC" w:rsidRPr="00403456" w:rsidRDefault="004E63DC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4A249E" w:rsidRPr="004A249E" w:rsidRDefault="004A249E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4A249E">
              <w:rPr>
                <w:rFonts w:asciiTheme="minorHAnsi" w:eastAsiaTheme="minorHAnsi" w:hAnsiTheme="minorHAnsi" w:cs="Courier New"/>
                <w:b/>
                <w:color w:val="FF0000"/>
              </w:rPr>
              <w:t>SP_CD_RES_SMR_</w:t>
            </w:r>
            <w:r w:rsidR="006441E8">
              <w:rPr>
                <w:rFonts w:asciiTheme="minorHAnsi" w:eastAsiaTheme="minorHAnsi" w:hAnsiTheme="minorHAnsi" w:cs="Courier New" w:hint="eastAsia"/>
                <w:b/>
                <w:color w:val="FF0000"/>
              </w:rPr>
              <w:t>TOT_ML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Most Likely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A.BASE_YYYYMM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,MAX(A.ATTRIBUTE1_VALUE) AS 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GROUP BY BASE_YYYYMM)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A.ATTRIBUTE1_VALUE = B.ATTRIBUTE1_VALUE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,A.APPLY_YYYYMM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Most Likely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BASE_YYYYMM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,MAX(A.ATTRIBUTE1_VALUE) AS 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GROUP BY BASE_YYYYMM)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A.ATTRIBUTE1_VALUE = B.ATTRIBUTE1_VALUE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Most Likely </w:t>
            </w:r>
            <w:r w:rsidRPr="00A74708">
              <w:rPr>
                <w:rFonts w:ascii="GulimChe" w:hAnsi="GulimChe" w:cs="GulimChe" w:hint="eastAsia"/>
              </w:rPr>
              <w:t>누계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lastRenderedPageBreak/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,SUM(A.AMOUNT)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(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  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UNION ALL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Most Likely'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,(SELECT BASE_YYYYMM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,MAX(A.ATTRIBUTE1_VALUE) AS 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GROUP BY BASE_YYYYMM)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AND    A.ATTRIBUTE1_VALUE = B.ATTRIBUTE1_VALUE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ML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ML'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BASE_YYYYMM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,MAX(A.ATTRIBUTE1_VALUE) AS 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GROUP BY BASE_YYYYMM)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A.ATTRIBUTE1_VALUE = B.ATTRIBUTE1_VALUE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,A.APPLY_YYYYMM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ML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ML'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BASE_YYYYMM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,MAX(A.ATTRIBUTE1_VALUE) AS 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GROUP BY BASE_YYYYMM)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A.ATTRIBUTE1_VALUE = B.ATTRIBUTE1_VALUE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 xml:space="preserve">ML </w:t>
            </w:r>
            <w:r w:rsidRPr="00A74708">
              <w:rPr>
                <w:rFonts w:ascii="GulimChe" w:hAnsi="GulimChe" w:cs="GulimChe" w:hint="eastAsia"/>
              </w:rPr>
              <w:t>누계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,SUM(A.AMOUNT)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(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ML'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  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UNION ALL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ML'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,(SELECT BASE_YYYYMM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,MAX(A.ATTRIBUTE1_VALUE) AS 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GROUP BY BASE_YYYYMM)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A.ATTRIBUTE1_VALUE = B.ATTRIBUTE1_VALUE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- 1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 xml:space="preserve">(P_BASIS_YYYYMM, </w:t>
            </w:r>
            <w:r w:rsidRPr="00A74708">
              <w:rPr>
                <w:rFonts w:ascii="GulimChe" w:hAnsi="GulimChe" w:cs="GulimChe"/>
              </w:rPr>
              <w:lastRenderedPageBreak/>
              <w:t>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,A.APPLY_YYYYMM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 xml:space="preserve">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- 1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누계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,SUM(A.AMOUNT)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(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UNION ALL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- 1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('PR2','PR3','PR4')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전전월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- 2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,A.APPLY_YYYYMM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 xml:space="preserve">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전전월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- 2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('PR2','PR3','PR4')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전전월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누계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,SUM(A.AMOUNT)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(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전전월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UNION ALL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전전월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- 2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('PR3','PR4')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당월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,A.APPLY_YYYYMM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당월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 xml:space="preserve">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당월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누계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,SUM(A.AMOUNT)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(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UNION ALL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이동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        ,SUBSTR(A.APPLY_YYYYMM,1,4)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당월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법인전체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  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,A.APPLY_YYYYMM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당월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 xml:space="preserve">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  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-- 1-1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당월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누계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,SUM(A.AMOUNT)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FROM  (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,SUBSTR(A.BASE_YYYYMM,1,4)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('AC0')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  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,SUBSTR(A.BASE_YYYYMM,1,4)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UNION ALL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'</w:t>
            </w:r>
            <w:r w:rsidRPr="00A74708">
              <w:rPr>
                <w:rFonts w:ascii="GulimChe" w:hAnsi="GulimChe" w:cs="GulimChe" w:hint="eastAsia"/>
              </w:rPr>
              <w:t>당월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법인전체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,SUBSTR(A.APPLY_YYYYMM,1,4)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  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,SUBSTR(A.APPLY_YYYYMM,1,4)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-- 5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전년실적</w:t>
            </w:r>
            <w:proofErr w:type="gramEnd"/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Z.COL_INDEX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,SUM(Z.AMOUNT)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(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전년실적</w:t>
            </w:r>
            <w:r w:rsidRPr="00A74708">
              <w:rPr>
                <w:rFonts w:ascii="GulimChe" w:hAnsi="GulimChe" w:cs="GulimChe" w:hint="eastAsia"/>
              </w:rPr>
              <w:t>'  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      ,TO_CHAR(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(A.APPLY_YYYYMM, 'YYYYMM') + 1 YEAR, 'YYYY')||SUBSTR(A.APPLY_YYYYMM,5,2)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,A.CURRM_USD_AMT     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- 11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- 9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Z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Z.COL_INDEX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,Z.SORT_KEY    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-- 5-1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전년실적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전년실적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A.BASE_YYYYMM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- 11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- 9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= 'AC0'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-- 5-2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전년실적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01~</w:t>
            </w:r>
            <w:proofErr w:type="spellStart"/>
            <w:r w:rsidRPr="00A74708">
              <w:rPr>
                <w:rFonts w:ascii="GulimChe" w:hAnsi="GulimChe" w:cs="GulimChe" w:hint="eastAsia"/>
              </w:rPr>
              <w:t>현재월</w:t>
            </w:r>
            <w:proofErr w:type="spellEnd"/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SELECT '</w:t>
            </w:r>
            <w:r w:rsidRPr="00A74708">
              <w:rPr>
                <w:rFonts w:ascii="GulimChe" w:hAnsi="GulimChe" w:cs="GulimChe" w:hint="eastAsia"/>
              </w:rPr>
              <w:t>전년실적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,SUM(Z.AMOUNT)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,MIN(Z.SORT_KEY) AS SORT_KE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(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SELECT 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전년실적</w:t>
            </w:r>
            <w:r w:rsidRPr="00A74708">
              <w:rPr>
                <w:rFonts w:ascii="GulimChe" w:hAnsi="GulimChe" w:cs="GulimChe" w:hint="eastAsia"/>
              </w:rPr>
              <w:t>'  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- 1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- 1 YEAR, 'YYYY')||SUBSTR(TO_CHAR(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'YYYYMM'),5,2)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Z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Z.SUBSDR_CD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,Z.KPI_CD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-- 8</w:t>
            </w:r>
            <w:proofErr w:type="gramStart"/>
            <w:r w:rsidRPr="00A74708">
              <w:rPr>
                <w:rFonts w:ascii="GulimChe" w:hAnsi="GulimChe" w:cs="GulimChe" w:hint="eastAsia"/>
              </w:rPr>
              <w:t>.</w:t>
            </w:r>
            <w:r w:rsidRPr="00A74708">
              <w:rPr>
                <w:rFonts w:ascii="GulimChe" w:hAnsi="GulimChe" w:cs="GulimChe" w:hint="eastAsia"/>
              </w:rPr>
              <w:t>직전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r w:rsidRPr="00A74708">
              <w:rPr>
                <w:rFonts w:ascii="GulimChe" w:hAnsi="GulimChe" w:cs="GulimChe" w:hint="eastAsia"/>
              </w:rPr>
              <w:t>평균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MIN(A.COL_INDEX)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,A.BASE_YYYYMM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,AVG(A.CURRM_USD_AMT)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,MIN(A.SORT_KEY)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FROM (SELECT '</w:t>
            </w:r>
            <w:r w:rsidRPr="00A74708">
              <w:rPr>
                <w:rFonts w:ascii="GulimChe" w:hAnsi="GulimChe" w:cs="GulimChe" w:hint="eastAsia"/>
              </w:rPr>
              <w:t>직전</w:t>
            </w:r>
            <w:r w:rsidRPr="00A74708">
              <w:rPr>
                <w:rFonts w:ascii="GulimChe" w:hAnsi="GulimChe" w:cs="GulimChe" w:hint="eastAsia"/>
              </w:rPr>
              <w:t xml:space="preserve"> 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A74708">
              <w:rPr>
                <w:rFonts w:ascii="GulimChe" w:hAnsi="GulimChe" w:cs="GulimChe" w:hint="eastAsia"/>
              </w:rPr>
              <w:t>평균</w:t>
            </w:r>
            <w:r w:rsidRPr="00A74708">
              <w:rPr>
                <w:rFonts w:ascii="GulimChe" w:hAnsi="GulimChe" w:cs="GulimChe" w:hint="eastAsia"/>
              </w:rPr>
              <w:t>'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,A.APPLY_YYYYMM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,A.SCENARIO_TYPE_CD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CURRM_USD_AMT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,'0'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- 2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A.APPLY_YYYYMM &gt;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,A.APPLY_YYYYMM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,A.SCENARIO_TYPE_CD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>-- 7.Most Likely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SELECT 'Most Likely '||C.SEQ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,A.APPLY_YYYYMM      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,C.THU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,(SELECT A.WEEK_NO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,A.BASE_YYYYMM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,A.START_YMD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FROM   (SELECT A.ATTRIBUTE1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,A.ATTRIBUTE2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,SUBSTR(A.DESCRIPTION,5,2)||'/'||SUBSTR(A.DESCRIPTION,7,2)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,A.ATTRIBUTE3 AS 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FROM   IPTDW.IPTDW_RES_DIM_CODES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,(SELECT MAX(SEQ) AS FROM_SEQ, MAX(SEQ) - 3 AS 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FROM  (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SELECT 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,ATTRIBUTE2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,SUBSTR(DESCRIPTION,5,2)||'/'||SUBSTR(DESCRIPTION,7,2)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FROM   IPTDW.IPTDW_RES_DIM_CODES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WHERE A.SEQ &gt;= B.END_SEQ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C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('PR0','PR1','PR2','PR3')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A.ATTRIBUTE1_VALUE = C.START_YMD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C.SEQ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,A.APPLY_YYYYMM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,C.THU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-- 7-1.Most Likely 3</w:t>
            </w:r>
            <w:r w:rsidRPr="00A74708">
              <w:rPr>
                <w:rFonts w:ascii="GulimChe" w:hAnsi="GulimChe" w:cs="GulimChe" w:hint="eastAsia"/>
              </w:rPr>
              <w:t>개월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'Most Likely '||C.SEQ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'3</w:t>
            </w:r>
            <w:r w:rsidRPr="00A74708">
              <w:rPr>
                <w:rFonts w:ascii="GulimChe" w:hAnsi="GulimChe" w:cs="GulimChe" w:hint="eastAsia"/>
              </w:rPr>
              <w:t>개월</w:t>
            </w:r>
            <w:r w:rsidRPr="00A74708">
              <w:rPr>
                <w:rFonts w:ascii="GulimChe" w:hAnsi="GulimChe" w:cs="GulimChe" w:hint="eastAsia"/>
              </w:rPr>
              <w:t>'     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,C.THU  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,(SELECT A.WEEK_NO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,A.BASE_YYYYMM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,A.START_YMD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FROM   (SELECT A.ATTRIBUTE1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,A.ATTRIBUTE2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,SUBSTR(A.DESCRIPTION,5,2)||'/'||SUBSTR(A.DESCRIPTION,7,2)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,A.ATTRIBUTE3 AS 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FROM   IPTDW.IPTDW_RES_DIM_CODES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,(SELECT MAX(SEQ) AS FROM_SEQ, MAX(SEQ) - 3 AS 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FROM  (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SELECT 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,ATTRIBUTE2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,SUBSTR(DESCRIPTION,5,2)||'/'||SUBSTR(DESCRIPTION,7,2)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FROM   IPTDW.IPTDW_RES_DIM_CODES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WHERE A.SEQ &gt;= B.END_SEQ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C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A.SCENARIO_TYPE_CD IN ('PR0','PR1','PR2','PR3')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AND    A.ATTRIBUTE1_VALUE = C.START_YMD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C.SEQ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,C.THU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>-- 7-2.Most Likely 01~</w:t>
            </w:r>
            <w:proofErr w:type="spellStart"/>
            <w:r w:rsidRPr="00A74708">
              <w:rPr>
                <w:rFonts w:ascii="GulimChe" w:hAnsi="GulimChe" w:cs="GulimChe" w:hint="eastAsia"/>
              </w:rPr>
              <w:t>현재월</w:t>
            </w:r>
            <w:proofErr w:type="spellEnd"/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SELECT Z.COL_INDEX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,'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,Z.KPI_CD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,SUM(Z.AMOUNT)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,MIN(Z.SORT_KEY) AS SORT_KE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FROM (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SELECT 'Most Likely '||C.SEQ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             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,C.THU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,(SELECT A.WEEK_NO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,A.BASE_YYYYMM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,A.THU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,A.START_YMD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FROM   (SELECT A.ATTRIBUTE1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,A.ATTRIBUTE2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,SUBSTR(A.DESCRIPTION,5,2)||'/'||SUBSTR(A.DESCRIPTION,7,2)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,A.ATTRIBUTE3 AS 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FROM   IPTDW.IPTDW_RES_DIM_CODES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,(SELECT MAX(SEQ) AS FROM_SEQ, MAX(SEQ) - 3 AS 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FROM  (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SELECT 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      ,ATTRIBUTE2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      ,SUBSTR(DESCRIPTION,5,2)||'/'||SUBSTR(DESCRIPTION,7,2)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FROM   IPTDW.IPTDW_RES_DIM_CODES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WHERE A.SEQ &gt;= B.END_SEQ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) C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A.BASE_YYYYMM &gt;=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(C.BASE_YYYYMM, 'YYYYMM') - 0 YEAR, 'YYYY')||'01'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A.BASE_YYYYMM &lt;=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(C.BASE_YYYYMM, 'YYYYMM') - 0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= 'AC0'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'BEP_SMART_DIV'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A.DIV_CD = 'GBU'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C.SEQ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,C.THU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UNION ALL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SELECT 'Most Likely '||C.SEQ         AS 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,A.SUBSDR_CD         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 w:hint="eastAsia"/>
              </w:rPr>
              <w:t xml:space="preserve">                  ,</w:t>
            </w:r>
            <w:proofErr w:type="gramStart"/>
            <w:r w:rsidRPr="00A74708">
              <w:rPr>
                <w:rFonts w:ascii="GulimChe" w:hAnsi="GulimChe" w:cs="GulimChe" w:hint="eastAsia"/>
              </w:rPr>
              <w:t>'</w:t>
            </w:r>
            <w:r w:rsidRPr="00A74708">
              <w:rPr>
                <w:rFonts w:ascii="GulimChe" w:hAnsi="GulimChe" w:cs="GulimChe" w:hint="eastAsia"/>
              </w:rPr>
              <w:t>누계</w:t>
            </w:r>
            <w:r w:rsidRPr="00A74708">
              <w:rPr>
                <w:rFonts w:ascii="GulimChe" w:hAnsi="GulimChe" w:cs="GulimChe" w:hint="eastAsia"/>
              </w:rPr>
              <w:t>'  AS</w:t>
            </w:r>
            <w:proofErr w:type="gramEnd"/>
            <w:r w:rsidRPr="00A74708">
              <w:rPr>
                <w:rFonts w:ascii="GulimChe" w:hAnsi="GulimChe" w:cs="GulimChe" w:hint="eastAsia"/>
              </w:rPr>
              <w:t xml:space="preserve">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,A.KPI_CD             AS 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,SUM(A.CURRM_USD_AMT) AS AMOUNT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,C.THU                AS SORT_KEY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FROM   IPTDW.IPTDW_RES_KPI_SUBSDR_CNTRY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,(SELECT A.WEEK_NO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,A.BASE_YYYYMM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,A.THU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,A.START_YMD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FROM   (SELECT A.ATTRIBUTE1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,A.ATTRIBUTE2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,SUBSTR(A.DESCRIPTION,5,2)||'/'||SUBSTR(A.DESCRIPTION,7,2)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,A.ATTRIBUTE3 AS 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FROM   IPTDW.IPTDW_RES_DIM_CODES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) A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,(SELECT MAX(SEQ) AS FROM_SEQ, MAX(SEQ) - 3 AS 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FROM  (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SELECT ATTRIBUTE1 AS WEEK_NO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     ,ATTRIBUTE2 AS BASE_YYYYMM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     ,SUBSTR(DESCRIPTION,5,2)||'/'||SUBSTR(DESCRIPTION,7,2) AS 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     ,ROWNUMBER() OVER() AS 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FROM   IPTDW.IPTDW_RES_DIM_CODES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WHERE  CODE_TYPE = 'SMART_WEEK'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AND   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(P_YYYYMMDD, 'YYYYMMDD') - 1 day, 'YYYYMMDD') &gt;= ATTRIBUTE3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) B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WHERE A.SEQ &gt;= B.END_SEQ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) C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,(SELECT ATTRIBUTE1 AS 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,ATTRIBUTE4 AS 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FROM   IPTDW.IPTDW_RES_DIM_CORP_DISPLAY_MASTER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WHERE  CODE_TYPE = 'SMART_SUBSDR_DISP') AU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WHERE  A.APPLY_YYYYMM BETWEEN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+ 1 MONTH, 'YYYYMM') AND TO_CHAR(</w:t>
            </w:r>
            <w:proofErr w:type="spellStart"/>
            <w:r w:rsidRPr="00A74708">
              <w:rPr>
                <w:rFonts w:ascii="GulimChe" w:hAnsi="GulimChe" w:cs="GulimChe"/>
              </w:rPr>
              <w:t>to_date</w:t>
            </w:r>
            <w:proofErr w:type="spellEnd"/>
            <w:r w:rsidRPr="00A74708">
              <w:rPr>
                <w:rFonts w:ascii="GulimChe" w:hAnsi="GulimChe" w:cs="GulimChe"/>
              </w:rPr>
              <w:t>(P_BASIS_YYYYMM, 'YYYYMM') + 3 MONTH, 'YYYYMM')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A.SCENARIO_TYPE_CD IN ('PR0','PR1','PR2','PR3')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A.CAT_CD = 'BEP_SMART_ML'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lastRenderedPageBreak/>
              <w:t xml:space="preserve">            AND    A.KPI_CD in ('SALE', 'COI')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P_SUBSDR_CD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A.SUBSDR_CD = AU.SUBSDR_CD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A.AU_CD     = AU.AU_CD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AND    A.ATTRIBUTE1_VALUE = C.START_YMD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GROUP BY C.SEQ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,A.KPI_CD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,C.THU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) Z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GROUP BY Z.COL_INDEX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,Z.SUBSDR_CD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,Z.KPI_CD</w:t>
            </w:r>
          </w:p>
          <w:p w:rsidR="00A74708" w:rsidRPr="00A74708" w:rsidRDefault="00A74708" w:rsidP="00A74708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A74708">
              <w:rPr>
                <w:rFonts w:ascii="GulimChe" w:hAnsi="GulimChe" w:cs="GulimChe"/>
              </w:rPr>
              <w:t xml:space="preserve">                                                    </w:t>
            </w:r>
          </w:p>
          <w:p w:rsidR="004E63DC" w:rsidRPr="00964CC6" w:rsidRDefault="00A74708" w:rsidP="00A74708">
            <w:pPr>
              <w:ind w:leftChars="-178" w:hangingChars="178" w:hanging="356"/>
              <w:rPr>
                <w:rFonts w:ascii="바탕" w:eastAsia="바탕" w:hAnsi="바탕" w:cs="Courier New"/>
                <w:b/>
              </w:rPr>
            </w:pPr>
            <w:r w:rsidRPr="00A74708">
              <w:rPr>
                <w:rFonts w:ascii="GulimChe" w:hAnsi="GulimChe" w:cs="GulimChe"/>
              </w:rPr>
              <w:t xml:space="preserve">    WITH UR;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5" w:name="_Toc65577109"/>
      <w:bookmarkStart w:id="36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7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5"/>
      <w:bookmarkEnd w:id="36"/>
      <w:bookmarkEnd w:id="37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8" w:name="_Toc53558874"/>
      <w:bookmarkStart w:id="39" w:name="_Toc65577110"/>
      <w:bookmarkStart w:id="40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1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8"/>
      <w:bookmarkEnd w:id="39"/>
      <w:bookmarkEnd w:id="40"/>
      <w:bookmarkEnd w:id="41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081A1D" w:rsidTr="00C40C5E">
        <w:tc>
          <w:tcPr>
            <w:tcW w:w="4949" w:type="dxa"/>
          </w:tcPr>
          <w:p w:rsidR="00081A1D" w:rsidRPr="004E63DC" w:rsidRDefault="00563FF5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IPTDW.IPTDW_RES_EXCEL_UPLOAD_DATA</w:t>
            </w:r>
          </w:p>
        </w:tc>
        <w:tc>
          <w:tcPr>
            <w:tcW w:w="1152" w:type="dxa"/>
          </w:tcPr>
          <w:p w:rsidR="00081A1D" w:rsidRDefault="00081A1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081A1D" w:rsidRDefault="00081A1D"/>
        </w:tc>
        <w:tc>
          <w:tcPr>
            <w:tcW w:w="1160" w:type="dxa"/>
          </w:tcPr>
          <w:p w:rsidR="00081A1D" w:rsidRDefault="00563FF5">
            <w:r>
              <w:rPr>
                <w:rFonts w:hint="eastAsia"/>
              </w:rPr>
              <w:t>Y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563FF5" w:rsidP="004E63DC">
            <w:pPr>
              <w:rPr>
                <w:rFonts w:eastAsia="바탕" w:cs="Arial"/>
                <w:color w:val="000000"/>
              </w:rPr>
            </w:pPr>
            <w:r w:rsidRPr="00563FF5">
              <w:rPr>
                <w:rFonts w:ascii="GulimChe" w:hAnsi="GulimChe" w:cs="GulimChe"/>
              </w:rPr>
              <w:t>IPTDW.IPTDW_RES_KPI_SUBSDR_CNTRY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563FF5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44E8A" w:rsidP="0073567B">
            <w:pPr>
              <w:rPr>
                <w:rFonts w:ascii="GulimChe" w:hAnsi="GulimChe" w:cs="GulimChe"/>
              </w:rPr>
            </w:pPr>
            <w:r w:rsidRPr="00544E8A">
              <w:rPr>
                <w:rFonts w:ascii="GulimChe" w:hAnsi="GulimChe" w:cs="GulimChe"/>
              </w:rPr>
              <w:t>IPTDW.IPTDW_RES_DIM_CORP_DISPLAY_MASTER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6A1FF4">
            <w:pPr>
              <w:rPr>
                <w:rFonts w:ascii="GulimChe" w:hAnsi="GulimChe" w:cs="GulimChe"/>
              </w:rPr>
            </w:pPr>
            <w:r w:rsidRPr="006A1FF4">
              <w:rPr>
                <w:rFonts w:ascii="GulimChe" w:hAnsi="GulimChe" w:cs="GulimChe"/>
              </w:rPr>
              <w:t>IPTDW.IPTDW_RES_DIM_CODES</w:t>
            </w:r>
          </w:p>
        </w:tc>
        <w:tc>
          <w:tcPr>
            <w:tcW w:w="1152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6A1FF4">
            <w:r>
              <w:rPr>
                <w:rFonts w:hint="eastAsia"/>
              </w:rPr>
              <w:t>Y</w:t>
            </w:r>
          </w:p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2772FC" w:rsidTr="00C40C5E">
        <w:tc>
          <w:tcPr>
            <w:tcW w:w="4949" w:type="dxa"/>
          </w:tcPr>
          <w:p w:rsidR="002772FC" w:rsidRPr="00563FF5" w:rsidRDefault="002772FC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2772FC" w:rsidRDefault="002772FC" w:rsidP="002572B1"/>
        </w:tc>
        <w:tc>
          <w:tcPr>
            <w:tcW w:w="1123" w:type="dxa"/>
          </w:tcPr>
          <w:p w:rsidR="002772FC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2772FC" w:rsidTr="00C40C5E">
        <w:tc>
          <w:tcPr>
            <w:tcW w:w="4949" w:type="dxa"/>
          </w:tcPr>
          <w:p w:rsidR="002772FC" w:rsidRPr="00351732" w:rsidRDefault="002772FC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2772FC" w:rsidRPr="00136EE1" w:rsidRDefault="002772FC" w:rsidP="002572B1"/>
        </w:tc>
        <w:tc>
          <w:tcPr>
            <w:tcW w:w="1123" w:type="dxa"/>
          </w:tcPr>
          <w:p w:rsidR="002772FC" w:rsidRPr="00136EE1" w:rsidRDefault="002772FC" w:rsidP="002572B1"/>
        </w:tc>
        <w:tc>
          <w:tcPr>
            <w:tcW w:w="1213" w:type="dxa"/>
          </w:tcPr>
          <w:p w:rsidR="002772FC" w:rsidRDefault="002772FC" w:rsidP="002572B1"/>
        </w:tc>
        <w:tc>
          <w:tcPr>
            <w:tcW w:w="1160" w:type="dxa"/>
          </w:tcPr>
          <w:p w:rsidR="002772FC" w:rsidRDefault="002772FC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tr w:rsidR="00351732" w:rsidTr="00C40C5E">
        <w:tc>
          <w:tcPr>
            <w:tcW w:w="4949" w:type="dxa"/>
          </w:tcPr>
          <w:p w:rsidR="00351732" w:rsidRPr="00351732" w:rsidRDefault="00351732" w:rsidP="00351732">
            <w:pPr>
              <w:rPr>
                <w:rFonts w:ascii="바탕" w:eastAsia="바탕" w:hAnsi="바탕" w:cs="Courier New"/>
                <w:color w:val="000000"/>
              </w:rPr>
            </w:pPr>
          </w:p>
        </w:tc>
        <w:tc>
          <w:tcPr>
            <w:tcW w:w="1152" w:type="dxa"/>
          </w:tcPr>
          <w:p w:rsidR="00351732" w:rsidRPr="00136EE1" w:rsidRDefault="00351732" w:rsidP="002572B1"/>
        </w:tc>
        <w:tc>
          <w:tcPr>
            <w:tcW w:w="1123" w:type="dxa"/>
          </w:tcPr>
          <w:p w:rsidR="00351732" w:rsidRPr="00136EE1" w:rsidRDefault="00351732" w:rsidP="002572B1"/>
        </w:tc>
        <w:tc>
          <w:tcPr>
            <w:tcW w:w="1213" w:type="dxa"/>
          </w:tcPr>
          <w:p w:rsidR="00351732" w:rsidRDefault="00351732" w:rsidP="002572B1"/>
        </w:tc>
        <w:tc>
          <w:tcPr>
            <w:tcW w:w="1160" w:type="dxa"/>
          </w:tcPr>
          <w:p w:rsidR="00351732" w:rsidRDefault="00351732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0292" w:rsidRDefault="00040292">
      <w:r>
        <w:separator/>
      </w:r>
    </w:p>
  </w:endnote>
  <w:endnote w:type="continuationSeparator" w:id="0">
    <w:p w:rsidR="00040292" w:rsidRDefault="00040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6"/>
      <w:rPr>
        <w:rFonts w:eastAsia="굴림"/>
        <w:i w:val="0"/>
      </w:rPr>
    </w:pPr>
    <w:r w:rsidRPr="00964CC6">
      <w:rPr>
        <w:rFonts w:eastAsia="굴림" w:hint="eastAsia"/>
        <w:i w:val="0"/>
        <w:sz w:val="16"/>
      </w:rPr>
      <w:t>LGE_ARES_</w:t>
    </w:r>
    <w:proofErr w:type="spellStart"/>
    <w:r w:rsidRPr="00964CC6">
      <w:rPr>
        <w:rFonts w:eastAsia="굴림" w:hint="eastAsia"/>
        <w:i w:val="0"/>
        <w:sz w:val="16"/>
      </w:rPr>
      <w:t>프로시져설계서</w:t>
    </w:r>
    <w:proofErr w:type="spellEnd"/>
    <w:r w:rsidRPr="00964CC6">
      <w:rPr>
        <w:rFonts w:eastAsia="굴림" w:hint="eastAsia"/>
        <w:i w:val="0"/>
        <w:sz w:val="16"/>
      </w:rPr>
      <w:t>_</w:t>
    </w:r>
    <w:r w:rsidRPr="00736424">
      <w:rPr>
        <w:rFonts w:hint="eastAsia"/>
      </w:rPr>
      <w:t xml:space="preserve"> </w:t>
    </w:r>
    <w:r w:rsidRPr="00736424">
      <w:rPr>
        <w:rFonts w:eastAsia="굴림" w:hint="eastAsia"/>
        <w:i w:val="0"/>
        <w:sz w:val="16"/>
      </w:rPr>
      <w:t>월별</w:t>
    </w:r>
    <w:r w:rsidRPr="00736424">
      <w:rPr>
        <w:rFonts w:eastAsia="굴림" w:hint="eastAsia"/>
        <w:i w:val="0"/>
        <w:sz w:val="16"/>
      </w:rPr>
      <w:t xml:space="preserve"> Trend (Overhead)</w:t>
    </w:r>
    <w:r w:rsidRPr="00736424">
      <w:rPr>
        <w:rFonts w:eastAsia="굴림"/>
        <w:i w:val="0"/>
        <w:sz w:val="16"/>
      </w:rPr>
      <w:t xml:space="preserve"> </w:t>
    </w:r>
    <w:r>
      <w:rPr>
        <w:rFonts w:ascii="Times New Roman" w:eastAsia="굴림"/>
        <w:i w:val="0"/>
        <w:sz w:val="16"/>
      </w:rPr>
      <w:t xml:space="preserve">- </w:t>
    </w:r>
    <w:r w:rsidR="00824E4D">
      <w:rPr>
        <w:rFonts w:ascii="Times New Roman" w:eastAsia="굴림"/>
        <w:i w:val="0"/>
        <w:sz w:val="16"/>
      </w:rPr>
      <w:fldChar w:fldCharType="begin"/>
    </w:r>
    <w:r>
      <w:rPr>
        <w:rFonts w:ascii="Times New Roman" w:eastAsia="굴림"/>
        <w:i w:val="0"/>
        <w:sz w:val="16"/>
      </w:rPr>
      <w:instrText xml:space="preserve"> PAGE </w:instrText>
    </w:r>
    <w:r w:rsidR="00824E4D">
      <w:rPr>
        <w:rFonts w:ascii="Times New Roman" w:eastAsia="굴림"/>
        <w:i w:val="0"/>
        <w:sz w:val="16"/>
      </w:rPr>
      <w:fldChar w:fldCharType="separate"/>
    </w:r>
    <w:r w:rsidR="00C75928">
      <w:rPr>
        <w:rFonts w:ascii="Times New Roman" w:eastAsia="굴림"/>
        <w:i w:val="0"/>
        <w:noProof/>
        <w:sz w:val="16"/>
      </w:rPr>
      <w:t>2</w:t>
    </w:r>
    <w:r w:rsidR="00824E4D">
      <w:rPr>
        <w:rFonts w:ascii="Times New Roman" w:eastAsia="굴림"/>
        <w:i w:val="0"/>
        <w:sz w:val="16"/>
      </w:rPr>
      <w:fldChar w:fldCharType="end"/>
    </w:r>
    <w:r>
      <w:rPr>
        <w:rFonts w:ascii="Times New Roman" w:eastAsia="굴림"/>
        <w:i w:val="0"/>
        <w:sz w:val="16"/>
      </w:rPr>
      <w:t xml:space="preserve"> -</w:t>
    </w:r>
    <w:r>
      <w:rPr>
        <w:rFonts w:ascii="Times New Roman" w:eastAsia="굴림" w:hint="eastAsia"/>
        <w:i w:val="0"/>
        <w:sz w:val="16"/>
      </w:rPr>
      <w:t xml:space="preserve"> </w:t>
    </w:r>
  </w:p>
  <w:p w:rsidR="00B87012" w:rsidRDefault="00B8701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0292" w:rsidRDefault="00040292">
      <w:r>
        <w:separator/>
      </w:r>
    </w:p>
  </w:footnote>
  <w:footnote w:type="continuationSeparator" w:id="0">
    <w:p w:rsidR="00040292" w:rsidRDefault="000402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12" w:rsidRDefault="00B87012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proofErr w:type="spellStart"/>
    <w:r>
      <w:rPr>
        <w:rFonts w:ascii="Times New Roman" w:hint="eastAsia"/>
        <w:i w:val="0"/>
        <w:iCs/>
      </w:rPr>
      <w:t>프로시져</w:t>
    </w:r>
    <w:proofErr w:type="spellEnd"/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2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3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7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5"/>
  </w:num>
  <w:num w:numId="8">
    <w:abstractNumId w:val="2"/>
  </w:num>
  <w:num w:numId="9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6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40292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D9B"/>
    <w:rsid w:val="0007741B"/>
    <w:rsid w:val="00081A1D"/>
    <w:rsid w:val="000908BA"/>
    <w:rsid w:val="00091B02"/>
    <w:rsid w:val="00092605"/>
    <w:rsid w:val="000A0B51"/>
    <w:rsid w:val="000A42DB"/>
    <w:rsid w:val="000A5259"/>
    <w:rsid w:val="000A6E4D"/>
    <w:rsid w:val="000B0E00"/>
    <w:rsid w:val="000B11E3"/>
    <w:rsid w:val="000B6C30"/>
    <w:rsid w:val="000D42EB"/>
    <w:rsid w:val="000D4594"/>
    <w:rsid w:val="000D50BF"/>
    <w:rsid w:val="000D5BF8"/>
    <w:rsid w:val="000E0EEA"/>
    <w:rsid w:val="000E114C"/>
    <w:rsid w:val="000E2120"/>
    <w:rsid w:val="000E32AB"/>
    <w:rsid w:val="000E54E9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C0468"/>
    <w:rsid w:val="001C1225"/>
    <w:rsid w:val="001C1A18"/>
    <w:rsid w:val="001C36A5"/>
    <w:rsid w:val="001D14D0"/>
    <w:rsid w:val="001D40F4"/>
    <w:rsid w:val="001D67C9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3F28"/>
    <w:rsid w:val="00235EDC"/>
    <w:rsid w:val="00252370"/>
    <w:rsid w:val="00253AD2"/>
    <w:rsid w:val="002572B1"/>
    <w:rsid w:val="00264947"/>
    <w:rsid w:val="00267F44"/>
    <w:rsid w:val="0027380D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F42B9"/>
    <w:rsid w:val="002F4F9E"/>
    <w:rsid w:val="002F5760"/>
    <w:rsid w:val="00303D4A"/>
    <w:rsid w:val="00311933"/>
    <w:rsid w:val="00312674"/>
    <w:rsid w:val="0031448E"/>
    <w:rsid w:val="00317268"/>
    <w:rsid w:val="003211EF"/>
    <w:rsid w:val="003228C1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95436"/>
    <w:rsid w:val="004A249E"/>
    <w:rsid w:val="004B1065"/>
    <w:rsid w:val="004B135E"/>
    <w:rsid w:val="004B46DF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654C"/>
    <w:rsid w:val="0051127C"/>
    <w:rsid w:val="00514A5E"/>
    <w:rsid w:val="005209C0"/>
    <w:rsid w:val="00521358"/>
    <w:rsid w:val="0052402A"/>
    <w:rsid w:val="00525549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2A9D"/>
    <w:rsid w:val="00625F37"/>
    <w:rsid w:val="006266FF"/>
    <w:rsid w:val="006315CD"/>
    <w:rsid w:val="006351AD"/>
    <w:rsid w:val="006405D5"/>
    <w:rsid w:val="006441E8"/>
    <w:rsid w:val="006462EB"/>
    <w:rsid w:val="00647D51"/>
    <w:rsid w:val="006507A9"/>
    <w:rsid w:val="00653AF6"/>
    <w:rsid w:val="00660C71"/>
    <w:rsid w:val="00662C86"/>
    <w:rsid w:val="00665AF8"/>
    <w:rsid w:val="00665B58"/>
    <w:rsid w:val="00673525"/>
    <w:rsid w:val="006849B5"/>
    <w:rsid w:val="00686AEA"/>
    <w:rsid w:val="00691CD0"/>
    <w:rsid w:val="00694C38"/>
    <w:rsid w:val="006A1FF4"/>
    <w:rsid w:val="006A4D97"/>
    <w:rsid w:val="006A7671"/>
    <w:rsid w:val="006B035F"/>
    <w:rsid w:val="006B1A53"/>
    <w:rsid w:val="006B27A9"/>
    <w:rsid w:val="006B2A56"/>
    <w:rsid w:val="006B4211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4E4D"/>
    <w:rsid w:val="00827FB4"/>
    <w:rsid w:val="00830BE5"/>
    <w:rsid w:val="00832A28"/>
    <w:rsid w:val="00833A06"/>
    <w:rsid w:val="0083526C"/>
    <w:rsid w:val="008371F4"/>
    <w:rsid w:val="008400EE"/>
    <w:rsid w:val="00843354"/>
    <w:rsid w:val="008465D0"/>
    <w:rsid w:val="008528ED"/>
    <w:rsid w:val="00876E79"/>
    <w:rsid w:val="008819C4"/>
    <w:rsid w:val="00882EB9"/>
    <w:rsid w:val="0088463B"/>
    <w:rsid w:val="00884D13"/>
    <w:rsid w:val="00887394"/>
    <w:rsid w:val="00890037"/>
    <w:rsid w:val="0089106E"/>
    <w:rsid w:val="00896E2C"/>
    <w:rsid w:val="008A0B3E"/>
    <w:rsid w:val="008A2EA2"/>
    <w:rsid w:val="008A3598"/>
    <w:rsid w:val="008A3C99"/>
    <w:rsid w:val="008A5415"/>
    <w:rsid w:val="008A7EB7"/>
    <w:rsid w:val="008C32D3"/>
    <w:rsid w:val="008D118E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4437"/>
    <w:rsid w:val="00996175"/>
    <w:rsid w:val="009A778F"/>
    <w:rsid w:val="009B315B"/>
    <w:rsid w:val="009C13AE"/>
    <w:rsid w:val="009C39D7"/>
    <w:rsid w:val="009C445C"/>
    <w:rsid w:val="009C730A"/>
    <w:rsid w:val="009D2C84"/>
    <w:rsid w:val="009D31E6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86A"/>
    <w:rsid w:val="00A63905"/>
    <w:rsid w:val="00A6689F"/>
    <w:rsid w:val="00A72D3E"/>
    <w:rsid w:val="00A74708"/>
    <w:rsid w:val="00A80A4D"/>
    <w:rsid w:val="00A82706"/>
    <w:rsid w:val="00A84CC8"/>
    <w:rsid w:val="00A93142"/>
    <w:rsid w:val="00AA0323"/>
    <w:rsid w:val="00AA66F9"/>
    <w:rsid w:val="00AA6C94"/>
    <w:rsid w:val="00AB05EC"/>
    <w:rsid w:val="00AB3CFE"/>
    <w:rsid w:val="00AC1359"/>
    <w:rsid w:val="00AC1523"/>
    <w:rsid w:val="00AC1B9E"/>
    <w:rsid w:val="00AC7319"/>
    <w:rsid w:val="00AC741E"/>
    <w:rsid w:val="00AC7B5A"/>
    <w:rsid w:val="00AD1C54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3A09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7995"/>
    <w:rsid w:val="00B61BAE"/>
    <w:rsid w:val="00B65D6C"/>
    <w:rsid w:val="00B87012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5928"/>
    <w:rsid w:val="00C75A28"/>
    <w:rsid w:val="00C7766D"/>
    <w:rsid w:val="00C8057F"/>
    <w:rsid w:val="00C811F8"/>
    <w:rsid w:val="00C81726"/>
    <w:rsid w:val="00C84779"/>
    <w:rsid w:val="00C85254"/>
    <w:rsid w:val="00C866A8"/>
    <w:rsid w:val="00C90150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32BC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86501"/>
    <w:rsid w:val="00E94A69"/>
    <w:rsid w:val="00EA0F48"/>
    <w:rsid w:val="00EA30D0"/>
    <w:rsid w:val="00EB152D"/>
    <w:rsid w:val="00EB1E8D"/>
    <w:rsid w:val="00EB3958"/>
    <w:rsid w:val="00EB4FE6"/>
    <w:rsid w:val="00EB7EF5"/>
    <w:rsid w:val="00EC0429"/>
    <w:rsid w:val="00EC10EF"/>
    <w:rsid w:val="00ED0EF9"/>
    <w:rsid w:val="00ED5E88"/>
    <w:rsid w:val="00ED638A"/>
    <w:rsid w:val="00EF4550"/>
    <w:rsid w:val="00F00263"/>
    <w:rsid w:val="00F01BD6"/>
    <w:rsid w:val="00F12104"/>
    <w:rsid w:val="00F16492"/>
    <w:rsid w:val="00F22821"/>
    <w:rsid w:val="00F232ED"/>
    <w:rsid w:val="00F24D61"/>
    <w:rsid w:val="00F31898"/>
    <w:rsid w:val="00F41FF8"/>
    <w:rsid w:val="00F42DF7"/>
    <w:rsid w:val="00F50B0E"/>
    <w:rsid w:val="00F576A1"/>
    <w:rsid w:val="00F608AC"/>
    <w:rsid w:val="00F669EA"/>
    <w:rsid w:val="00F732D4"/>
    <w:rsid w:val="00F77A1A"/>
    <w:rsid w:val="00F86311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6626" fillcolor="white">
      <v:fill color="white"/>
    </o:shapedefaults>
    <o:shapelayout v:ext="edit">
      <o:idmap v:ext="edit" data="2"/>
      <o:rules v:ext="edit">
        <o:r id="V:Rule3" type="connector" idref="#_x0000_s2316"/>
        <o:r id="V:Rule4" type="connector" idref="#_x0000_s2317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6</TotalTime>
  <Pages>24</Pages>
  <Words>6735</Words>
  <Characters>38395</Characters>
  <Application>Microsoft Office Word</Application>
  <DocSecurity>0</DocSecurity>
  <Lines>319</Lines>
  <Paragraphs>90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45040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전수진</dc:creator>
  <dc:description>LG전자 HR DM 프로젝트</dc:description>
  <cp:lastModifiedBy>sejiwon</cp:lastModifiedBy>
  <cp:revision>5</cp:revision>
  <cp:lastPrinted>2004-03-03T09:26:00Z</cp:lastPrinted>
  <dcterms:created xsi:type="dcterms:W3CDTF">2016-02-24T06:40:00Z</dcterms:created>
  <dcterms:modified xsi:type="dcterms:W3CDTF">2016-02-24T06:53:00Z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