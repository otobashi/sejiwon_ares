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B87012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이동계획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D33440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D33440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D33440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D33440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D33440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335C36">
          <w:rPr>
            <w:rStyle w:val="ae"/>
            <w:rFonts w:hint="eastAsia"/>
            <w:noProof/>
          </w:rPr>
          <w:t>이동계획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B87012">
          <w:rPr>
            <w:rStyle w:val="ae"/>
            <w:rFonts w:ascii="GulimChe" w:hAnsi="GulimChe" w:cs="GulimChe" w:hint="eastAsia"/>
            <w:noProof/>
          </w:rPr>
          <w:t>MOST_LIKELY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D33440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D33440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335C36">
        <w:rPr>
          <w:rFonts w:ascii="바탕" w:eastAsia="바탕" w:hAnsi="바탕" w:cs="Courier New" w:hint="eastAsia"/>
        </w:rPr>
        <w:t>이동계획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C425C8">
        <w:rPr>
          <w:rFonts w:ascii="바탕" w:eastAsia="바탕" w:hAnsi="바탕" w:cs="Courier New" w:hint="eastAsia"/>
        </w:rPr>
        <w:t>월별실적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B87012">
        <w:rPr>
          <w:rFonts w:hint="eastAsia"/>
        </w:rPr>
        <w:t>이동계획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D334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B87012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B87012" w:rsidRPr="00BD4956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tb_rfe_ml_div_bep_s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D33440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D33440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D33440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B87012" w:rsidRPr="004A249E" w:rsidRDefault="00B87012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IPTDW.IPTDW_RES_N2G_EXCEL_UPLOAD_DATA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D33440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D33440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proofErr w:type="gramStart"/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</w:t>
                  </w:r>
                  <w:proofErr w:type="gramEnd"/>
                  <w:r w:rsidRPr="00B87012">
                    <w:rPr>
                      <w:rFonts w:asciiTheme="minorHAnsi" w:eastAsiaTheme="minorHAnsi" w:hAnsiTheme="minorHAnsi"/>
                      <w:b/>
                      <w:szCs w:val="16"/>
                    </w:rPr>
                    <w:t xml:space="preserve"> SP_CD_RES_SMR_MOST_LIKELY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B87012">
      <w:pPr>
        <w:pStyle w:val="1"/>
      </w:pPr>
      <w:bookmarkStart w:id="31" w:name="_Toc442348358"/>
      <w:r>
        <w:rPr>
          <w:rFonts w:hint="eastAsia"/>
        </w:rPr>
        <w:lastRenderedPageBreak/>
        <w:t>이동계획</w:t>
      </w:r>
      <w:r w:rsidRPr="00964CC6">
        <w:rPr>
          <w:rFonts w:hint="eastAsia"/>
        </w:rPr>
        <w:t xml:space="preserve">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B87012">
        <w:rPr>
          <w:rFonts w:ascii="GulimChe" w:hAnsi="GulimChe" w:cs="GulimChe" w:hint="eastAsia"/>
          <w:color w:val="000000"/>
        </w:rPr>
        <w:t>MOST_LIKELY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B87012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</w:t>
            </w:r>
            <w:r w:rsidR="00B87012">
              <w:rPr>
                <w:rFonts w:ascii="바탕" w:eastAsia="바탕" w:hAnsi="바탕" w:cs="Courier New" w:hint="eastAsia"/>
              </w:rPr>
              <w:t>CODE_</w:t>
            </w:r>
            <w:proofErr w:type="gramStart"/>
            <w:r w:rsidR="00B87012">
              <w:rPr>
                <w:rFonts w:ascii="바탕" w:eastAsia="바탕" w:hAnsi="바탕" w:cs="Courier New" w:hint="eastAsia"/>
              </w:rPr>
              <w:t>TYPE</w:t>
            </w:r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B87012">
              <w:rPr>
                <w:rFonts w:ascii="바탕" w:eastAsia="바탕" w:hAnsi="바탕" w:cs="Courier New" w:hint="eastAsia"/>
              </w:rPr>
              <w:t>B2C_DIV / B2B_DIV 구분</w:t>
            </w:r>
          </w:p>
          <w:p w:rsidR="00B87012" w:rsidRDefault="00B87012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(4) P_</w:t>
            </w:r>
            <w:proofErr w:type="gramStart"/>
            <w:r>
              <w:rPr>
                <w:rFonts w:ascii="바탕" w:eastAsia="바탕" w:hAnsi="바탕" w:cs="Courier New" w:hint="eastAsia"/>
              </w:rPr>
              <w:t>YYYYMM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기준일자(일자로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입력해야함</w:t>
            </w:r>
            <w:proofErr w:type="spellEnd"/>
            <w:r>
              <w:rPr>
                <w:rFonts w:ascii="바탕" w:eastAsia="바탕" w:hAnsi="바탕" w:cs="Courier New" w:hint="eastAsia"/>
              </w:rPr>
              <w:t>. 예</w:t>
            </w:r>
            <w:proofErr w:type="gramStart"/>
            <w:r>
              <w:rPr>
                <w:rFonts w:ascii="바탕" w:eastAsia="바탕" w:hAnsi="바탕" w:cs="Courier New" w:hint="eastAsia"/>
              </w:rPr>
              <w:t>:20160208</w:t>
            </w:r>
            <w:proofErr w:type="gramEnd"/>
            <w:r>
              <w:rPr>
                <w:rFonts w:ascii="바탕" w:eastAsia="바탕" w:hAnsi="바탕" w:cs="Courier New" w:hint="eastAsia"/>
              </w:rPr>
              <w:t>)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B87012">
              <w:rPr>
                <w:rFonts w:asciiTheme="minorHAnsi" w:eastAsiaTheme="minorHAnsi" w:hAnsiTheme="minorHAnsi" w:cs="Courier New" w:hint="eastAsia"/>
                <w:b/>
                <w:color w:val="FF0000"/>
              </w:rPr>
              <w:t>MOST_LIKELY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Most Likely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Most Likely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Most Likely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ML'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ML'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 xml:space="preserve">(P_BASIS_YYYYMM, </w:t>
            </w:r>
            <w:r w:rsidRPr="006A1FF4">
              <w:rPr>
                <w:rFonts w:ascii="GulimChe" w:hAnsi="GulimChe" w:cs="GulimChe"/>
              </w:rPr>
              <w:lastRenderedPageBreak/>
              <w:t>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 xml:space="preserve">ML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ML'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   = 'GBU'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ML'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A.BASE_YYYYMM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,MAX(A.ATTRIBUTE1_VALUE) AS 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GROUP BY 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A.ATTRIBUTE1_VALUE = C.ATTRIBUTE1_VALUE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 xml:space="preserve">(P_BASIS_YYYYMM, </w:t>
            </w:r>
            <w:r w:rsidRPr="006A1FF4">
              <w:rPr>
                <w:rFonts w:ascii="GulimChe" w:hAnsi="GulimChe" w:cs="GulimChe"/>
              </w:rPr>
              <w:lastRenderedPageBreak/>
              <w:t>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('PR2','PR3','PR4')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- 2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전전월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- 2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전전월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전전월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- 2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('PR3','PR4')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이동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법인전체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   = 'GBU'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   = 'GBU'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-- 1-1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당월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누계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(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   = 'GBU'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'</w:t>
            </w:r>
            <w:r w:rsidRPr="006A1FF4">
              <w:rPr>
                <w:rFonts w:ascii="GulimChe" w:hAnsi="GulimChe" w:cs="GulimChe" w:hint="eastAsia"/>
              </w:rPr>
              <w:t>당월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법인전체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WHERE  A.BASE_YYYYMM 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   = 'GBU'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-- 5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proofErr w:type="gramEnd"/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,SUM(Z.AMOUNT)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r w:rsidRPr="006A1FF4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(A.APPLY_YYYYMM, 'YYYYMM') + 1 YEAR, 'YYYY')||SUBSTR(A.APPLY_YYYYMM,5,2)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,A.CURRM_USD_AMT     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- 9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Z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,Z.SORT_KEY           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-- 5-1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r w:rsidRPr="006A1FF4">
              <w:rPr>
                <w:rFonts w:ascii="GulimChe" w:hAnsi="GulimChe" w:cs="GulimChe" w:hint="eastAsia"/>
              </w:rPr>
              <w:t>'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- 9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= 'AC0'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-- 5-2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01~</w:t>
            </w:r>
            <w:proofErr w:type="spellStart"/>
            <w:r w:rsidRPr="006A1FF4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,SUM(Z.AMOUNT)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,MIN(Z.SORT_KEY) AS SORT_KE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전년실적</w:t>
            </w:r>
            <w:r w:rsidRPr="006A1FF4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- 1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 xml:space="preserve">(P_BASIS_YYYYMM, </w:t>
            </w:r>
            <w:r w:rsidRPr="006A1FF4">
              <w:rPr>
                <w:rFonts w:ascii="GulimChe" w:hAnsi="GulimChe" w:cs="GulimChe"/>
              </w:rPr>
              <w:lastRenderedPageBreak/>
              <w:t>'YYYYMM') - 1 YEAR, 'YYYY')||SUBSTR(TO_CHAR(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'YYYYMM'),5,2)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Z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-- 8</w:t>
            </w:r>
            <w:proofErr w:type="gramStart"/>
            <w:r w:rsidRPr="006A1FF4">
              <w:rPr>
                <w:rFonts w:ascii="GulimChe" w:hAnsi="GulimChe" w:cs="GulimChe" w:hint="eastAsia"/>
              </w:rPr>
              <w:t>.</w:t>
            </w:r>
            <w:r w:rsidRPr="006A1FF4">
              <w:rPr>
                <w:rFonts w:ascii="GulimChe" w:hAnsi="GulimChe" w:cs="GulimChe" w:hint="eastAsia"/>
              </w:rPr>
              <w:t>직전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r w:rsidRPr="006A1FF4">
              <w:rPr>
                <w:rFonts w:ascii="GulimChe" w:hAnsi="GulimChe" w:cs="GulimChe" w:hint="eastAsia"/>
              </w:rPr>
              <w:t>평균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MIN(A.COL_INDEX)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,AVG(A.CURRM_USD_AMT)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,MIN(A.SORT_KEY)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FROM (SELECT '</w:t>
            </w:r>
            <w:r w:rsidRPr="006A1FF4">
              <w:rPr>
                <w:rFonts w:ascii="GulimChe" w:hAnsi="GulimChe" w:cs="GulimChe" w:hint="eastAsia"/>
              </w:rPr>
              <w:t>직전</w:t>
            </w:r>
            <w:r w:rsidRPr="006A1FF4">
              <w:rPr>
                <w:rFonts w:ascii="GulimChe" w:hAnsi="GulimChe" w:cs="GulimChe" w:hint="eastAsia"/>
              </w:rPr>
              <w:t xml:space="preserve"> 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6A1FF4">
              <w:rPr>
                <w:rFonts w:ascii="GulimChe" w:hAnsi="GulimChe" w:cs="GulimChe" w:hint="eastAsia"/>
              </w:rPr>
              <w:t>평균</w:t>
            </w:r>
            <w:r w:rsidRPr="006A1FF4">
              <w:rPr>
                <w:rFonts w:ascii="GulimChe" w:hAnsi="GulimChe" w:cs="GulimChe" w:hint="eastAsia"/>
              </w:rPr>
              <w:t>'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,A.SCENARIO_TYPE_CD   AS SCENARIO_TYPE_CD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CURRM_USD_AMT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- 2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A.APPLY_YYYYMM &gt;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,A.APPLY_YYYYMM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,A.SCENARIO_TYPE_CD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>-- 7.Most Likely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'Most Likely '||C.SEQ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,C.THU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,A.ATTRIBUTE2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FROM 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A.SEQ &gt;= B.END_SEQ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C.SEQ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,A.APPLY_YYYYMM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,C.THU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-- 7-1.Most Likely 3</w:t>
            </w:r>
            <w:r w:rsidRPr="006A1FF4">
              <w:rPr>
                <w:rFonts w:ascii="GulimChe" w:hAnsi="GulimChe" w:cs="GulimChe" w:hint="eastAsia"/>
              </w:rPr>
              <w:t>개월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'Most Likely '||C.SEQ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'3</w:t>
            </w:r>
            <w:r w:rsidRPr="006A1FF4">
              <w:rPr>
                <w:rFonts w:ascii="GulimChe" w:hAnsi="GulimChe" w:cs="GulimChe" w:hint="eastAsia"/>
              </w:rPr>
              <w:t>개월</w:t>
            </w:r>
            <w:r w:rsidRPr="006A1FF4">
              <w:rPr>
                <w:rFonts w:ascii="GulimChe" w:hAnsi="GulimChe" w:cs="GulimChe" w:hint="eastAsia"/>
              </w:rPr>
              <w:t>'     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,C.THU  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A.WEEK_NO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,A.ATTRIBUTE2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FROM 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A.SEQ &gt;= B.END_SEQ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C.SEQ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,C.THU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>-- 7-2.Most Likely 01~</w:t>
            </w:r>
            <w:proofErr w:type="spellStart"/>
            <w:r w:rsidRPr="006A1FF4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SELECT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,'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,SUM(Z.AMOUNT)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,MIN(Z.SORT_KEY) AS SORT_KE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FROM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SELECT 'Most Likely '||C.SEQ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             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A.WEEK_NO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(SELECT A.ATTRIBUTE1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,A.ATTRIBUTE2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,SUBSTR(A.DESCRIPTION,5,2)||'/'||SUBSTR(A.DESCRIPTION,7,2)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              ,A.ATTRIBUTE3 AS 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FROM   IPTDW.IPTDW_RES_DIM_CODES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,(SELECT MAX(SEQ) AS FROM_SEQ, MAX(SEQ) - 3 AS 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FROM 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SELECT 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,SUBSTR(DESCRIPTION,5,2)||'/'||SUBSTR(DESCRIPTION,7,2)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A.SEQ &gt;= B.END_SEQ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(C.BASE_YYYYMM, 'YYYYMM') - 0 YEAR, 'YYYY')||'01'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(C.BASE_YYYYMM, 'YYYYMM') - 0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C.SEQ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,C.THU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UNION ALL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SELECT 'Most Likely '||C.SEQ         AS 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6A1FF4">
              <w:rPr>
                <w:rFonts w:ascii="GulimChe" w:hAnsi="GulimChe" w:cs="GulimChe" w:hint="eastAsia"/>
              </w:rPr>
              <w:t>'</w:t>
            </w:r>
            <w:r w:rsidRPr="006A1FF4">
              <w:rPr>
                <w:rFonts w:ascii="GulimChe" w:hAnsi="GulimChe" w:cs="GulimChe" w:hint="eastAsia"/>
              </w:rPr>
              <w:t>누계</w:t>
            </w:r>
            <w:r w:rsidRPr="006A1FF4">
              <w:rPr>
                <w:rFonts w:ascii="GulimChe" w:hAnsi="GulimChe" w:cs="GulimChe" w:hint="eastAsia"/>
              </w:rPr>
              <w:t>'  AS</w:t>
            </w:r>
            <w:proofErr w:type="gramEnd"/>
            <w:r w:rsidRPr="006A1FF4">
              <w:rPr>
                <w:rFonts w:ascii="GulimChe" w:hAnsi="GulimChe" w:cs="GulimChe" w:hint="eastAsia"/>
              </w:rPr>
              <w:t xml:space="preserve">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CODE_ID 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,CODE_NAME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,ATTRIBUTE1 KOR_NM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,ATTRIBUTE2 ENG_NM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P_CODE_TYPE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A.WEEK_NO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(SELECT A.ATTRIBUTE1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lastRenderedPageBreak/>
              <w:t xml:space="preserve">                                 ,A.ATTRIBUTE2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,SUBSTR(A.DESCRIPTION,5,2)||'/'||SUBSTR(A.DESCRIPTION,7,2)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,A.ATTRIBUTE3 AS 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FROM   IPTDW.IPTDW_RES_DIM_CODES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) A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,(SELECT MAX(SEQ) AS FROM_SEQ, MAX(SEQ) - 3 AS 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FROM  (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SELECT ATTRIBUTE1 AS WEEK_NO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,ATTRIBUTE2 AS BASE_YYYYMM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,SUBSTR(DESCRIPTION,5,2)||'/'||SUBSTR(DESCRIPTION,7,2) AS 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     ,ROWNUMBER() OVER() AS 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FROM   IPTDW.IPTDW_RES_DIM_CODES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WHERE  CODE_TYPE = 'SMART_WEEK'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AND   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(P_YYYYMM, 'YYYYMMDD') - 1 day, 'YYYYMMDD') &gt;= ATTRIBUTE3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) B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A.SEQ &gt;= B.END_SEQ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) C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6A1FF4">
              <w:rPr>
                <w:rFonts w:ascii="GulimChe" w:hAnsi="GulimChe" w:cs="GulimChe"/>
              </w:rPr>
              <w:t>to_date</w:t>
            </w:r>
            <w:proofErr w:type="spellEnd"/>
            <w:r w:rsidRPr="006A1FF4">
              <w:rPr>
                <w:rFonts w:ascii="GulimChe" w:hAnsi="GulimChe" w:cs="GulimChe"/>
              </w:rPr>
              <w:t>(P_BASIS_YYYYMM, 'YYYYMM') + 3 MONTH, 'YYYYMM')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A.SCENARIO_TYPE_CD IN ('PR0','PR1','PR2','PR3')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A.DIV_CD = B.DIV_CD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AND    A.ATTRIBUTE1_VALUE = C.START_YMD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GROUP BY C.SEQ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,A.KPI_CD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,C.THU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) Z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GROUP BY Z.COL_INDEX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,Z.SUBSDR_CD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,Z.KPI_CD</w:t>
            </w:r>
          </w:p>
          <w:p w:rsidR="006A1FF4" w:rsidRPr="006A1FF4" w:rsidRDefault="006A1FF4" w:rsidP="006A1FF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 xml:space="preserve">                                         </w:t>
            </w:r>
          </w:p>
          <w:p w:rsidR="004E63DC" w:rsidRPr="00964CC6" w:rsidRDefault="006A1FF4" w:rsidP="006A1FF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6A1FF4">
              <w:rPr>
                <w:rFonts w:ascii="GulimChe" w:hAnsi="GulimChe" w:cs="GulimChe"/>
              </w:rPr>
              <w:t xml:space="preserve">    WITH UR;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44E8A" w:rsidP="0073567B">
            <w:pPr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6A1FF4">
            <w:pPr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F65" w:rsidRDefault="00CA0F65">
      <w:r>
        <w:separator/>
      </w:r>
    </w:p>
  </w:endnote>
  <w:endnote w:type="continuationSeparator" w:id="0">
    <w:p w:rsidR="00CA0F65" w:rsidRDefault="00CA0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D33440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D33440">
      <w:rPr>
        <w:rFonts w:ascii="Times New Roman" w:eastAsia="굴림"/>
        <w:i w:val="0"/>
        <w:sz w:val="16"/>
      </w:rPr>
      <w:fldChar w:fldCharType="separate"/>
    </w:r>
    <w:r w:rsidR="00335C36">
      <w:rPr>
        <w:rFonts w:ascii="Times New Roman" w:eastAsia="굴림"/>
        <w:i w:val="0"/>
        <w:noProof/>
        <w:sz w:val="16"/>
      </w:rPr>
      <w:t>3</w:t>
    </w:r>
    <w:r w:rsidR="00D33440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B87012" w:rsidRDefault="00B8701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F65" w:rsidRDefault="00CA0F65">
      <w:r>
        <w:separator/>
      </w:r>
    </w:p>
  </w:footnote>
  <w:footnote w:type="continuationSeparator" w:id="0">
    <w:p w:rsidR="00CA0F65" w:rsidRDefault="00CA0F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5259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3F28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2741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5C36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1FF4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2A28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4437"/>
    <w:rsid w:val="00996175"/>
    <w:rsid w:val="009A778F"/>
    <w:rsid w:val="009B315B"/>
    <w:rsid w:val="009C13AE"/>
    <w:rsid w:val="009C27EB"/>
    <w:rsid w:val="009C39D7"/>
    <w:rsid w:val="009C445C"/>
    <w:rsid w:val="009C730A"/>
    <w:rsid w:val="009D2C84"/>
    <w:rsid w:val="009D31E6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3A09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87012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5A28"/>
    <w:rsid w:val="00C7766D"/>
    <w:rsid w:val="00C8057F"/>
    <w:rsid w:val="00C811F8"/>
    <w:rsid w:val="00C81726"/>
    <w:rsid w:val="00C84779"/>
    <w:rsid w:val="00C85254"/>
    <w:rsid w:val="00C866A8"/>
    <w:rsid w:val="00C90150"/>
    <w:rsid w:val="00CA0F65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3440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0</TotalTime>
  <Pages>28</Pages>
  <Words>7895</Words>
  <Characters>45004</Characters>
  <Application>Microsoft Office Word</Application>
  <DocSecurity>0</DocSecurity>
  <Lines>375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52794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3</cp:revision>
  <cp:lastPrinted>2004-03-03T09:26:00Z</cp:lastPrinted>
  <dcterms:created xsi:type="dcterms:W3CDTF">2016-02-24T06:33:00Z</dcterms:created>
  <dcterms:modified xsi:type="dcterms:W3CDTF">2016-02-24T06:52:00Z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