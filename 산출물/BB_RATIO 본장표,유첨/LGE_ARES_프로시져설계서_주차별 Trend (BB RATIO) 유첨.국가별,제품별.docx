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F01AA3" w:rsidRDefault="00E719F3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주차별</w:t>
      </w:r>
      <w:proofErr w:type="spellEnd"/>
      <w:r w:rsidR="00736424" w:rsidRPr="00736424">
        <w:rPr>
          <w:rFonts w:ascii="바탕체" w:hAnsi="바탕체" w:hint="eastAsia"/>
        </w:rPr>
        <w:t xml:space="preserve"> Trend (</w:t>
      </w:r>
      <w:r>
        <w:rPr>
          <w:rFonts w:ascii="바탕체" w:hAnsi="바탕체" w:hint="eastAsia"/>
        </w:rPr>
        <w:t>BB RATIO</w:t>
      </w:r>
      <w:r w:rsidR="00736424" w:rsidRPr="00736424">
        <w:rPr>
          <w:rFonts w:ascii="바탕체" w:hAnsi="바탕체" w:hint="eastAsia"/>
        </w:rPr>
        <w:t>)</w:t>
      </w:r>
    </w:p>
    <w:p w:rsidR="00081A1D" w:rsidRDefault="00F01AA3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유첨</w:t>
      </w:r>
      <w:proofErr w:type="spellEnd"/>
      <w:proofErr w:type="gramStart"/>
      <w:r>
        <w:rPr>
          <w:rFonts w:ascii="바탕체" w:hAnsi="바탕체" w:hint="eastAsia"/>
        </w:rPr>
        <w:t>.국가별</w:t>
      </w:r>
      <w:proofErr w:type="gramEnd"/>
      <w:r>
        <w:rPr>
          <w:rFonts w:ascii="바탕체" w:hAnsi="바탕체" w:hint="eastAsia"/>
        </w:rPr>
        <w:t>/제품별</w:t>
      </w:r>
    </w:p>
    <w:p w:rsidR="00081A1D" w:rsidRDefault="00081A1D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프로시져</w:t>
      </w:r>
      <w:proofErr w:type="spellEnd"/>
      <w:r>
        <w:rPr>
          <w:rFonts w:ascii="바탕체" w:hAnsi="바탕체" w:hint="eastAsia"/>
        </w:rPr>
        <w:t xml:space="preserve"> 설계서</w:t>
      </w:r>
    </w:p>
    <w:p w:rsidR="00081A1D" w:rsidRDefault="00364D35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364D35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2016.02.24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proofErr w:type="spellStart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</w:t>
                      </w:r>
                      <w:proofErr w:type="spellEnd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 xml:space="preserve">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84CC8">
              <w:rPr>
                <w:rFonts w:ascii="바탕체" w:hAnsi="바탕체" w:hint="eastAsia"/>
              </w:rPr>
              <w:t>2</w:t>
            </w:r>
            <w:r>
              <w:rPr>
                <w:rFonts w:ascii="바탕체" w:hAnsi="바탕체" w:hint="eastAsia"/>
              </w:rPr>
              <w:t>-</w:t>
            </w:r>
            <w:r w:rsidR="00A84CC8">
              <w:rPr>
                <w:rFonts w:ascii="바탕체" w:hAnsi="바탕체" w:hint="eastAsia"/>
              </w:rPr>
              <w:t>24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364D35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364D35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364D35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4D35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4D35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4D35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noProof/>
          </w:rPr>
          <w:t>월별</w:t>
        </w:r>
        <w:r w:rsidR="00736424" w:rsidRPr="007A37D2">
          <w:rPr>
            <w:rStyle w:val="ae"/>
            <w:noProof/>
          </w:rPr>
          <w:t xml:space="preserve"> Trend (</w:t>
        </w:r>
        <w:r w:rsidR="0045799E">
          <w:rPr>
            <w:rStyle w:val="ae"/>
            <w:rFonts w:hint="eastAsia"/>
            <w:noProof/>
          </w:rPr>
          <w:t>bb ratio</w:t>
        </w:r>
        <w:r w:rsidR="00736424" w:rsidRPr="007A37D2">
          <w:rPr>
            <w:rStyle w:val="ae"/>
            <w:noProof/>
          </w:rPr>
          <w:t xml:space="preserve">) </w:t>
        </w:r>
        <w:r w:rsidR="00736424" w:rsidRPr="007A37D2">
          <w:rPr>
            <w:rStyle w:val="ae"/>
            <w:noProof/>
          </w:rPr>
          <w:t>조회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4D35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4D35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C4288B" w:rsidRPr="00C4288B">
          <w:rPr>
            <w:rStyle w:val="ae"/>
            <w:rFonts w:ascii="GulimChe" w:hAnsi="GulimChe" w:cs="GulimChe"/>
            <w:noProof/>
          </w:rPr>
          <w:t>SP_CD_RES_SMR_B2B_BB_</w:t>
        </w:r>
        <w:r w:rsidR="00F01AA3">
          <w:rPr>
            <w:rStyle w:val="ae"/>
            <w:rFonts w:ascii="GulimChe" w:hAnsi="GulimChe" w:cs="GulimChe" w:hint="eastAsia"/>
            <w:noProof/>
          </w:rPr>
          <w:t>DIV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4D35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364D35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364D35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736424" w:rsidRPr="00736424">
        <w:rPr>
          <w:rFonts w:ascii="바탕" w:eastAsia="바탕" w:hAnsi="바탕" w:cs="Courier New" w:hint="eastAsia"/>
        </w:rPr>
        <w:t>월별 Trend (</w:t>
      </w:r>
      <w:r w:rsidR="001C6824">
        <w:rPr>
          <w:rFonts w:ascii="바탕" w:eastAsia="바탕" w:hAnsi="바탕" w:cs="Courier New" w:hint="eastAsia"/>
        </w:rPr>
        <w:t>BB RATIO</w:t>
      </w:r>
      <w:r w:rsidR="00736424" w:rsidRPr="00736424">
        <w:rPr>
          <w:rFonts w:ascii="바탕" w:eastAsia="바탕" w:hAnsi="바탕" w:cs="Courier New" w:hint="eastAsia"/>
        </w:rPr>
        <w:t>)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1C6824">
        <w:rPr>
          <w:rFonts w:ascii="바탕" w:eastAsia="바탕" w:hAnsi="바탕" w:cs="Courier New" w:hint="eastAsia"/>
        </w:rPr>
        <w:t>BB RATIO</w:t>
      </w:r>
      <w:r w:rsidR="00AE6CF6" w:rsidRPr="00AE6CF6">
        <w:rPr>
          <w:rFonts w:ascii="바탕" w:eastAsia="바탕" w:hAnsi="바탕" w:cs="Courier New" w:hint="eastAsia"/>
        </w:rPr>
        <w:t xml:space="preserve"> 추이</w:t>
      </w:r>
      <w:r w:rsidR="001E58CF" w:rsidRPr="001E58CF">
        <w:rPr>
          <w:rFonts w:ascii="바탕" w:eastAsia="바탕" w:hAnsi="바탕" w:cs="Courier New"/>
        </w:rPr>
        <w:t>를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736424" w:rsidRPr="00736424">
        <w:rPr>
          <w:rFonts w:ascii="바탕" w:eastAsia="바탕" w:hAnsi="바탕" w:cs="Courier New" w:hint="eastAsia"/>
        </w:rPr>
        <w:t>월별 Trend (</w:t>
      </w:r>
      <w:r w:rsidR="0045799E">
        <w:rPr>
          <w:rFonts w:ascii="바탕" w:eastAsia="바탕" w:hAnsi="바탕" w:cs="Courier New" w:hint="eastAsia"/>
        </w:rPr>
        <w:t>BB RATIO</w:t>
      </w:r>
      <w:r w:rsidR="00736424" w:rsidRPr="00736424">
        <w:rPr>
          <w:rFonts w:ascii="바탕" w:eastAsia="바탕" w:hAnsi="바탕" w:cs="Courier New" w:hint="eastAsia"/>
        </w:rPr>
        <w:t>)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364D3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0" type="#_x0000_t202" style="position:absolute;margin-left:77.55pt;margin-top:10.2pt;width:414.45pt;height:290.25pt;z-index:251636736;v-text-anchor:top-baseline" filled="f" fillcolor="#0c9" stroked="f">
            <v:textbox style="mso-next-textbox:#_x0000_s2190">
              <w:txbxContent>
                <w:p w:rsidR="00C4288B" w:rsidRDefault="00C4288B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주단위</w:t>
                  </w:r>
                  <w:proofErr w:type="spellEnd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</w:t>
                  </w:r>
                  <w:r w:rsidRPr="00C4288B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GWRS_MGR.IPTDW_IFF_GWRS_B2B_PIPELINE_BALANCE</w:t>
                  </w:r>
                  <w:r>
                    <w:rPr>
                      <w:rFonts w:ascii="gulim" w:hAnsi="gulim" w:hint="eastAsia"/>
                      <w:sz w:val="18"/>
                      <w:szCs w:val="18"/>
                    </w:rPr>
                    <w:t xml:space="preserve"> </w:t>
                  </w:r>
                  <w:r w:rsidR="00A34121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테이블에서 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>SELECT A.CORPORATION_CODE AS SUBSDR_CD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,A.BASIS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_YYYYWW     AS YYYYWW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,A.BASIS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_YYYYMM     AS YYYYMM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,A.DIVISION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_CODE    AS DIV_CD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,SUM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(A.BEGINNING_AMT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    +A.NEW_AMT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    +A.INCREASE_AMT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    +A.DECREASE_AMT   ) AS AWARD_AMT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,SUM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(A.CHANGE_AMT     ) AS SALES_AMT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FROM GWRS_MGR.IPTDW_IFF_GWRS_B2B_PIPELINE_BALANCE A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>WHERE A.STAGE_CODE     ='A'     --Award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 w:hint="eastAsia"/>
                      <w:sz w:val="18"/>
                      <w:szCs w:val="18"/>
                    </w:rPr>
                    <w:t xml:space="preserve">  AND A.CURRENCY_CODE  = 'USD'  --</w:t>
                  </w:r>
                  <w:r w:rsidRPr="00C4288B">
                    <w:rPr>
                      <w:rFonts w:ascii="gulim" w:hAnsi="gulim" w:hint="eastAsia"/>
                      <w:sz w:val="18"/>
                      <w:szCs w:val="18"/>
                    </w:rPr>
                    <w:t>기준통화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>GROUP BY A.CORPORATION_CODE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  </w:t>
                  </w: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,A.BASIS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_YYYYWW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  </w:t>
                  </w: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,A.BASIS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_YYYYMM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  </w:t>
                  </w: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,A.DIVISION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_CODE</w:t>
                  </w:r>
                </w:p>
                <w:p w:rsid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>WITH UR;</w:t>
                  </w:r>
                </w:p>
                <w:p w:rsid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</w:p>
                <w:p w:rsid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>
                    <w:rPr>
                      <w:rFonts w:ascii="gulim" w:hAnsi="gulim" w:hint="eastAsia"/>
                      <w:sz w:val="18"/>
                      <w:szCs w:val="18"/>
                    </w:rPr>
                    <w:t>아래는</w:t>
                  </w:r>
                  <w:r>
                    <w:rPr>
                      <w:rFonts w:ascii="gulim" w:hAnsi="gulim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hint="eastAsia"/>
                      <w:sz w:val="18"/>
                      <w:szCs w:val="18"/>
                    </w:rPr>
                    <w:t>주단위화면</w:t>
                  </w:r>
                  <w:r>
                    <w:rPr>
                      <w:rFonts w:ascii="gulim" w:hAnsi="gulim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hint="eastAsia"/>
                      <w:sz w:val="18"/>
                      <w:szCs w:val="18"/>
                    </w:rPr>
                    <w:t>기준정보임</w:t>
                  </w:r>
                  <w:r>
                    <w:rPr>
                      <w:rFonts w:ascii="gulim" w:hAnsi="gulim" w:hint="eastAsia"/>
                      <w:sz w:val="18"/>
                      <w:szCs w:val="18"/>
                    </w:rPr>
                    <w:t>.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>SELECT *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>FROM   GWRS_MGR.IPTDW_DIM_MST_DIV_PROD_MAPPING B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WHERE  B.TYPE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_CODE = 'D0'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>WITH UR;</w:t>
                  </w:r>
                </w:p>
              </w:txbxContent>
            </v:textbox>
          </v:shape>
        </w:pict>
      </w:r>
    </w:p>
    <w:p w:rsidR="00081A1D" w:rsidRDefault="00081A1D"/>
    <w:p w:rsidR="00081A1D" w:rsidRDefault="00081A1D"/>
    <w:p w:rsidR="00081A1D" w:rsidRDefault="00364D35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.5pt;margin-top:6.45pt;width:60pt;height:36pt;z-index:251637760;v-text-anchor:middle" filled="f" fillcolor="#0c9">
            <v:textbox>
              <w:txbxContent>
                <w:p w:rsidR="00A34121" w:rsidRDefault="00C4288B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081A1D"/>
    <w:p w:rsidR="00081A1D" w:rsidRDefault="00081A1D"/>
    <w:p w:rsidR="00081A1D" w:rsidRDefault="00364D35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16" type="#_x0000_t34" style="position:absolute;margin-left:-78.4pt;margin-top:112.6pt;width:216.75pt;height:7.5pt;rotation:90;flip:x;z-index:251662336" o:connectortype="elbow" adj="10798,1064880,-9791">
            <v:stroke endarrow="block"/>
          </v:shape>
        </w:pict>
      </w:r>
    </w:p>
    <w:p w:rsidR="00AA6C94" w:rsidRDefault="00AA6C94"/>
    <w:p w:rsidR="00AA6C94" w:rsidRDefault="00AA6C94"/>
    <w:p w:rsidR="00AA6C94" w:rsidRDefault="00AA6C94"/>
    <w:p w:rsidR="00FF1785" w:rsidRDefault="00FF1785"/>
    <w:p w:rsidR="00FF1785" w:rsidRDefault="00FF1785"/>
    <w:p w:rsidR="00FF1785" w:rsidRDefault="00FF1785"/>
    <w:p w:rsidR="00FF1785" w:rsidRDefault="00FF1785"/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364D35" w:rsidP="005A1052">
      <w:r>
        <w:rPr>
          <w:noProof/>
        </w:rPr>
        <w:pict>
          <v:shape id="_x0000_s2318" type="#_x0000_t202" style="position:absolute;margin-left:54pt;margin-top:8pt;width:249pt;height:25.5pt;z-index:251664384;v-text-anchor:top-baseline" filled="f" fillcolor="#0c9" stroked="f">
            <v:textbox style="mso-next-textbox:#_x0000_s2318">
              <w:txbxContent>
                <w:p w:rsidR="00BD4956" w:rsidRPr="00BD4956" w:rsidRDefault="00642EDA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 w:rsidRPr="00642EDA">
                    <w:rPr>
                      <w:rFonts w:asciiTheme="minorHAnsi" w:eastAsiaTheme="minorHAnsi" w:hAnsiTheme="minorHAnsi"/>
                      <w:b/>
                      <w:szCs w:val="16"/>
                    </w:rPr>
                    <w:t>IPTDWIF.IPTDWIF_RES_B2B_PIPELINE_BALANCE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364D35" w:rsidP="005A1052">
      <w:r>
        <w:rPr>
          <w:noProof/>
        </w:rPr>
        <w:pict>
          <v:shape id="_x0000_s2314" type="#_x0000_t22" style="position:absolute;margin-left:8.25pt;margin-top:1.5pt;width:60pt;height:36pt;z-index:251660288;v-text-anchor:middle" filled="f" fillcolor="#0c9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A34121" w:rsidRDefault="00364D35" w:rsidP="005A1052">
      <w:r>
        <w:rPr>
          <w:noProof/>
        </w:rPr>
        <w:pict>
          <v:shape id="_x0000_s2321" type="#_x0000_t202" style="position:absolute;margin-left:153pt;margin-top:6.5pt;width:249pt;height:25.5pt;z-index:251666432;v-text-anchor:top-baseline" filled="f" fillcolor="#0c9" stroked="f">
            <v:textbox style="mso-next-textbox:#_x0000_s2321">
              <w:txbxContent>
                <w:p w:rsidR="00642EDA" w:rsidRPr="00642EDA" w:rsidRDefault="00642EDA" w:rsidP="00642EDA">
                  <w:pPr>
                    <w:rPr>
                      <w:szCs w:val="16"/>
                    </w:rPr>
                  </w:pPr>
                  <w:r w:rsidRPr="00642EDA">
                    <w:rPr>
                      <w:rFonts w:asciiTheme="minorHAnsi" w:eastAsiaTheme="minorHAnsi" w:hAnsiTheme="minorHAnsi"/>
                      <w:b/>
                      <w:szCs w:val="16"/>
                    </w:rPr>
                    <w:t>IPTDW.IPTDW_RES_KPI_SUBSDR_CNTRY</w:t>
                  </w:r>
                </w:p>
              </w:txbxContent>
            </v:textbox>
          </v:shape>
        </w:pict>
      </w:r>
    </w:p>
    <w:p w:rsidR="00A34121" w:rsidRDefault="00364D35" w:rsidP="005A1052">
      <w:r>
        <w:rPr>
          <w:noProof/>
        </w:rPr>
        <w:pict>
          <v:shape id="_x0000_s2320" type="#_x0000_t22" style="position:absolute;margin-left:97.5pt;margin-top:6.25pt;width:60pt;height:36pt;z-index:251665408;v-text-anchor:middle" filled="f" fillcolor="#0c9">
            <v:textbox>
              <w:txbxContent>
                <w:p w:rsidR="00642EDA" w:rsidRDefault="00642EDA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7" type="#_x0000_t34" style="position:absolute;margin-left:68.25pt;margin-top:1.75pt;width:29.25pt;height:20.25pt;z-index:251663360" o:connectortype="elbow" adj="10782,-657600,-116862">
            <v:stroke endarrow="block"/>
          </v:shape>
        </w:pict>
      </w:r>
    </w:p>
    <w:p w:rsidR="00A34121" w:rsidRDefault="00364D35" w:rsidP="005A1052">
      <w:r>
        <w:rPr>
          <w:noProof/>
        </w:rPr>
        <w:pict>
          <v:shape id="_x0000_s2322" type="#_x0000_t34" style="position:absolute;margin-left:157.5pt;margin-top:10.5pt;width:219pt;height:45pt;z-index:251667456" o:connectortype="elbow" adj=",-305640,-22636">
            <v:stroke endarrow="block"/>
          </v:shape>
        </w:pict>
      </w:r>
    </w:p>
    <w:p w:rsidR="00A34121" w:rsidRDefault="00A34121" w:rsidP="005A1052"/>
    <w:p w:rsidR="00A34121" w:rsidRDefault="00A34121" w:rsidP="005A1052"/>
    <w:p w:rsidR="00A34121" w:rsidRDefault="00364D35" w:rsidP="005A1052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376.5pt;margin-top:.75pt;width:1in;height:48pt;z-index:251661312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081A1D" w:rsidRDefault="00736424">
      <w:pPr>
        <w:pStyle w:val="1"/>
      </w:pPr>
      <w:bookmarkStart w:id="31" w:name="_Toc442348358"/>
      <w:r w:rsidRPr="00736424">
        <w:rPr>
          <w:rFonts w:hint="eastAsia"/>
        </w:rPr>
        <w:lastRenderedPageBreak/>
        <w:t>월별</w:t>
      </w:r>
      <w:r w:rsidRPr="00736424">
        <w:rPr>
          <w:rFonts w:hint="eastAsia"/>
        </w:rPr>
        <w:t xml:space="preserve"> Trend (</w:t>
      </w:r>
      <w:r w:rsidR="0045799E">
        <w:rPr>
          <w:rFonts w:hint="eastAsia"/>
        </w:rPr>
        <w:t>BB RATIO</w:t>
      </w:r>
      <w:r w:rsidRPr="00736424">
        <w:rPr>
          <w:rFonts w:hint="eastAsia"/>
        </w:rPr>
        <w:t>)</w:t>
      </w:r>
      <w:r w:rsidR="00964CC6" w:rsidRPr="00964CC6">
        <w:rPr>
          <w:rFonts w:hint="eastAsia"/>
        </w:rPr>
        <w:t xml:space="preserve"> </w:t>
      </w:r>
      <w:r w:rsidR="00AE6CF6"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Pr="00C11EAD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8360"/>
      <w:r>
        <w:rPr>
          <w:rFonts w:hint="eastAsia"/>
        </w:rPr>
        <w:t xml:space="preserve">2.1.1 </w:t>
      </w:r>
      <w:r w:rsidR="00736424" w:rsidRPr="00736424">
        <w:rPr>
          <w:rFonts w:ascii="GulimChe" w:hAnsi="GulimChe" w:cs="GulimChe"/>
          <w:color w:val="000000"/>
        </w:rPr>
        <w:t>SP_CD_RES_SMR_</w:t>
      </w:r>
      <w:r w:rsidR="0056522C">
        <w:rPr>
          <w:rFonts w:ascii="GulimChe" w:hAnsi="GulimChe" w:cs="GulimChe" w:hint="eastAsia"/>
          <w:color w:val="000000"/>
        </w:rPr>
        <w:t>B2B_</w:t>
      </w:r>
      <w:bookmarkEnd w:id="34"/>
      <w:r w:rsidR="00C11EAD">
        <w:rPr>
          <w:rFonts w:ascii="GulimChe" w:hAnsi="GulimChe" w:cs="GulimChe" w:hint="eastAsia"/>
          <w:color w:val="000000"/>
        </w:rPr>
        <w:t>BB_</w:t>
      </w:r>
      <w:r w:rsidR="00F01AA3">
        <w:rPr>
          <w:rFonts w:ascii="GulimChe" w:hAnsi="GulimChe" w:cs="GulimChe" w:hint="eastAsia"/>
          <w:color w:val="000000"/>
        </w:rPr>
        <w:t>DIV</w:t>
      </w:r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proofErr w:type="spellStart"/>
            <w:r>
              <w:rPr>
                <w:rFonts w:ascii="굴림체" w:hAnsi="굴림체" w:hint="eastAsia"/>
                <w:b/>
                <w:bCs/>
              </w:rPr>
              <w:t>프로시져</w:t>
            </w:r>
            <w:proofErr w:type="spellEnd"/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0D068F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0D068F">
              <w:rPr>
                <w:rFonts w:ascii="바탕" w:eastAsia="바탕" w:hAnsi="바탕" w:cs="Courier New" w:hint="eastAsia"/>
              </w:rPr>
              <w:t>BB RATIO</w:t>
            </w:r>
            <w:r w:rsidRPr="00AE6CF6">
              <w:rPr>
                <w:rFonts w:ascii="바탕" w:eastAsia="바탕" w:hAnsi="바탕" w:cs="Courier New" w:hint="eastAsia"/>
              </w:rPr>
              <w:t xml:space="preserve"> 추이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C11EAD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WEEKLY </w:t>
            </w:r>
            <w:r w:rsidR="001E58CF">
              <w:rPr>
                <w:rFonts w:ascii="바탕" w:eastAsia="바탕" w:hAnsi="바탕" w:cs="Courier New" w:hint="eastAsia"/>
              </w:rPr>
              <w:t>실적</w:t>
            </w:r>
            <w:r w:rsidR="004E63DC"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체" w:hAnsi="굴림체" w:hint="eastAsia"/>
                <w:b/>
                <w:bCs/>
              </w:rPr>
              <w:t>로직</w:t>
            </w:r>
            <w:proofErr w:type="spellEnd"/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="00C11EAD">
              <w:rPr>
                <w:rFonts w:ascii="바탕" w:eastAsia="바탕" w:hAnsi="바탕" w:cs="Courier New" w:hint="eastAsia"/>
              </w:rPr>
              <w:t>WEEKLY 기준으로 월 1회 8</w:t>
            </w:r>
            <w:proofErr w:type="spellStart"/>
            <w:r w:rsidR="00C11EAD">
              <w:rPr>
                <w:rFonts w:ascii="바탕" w:eastAsia="바탕" w:hAnsi="바탕" w:cs="Courier New" w:hint="eastAsia"/>
              </w:rPr>
              <w:t>일기준으로</w:t>
            </w:r>
            <w:proofErr w:type="spellEnd"/>
            <w:r w:rsidR="00C11EAD">
              <w:rPr>
                <w:rFonts w:ascii="바탕" w:eastAsia="바탕" w:hAnsi="바탕" w:cs="Courier New" w:hint="eastAsia"/>
              </w:rPr>
              <w:t xml:space="preserve"> 생성함.</w:t>
            </w:r>
          </w:p>
          <w:p w:rsidR="004E63DC" w:rsidRPr="00BF15AD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C11EAD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proofErr w:type="spellStart"/>
            <w:r>
              <w:rPr>
                <w:rFonts w:ascii="바탕" w:eastAsia="바탕" w:hAnsi="바탕" w:cs="Courier New" w:hint="eastAsia"/>
              </w:rPr>
              <w:t>입력받은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 w:rsidR="00CA4AD7">
              <w:rPr>
                <w:rFonts w:ascii="바탕" w:eastAsia="바탕" w:hAnsi="바탕" w:cs="Courier New" w:hint="eastAsia"/>
              </w:rPr>
              <w:t>으</w:t>
            </w:r>
            <w:r w:rsidR="00BF15AD">
              <w:rPr>
                <w:rFonts w:ascii="바탕" w:eastAsia="바탕" w:hAnsi="바탕" w:cs="Courier New" w:hint="eastAsia"/>
              </w:rPr>
              <w:t>로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="00C11EAD">
              <w:rPr>
                <w:rFonts w:ascii="바탕" w:eastAsia="바탕" w:hAnsi="바탕" w:cs="Courier New" w:hint="eastAsia"/>
              </w:rPr>
              <w:t>SP_CD_RES_SMR_B2B_BB_</w:t>
            </w:r>
            <w:r w:rsidR="00F01AA3">
              <w:rPr>
                <w:rFonts w:ascii="바탕" w:eastAsia="바탕" w:hAnsi="바탕" w:cs="Courier New" w:hint="eastAsia"/>
              </w:rPr>
              <w:t>DIV</w:t>
            </w:r>
            <w:r w:rsidR="00C11EAD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 xml:space="preserve">데이터 조회 </w:t>
            </w:r>
            <w:r w:rsidR="00C11EAD">
              <w:rPr>
                <w:rFonts w:ascii="바탕" w:eastAsia="바탕" w:hAnsi="바탕" w:cs="Courier New" w:hint="eastAsia"/>
              </w:rPr>
              <w:t xml:space="preserve">취합 후 </w:t>
            </w:r>
            <w:r>
              <w:rPr>
                <w:rFonts w:ascii="바탕" w:eastAsia="바탕" w:hAnsi="바탕" w:cs="Courier New" w:hint="eastAsia"/>
              </w:rPr>
              <w:t>보고서 생성함.</w:t>
            </w:r>
          </w:p>
          <w:p w:rsidR="00C11EAD" w:rsidRPr="00C11EAD" w:rsidRDefault="00C11EAD" w:rsidP="00C11EAD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</w:t>
            </w:r>
            <w:proofErr w:type="spellStart"/>
            <w:r>
              <w:rPr>
                <w:rFonts w:ascii="바탕" w:eastAsia="바탕" w:hAnsi="바탕" w:cs="Courier New" w:hint="eastAsia"/>
              </w:rPr>
              <w:t>파라메터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YYYYMM</w:t>
            </w:r>
            <w:r w:rsidR="00642EDA">
              <w:rPr>
                <w:rFonts w:ascii="바탕" w:eastAsia="바탕" w:hAnsi="바탕" w:cs="Courier New" w:hint="eastAsia"/>
              </w:rPr>
              <w:t>DD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실적 기준</w:t>
            </w:r>
            <w:r w:rsidR="00642EDA">
              <w:rPr>
                <w:rFonts w:ascii="바탕" w:eastAsia="바탕" w:hAnsi="바탕" w:cs="Courier New" w:hint="eastAsia"/>
              </w:rPr>
              <w:t>일 (매월 8일기준일 전주주차까지 나옴)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</w:t>
            </w:r>
            <w:r w:rsidR="00F01AA3">
              <w:rPr>
                <w:rFonts w:ascii="바탕" w:eastAsia="바탕" w:hAnsi="바탕" w:cs="Courier New" w:hint="eastAsia"/>
              </w:rPr>
              <w:t>DIV</w:t>
            </w:r>
            <w:r w:rsidR="002845F4" w:rsidRPr="002845F4">
              <w:rPr>
                <w:rFonts w:ascii="바탕" w:eastAsia="바탕" w:hAnsi="바탕" w:cs="Courier New"/>
              </w:rPr>
              <w:t>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F01AA3">
              <w:rPr>
                <w:rFonts w:ascii="바탕" w:eastAsia="바탕" w:hAnsi="바탕" w:cs="Courier New" w:hint="eastAsia"/>
              </w:rPr>
              <w:t>사업부</w:t>
            </w:r>
          </w:p>
          <w:p w:rsidR="00F01AA3" w:rsidRDefault="00F01AA3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>(3) P_SUBSDR_CD : 법인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C11EAD" w:rsidRPr="00C11EAD" w:rsidRDefault="00C11EAD" w:rsidP="004E63DC">
            <w:pPr>
              <w:ind w:left="184"/>
              <w:rPr>
                <w:rFonts w:ascii="바탕" w:eastAsia="바탕" w:hAnsi="바탕" w:cs="Courier New"/>
                <w:b/>
                <w:color w:val="FF0000"/>
              </w:rPr>
            </w:pPr>
            <w:r w:rsidRPr="00C11EAD">
              <w:rPr>
                <w:rFonts w:ascii="바탕" w:eastAsia="바탕" w:hAnsi="바탕" w:cs="Courier New" w:hint="eastAsia"/>
                <w:b/>
                <w:color w:val="FF0000"/>
              </w:rPr>
              <w:t>SP_CD_RES_SMR_B2B_BB_</w:t>
            </w:r>
            <w:r w:rsidR="00F01AA3">
              <w:rPr>
                <w:rFonts w:ascii="바탕" w:eastAsia="바탕" w:hAnsi="바탕" w:cs="Courier New" w:hint="eastAsia"/>
                <w:b/>
                <w:color w:val="FF0000"/>
              </w:rPr>
              <w:t>DIV</w:t>
            </w:r>
          </w:p>
          <w:p w:rsidR="00C11EAD" w:rsidRPr="00403456" w:rsidRDefault="00C11EAD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,'W05'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P_BASIS_YYYYMMDD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 xml:space="preserve">(P_BASIS_YYYYMMDD, </w:t>
            </w:r>
            <w:r w:rsidRPr="00F01AA3">
              <w:rPr>
                <w:rFonts w:ascii="GulimChe" w:hAnsi="GulimChe" w:cs="GulimChe"/>
              </w:rPr>
              <w:lastRenderedPageBreak/>
              <w:t>'YYYYMMDD') - 36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,'W05'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- 7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- 43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,'W05'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- 14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- 50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- 3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,'W05'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- 21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- 57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- 4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,'ALL'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,'W05'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- 28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- 64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,'W13'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P_BASIS_YYYYMMDD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- 92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lastRenderedPageBreak/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,'W13'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- 7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- 99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,'W13'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- 14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- 106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- 3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,'W13'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- 21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- 113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- 4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,'W13'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</w:t>
            </w:r>
            <w:r w:rsidRPr="00F01AA3">
              <w:rPr>
                <w:rFonts w:ascii="GulimChe" w:hAnsi="GulimChe" w:cs="GulimChe"/>
              </w:rPr>
              <w:lastRenderedPageBreak/>
              <w:t>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- 28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- 120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,'W52'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P_BASIS_YYYYMMDD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- 365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,'ALL'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,'W52'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- 7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- 372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,'W52'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- 14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- 379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- 3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,'W52'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- 21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- 386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- 4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,'ALL'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,'W52'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- 28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- 393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,D.DISP_KOR_NM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,MIN(D.DISP_ENG_NM)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,MAX(Z.LEV1)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,MIN(Z.ENG_NM)   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,MAX(Z.KOR_NM)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,MAX(Z.ENG_NM)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,'W05'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P_BASIS_YYYYMMDD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- 36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A.CORPORATION_CODE AS 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,B.DISPLAY_NAME2 AS DISP_ENG_NM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,B.DISPLAY_NAME1 AS 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,A.DISPLAY_ORDER_SEQ AS DISP_SEQ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IPTDW.IPTDW_RES_DIM_CORP_DISPLAY_MASTER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,IPTDW.IPTDW_RES_DIM_CORP_DISPLAY_MASTER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'SMART_CORP_NATION'   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B.CODE_TYPE = 'SMART_CNTRY_NAME'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A.DIVISION_CODE = B.DIVISION_CODE) 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,A.ENG_NM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,B.ENG_NM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(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Z.DIV_CD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D.CORP_CD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GROUP BY D.DISP_KOR_NM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,D.DISP_KOR_NM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,MIN(D.DISP_ENG_NM)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,MAX(Z.LEV1)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,MIN(Z.ENG_NM)   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,MAX(Z.KOR_NM)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,MAX(Z.ENG_NM)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,'W05'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- 7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- 43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A.CORPORATION_CODE AS 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,B.DISPLAY_NAME2 AS DISP_ENG_NM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,B.DISPLAY_NAME1 AS 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,A.DISPLAY_ORDER_SEQ AS DISP_SEQ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IPTDW.IPTDW_RES_DIM_CORP_DISPLAY_MASTER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,IPTDW.IPTDW_RES_DIM_CORP_DISPLAY_MASTER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  WHERE  A.CODE_TYPE = 'SMART_CORP_NATION'   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B.CODE_TYPE = 'SMART_CNTRY_NAME'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A.DIVISION_CODE = B.DIVISION_CODE) 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,A.ENG_NM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,B.ENG_NM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(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Z.DIV_CD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D.CORP_CD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GROUP BY D.DISP_KOR_NM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,D.DISP_KOR_NM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,MIN(D.DISP_ENG_NM)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,MAX(Z.LEV1)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,MIN(Z.ENG_NM)   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,MAX(Z.KOR_NM)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,MAX(Z.ENG_NM)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,'W05'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- 14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- 50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A.CORPORATION_CODE AS 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,B.DISPLAY_NAME2 AS DISP_ENG_NM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,B.DISPLAY_NAME1 AS 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,A.DISPLAY_ORDER_SEQ AS DISP_SEQ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IPTDW.IPTDW_RES_DIM_CORP_DISPLAY_MASTER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,IPTDW.IPTDW_RES_DIM_CORP_DISPLAY_MASTER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'SMART_CORP_NATION'   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B.CODE_TYPE = 'SMART_CNTRY_NAME'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A.DIVISION_CODE = B.DIVISION_CODE) 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,A.ENG_NM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,B.ENG_NM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(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Z.DIV_CD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D.CORP_CD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GROUP BY D.DISP_KOR_NM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- 3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,D.DISP_KOR_NM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,MIN(D.DISP_ENG_NM)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,MAX(Z.LEV1)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,MIN(Z.ENG_NM)   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,MAX(Z.KOR_NM)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,MAX(Z.ENG_NM)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,'W05'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- 21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- 57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A.CORPORATION_CODE AS 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,B.DISPLAY_NAME2 AS DISP_ENG_NM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,B.DISPLAY_NAME1 AS 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,A.DISPLAY_ORDER_SEQ AS DISP_SEQ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IPTDW.IPTDW_RES_DIM_CORP_DISPLAY_MASTER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,IPTDW.IPTDW_RES_DIM_CORP_DISPLAY_MASTER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'SMART_CORP_NATION'   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B.CODE_TYPE = 'SMART_CNTRY_NAME'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A.DIVISION_CODE = B.DIVISION_CODE) 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,A.ENG_NM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,B.ENG_NM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(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Z.DIV_CD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D.CORP_CD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GROUP BY D.DISP_KOR_NM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- 4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,D.DISP_KOR_NM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,MIN(D.DISP_ENG_NM)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,MAX(Z.LEV1)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,MIN(Z.ENG_NM)   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,MAX(Z.KOR_NM)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,MAX(Z.ENG_NM)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,'W05'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- 28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- 64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A.CORPORATION_CODE AS 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,B.DISPLAY_NAME2 AS DISP_ENG_NM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,B.DISPLAY_NAME1 AS 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,A.DISPLAY_ORDER_SEQ AS DISP_SEQ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IPTDW.IPTDW_RES_DIM_CORP_DISPLAY_MASTER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,IPTDW.IPTDW_RES_DIM_CORP_DISPLAY_MASTER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'SMART_CORP_NATION'   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B.CODE_TYPE = 'SMART_CNTRY_NAME'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A.DIVISION_CODE = B.DIVISION_CODE) 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,A.ENG_NM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,B.ENG_NM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(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Z.DIV_CD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D.CORP_CD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GROUP BY D.DISP_KOR_NM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,D.DISP_KOR_NM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,MIN(D.DISP_ENG_NM)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,MAX(Z.LEV1)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,MIN(Z.ENG_NM)   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,MAX(Z.KOR_NM)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,MAX(Z.ENG_NM)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,'W13'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P_BASIS_YYYYMMDD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- 92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A.CORPORATION_CODE AS 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,B.DISPLAY_NAME2 AS DISP_ENG_NM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,B.DISPLAY_NAME1 AS 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,A.DISPLAY_ORDER_SEQ AS DISP_SEQ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IPTDW.IPTDW_RES_DIM_CORP_DISPLAY_MASTER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,IPTDW.IPTDW_RES_DIM_CORP_DISPLAY_MASTER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'SMART_CORP_NATION'   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B.CODE_TYPE = 'SMART_CNTRY_NAME'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A.DIVISION_CODE = B.DIVISION_CODE) 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,A.ENG_NM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,B.ENG_NM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(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         )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Z.DIV_CD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D.CORP_CD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GROUP BY D.DISP_KOR_NM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,D.DISP_KOR_NM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,MIN(D.DISP_ENG_NM)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,MAX(Z.LEV1)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,MIN(Z.ENG_NM)   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,MAX(Z.KOR_NM)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,MAX(Z.ENG_NM)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,'W13'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- 7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- 99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A.CORPORATION_CODE AS 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,B.DISPLAY_NAME2 AS DISP_ENG_NM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,B.DISPLAY_NAME1 AS 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,A.DISPLAY_ORDER_SEQ AS DISP_SEQ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IPTDW.IPTDW_RES_DIM_CORP_DISPLAY_MASTER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,IPTDW.IPTDW_RES_DIM_CORP_DISPLAY_MASTER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'SMART_CORP_NATION'   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B.CODE_TYPE = 'SMART_CNTRY_NAME'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A.DIVISION_CODE = B.DIVISION_CODE) 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,A.ENG_NM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,B.ENG_NM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(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Z.DIV_CD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D.CORP_CD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GROUP BY D.DISP_KOR_NM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,D.DISP_KOR_NM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,MIN(D.DISP_ENG_NM)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,MAX(Z.LEV1)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,MIN(Z.ENG_NM)   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,MAX(Z.KOR_NM)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,MAX(Z.ENG_NM)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,'W13'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- 14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- 106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A.CORPORATION_CODE AS 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,B.DISPLAY_NAME2 AS DISP_ENG_NM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,B.DISPLAY_NAME1 AS 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,A.DISPLAY_ORDER_SEQ AS DISP_SEQ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IPTDW.IPTDW_RES_DIM_CORP_DISPLAY_MASTER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,IPTDW.IPTDW_RES_DIM_CORP_DISPLAY_MASTER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'SMART_CORP_NATION'   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B.CODE_TYPE = 'SMART_CNTRY_NAME'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A.DIVISION_CODE = B.DIVISION_CODE) 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,(SELECT A.DIV_CD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,A.ENG_NM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,B.ENG_NM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(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Z.DIV_CD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D.CORP_CD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GROUP BY D.DISP_KOR_NM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- 3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,D.DISP_KOR_NM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,MIN(D.DISP_ENG_NM)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,MAX(Z.LEV1)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,MIN(Z.ENG_NM)   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,MAX(Z.KOR_NM)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,MAX(Z.ENG_NM)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,'W13'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- 21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- 113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,(SELECT A.CORPORATION_CODE AS 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,B.DISPLAY_NAME2 AS DISP_ENG_NM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,B.DISPLAY_NAME1 AS 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,A.DISPLAY_ORDER_SEQ AS DISP_SEQ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IPTDW.IPTDW_RES_DIM_CORP_DISPLAY_MASTER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,IPTDW.IPTDW_RES_DIM_CORP_DISPLAY_MASTER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'SMART_CORP_NATION'   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B.CODE_TYPE = 'SMART_CNTRY_NAME'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A.DIVISION_CODE = B.DIVISION_CODE) 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,A.ENG_NM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,B.ENG_NM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(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Z.DIV_CD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D.CORP_CD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GROUP BY D.DISP_KOR_NM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- 4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,D.DISP_KOR_NM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,MIN(D.DISP_ENG_NM)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,MAX(Z.LEV1)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,MIN(Z.ENG_NM)   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,MAX(Z.KOR_NM)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,MAX(Z.ENG_NM)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,'W13'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- 28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- 120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A.CORPORATION_CODE AS 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,B.DISPLAY_NAME2 AS DISP_ENG_NM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,B.DISPLAY_NAME1 AS 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,A.DISPLAY_ORDER_SEQ AS DISP_SEQ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IPTDW.IPTDW_RES_DIM_CORP_DISPLAY_MASTER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,IPTDW.IPTDW_RES_DIM_CORP_DISPLAY_MASTER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'SMART_CORP_NATION'   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B.CODE_TYPE = 'SMART_CNTRY_NAME'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A.DIVISION_CODE = B.DIVISION_CODE) 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,A.ENG_NM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,B.ENG_NM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(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Z.DIV_CD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D.CORP_CD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GROUP BY D.DISP_KOR_NM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,D.DISP_KOR_NM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,MIN(D.DISP_ENG_NM)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,MAX(Z.LEV1)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,MIN(Z.ENG_NM)   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,MAX(Z.KOR_NM)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,MAX(Z.ENG_NM)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,'W52'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P_BASIS_YYYYMMDD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- 365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A.CORPORATION_CODE AS 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,B.DISPLAY_NAME2 AS DISP_ENG_NM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,B.DISPLAY_NAME1 AS 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,A.DISPLAY_ORDER_SEQ AS DISP_SEQ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IPTDW.IPTDW_RES_DIM_CORP_DISPLAY_MASTER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,IPTDW.IPTDW_RES_DIM_CORP_DISPLAY_MASTER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'SMART_CORP_NATION'   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B.CODE_TYPE = 'SMART_CNTRY_NAME'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A.DIVISION_CODE = B.DIVISION_CODE) 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,A.ENG_NM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,B.ENG_NM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(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Z.DIV_CD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D.CORP_CD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GROUP BY D.DISP_KOR_NM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,D.DISP_KOR_NM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,MIN(D.DISP_ENG_NM)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,MAX(Z.LEV1)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,MIN(Z.ENG_NM)   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,MAX(Z.KOR_NM)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,MAX(Z.ENG_NM)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,'W52'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- 7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- 372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A.CORPORATION_CODE AS 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,B.DISPLAY_NAME2 AS DISP_ENG_NM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,B.DISPLAY_NAME1 AS 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,A.DISPLAY_ORDER_SEQ AS DISP_SEQ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IPTDW.IPTDW_RES_DIM_CORP_DISPLAY_MASTER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,IPTDW.IPTDW_RES_DIM_CORP_DISPLAY_MASTER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'SMART_CORP_NATION'   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B.CODE_TYPE = 'SMART_CNTRY_NAME'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A.DIVISION_CODE = B.DIVISION_CODE) 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,A.ENG_NM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,B.ENG_NM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(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Z.DIV_CD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AND  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D.CORP_CD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GROUP BY D.DISP_KOR_NM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,D.DISP_KOR_NM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,MIN(D.DISP_ENG_NM)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,MAX(Z.LEV1)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,MIN(Z.ENG_NM)   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,MAX(Z.KOR_NM)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,MAX(Z.ENG_NM)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,'W52'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- 14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- 379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A.CORPORATION_CODE AS 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,B.DISPLAY_NAME2 AS DISP_ENG_NM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,B.DISPLAY_NAME1 AS 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,A.DISPLAY_ORDER_SEQ AS DISP_SEQ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IPTDW.IPTDW_RES_DIM_CORP_DISPLAY_MASTER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,IPTDW.IPTDW_RES_DIM_CORP_DISPLAY_MASTER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'SMART_CORP_NATION'   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B.CODE_TYPE = 'SMART_CNTRY_NAME'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A.DIVISION_CODE = B.DIVISION_CODE) 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,A.ENG_NM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,B.ENG_NM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(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        ,(SELECT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Z.DIV_CD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D.CORP_CD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GROUP BY D.DISP_KOR_NM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- 3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,D.DISP_KOR_NM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,MIN(D.DISP_ENG_NM)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,MAX(Z.LEV1)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,MIN(Z.ENG_NM)   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,MAX(Z.KOR_NM)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,MAX(Z.ENG_NM)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,'W52'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- 21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- 386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A.CORPORATION_CODE AS 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,B.DISPLAY_NAME2 AS DISP_ENG_NM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,B.DISPLAY_NAME1 AS 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,A.DISPLAY_ORDER_SEQ AS DISP_SEQ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IPTDW.IPTDW_RES_DIM_CORP_DISPLAY_MASTER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,IPTDW.IPTDW_RES_DIM_CORP_DISPLAY_MASTER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'SMART_CORP_NATION'   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B.CODE_TYPE = 'SMART_CNTRY_NAME'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A.DIVISION_CODE = B.DIVISION_CODE) 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,A.ENG_NM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        ,B.ENG_NM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(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Z.DIV_CD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D.CORP_CD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GROUP BY D.DISP_KOR_NM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 w:hint="eastAsia"/>
              </w:rPr>
              <w:t xml:space="preserve">    -- </w:t>
            </w:r>
            <w:r w:rsidRPr="00F01AA3">
              <w:rPr>
                <w:rFonts w:ascii="GulimChe" w:hAnsi="GulimChe" w:cs="GulimChe" w:hint="eastAsia"/>
              </w:rPr>
              <w:t>사업부</w:t>
            </w:r>
            <w:r w:rsidRPr="00F01AA3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F01AA3">
              <w:rPr>
                <w:rFonts w:ascii="GulimChe" w:hAnsi="GulimChe" w:cs="GulimChe" w:hint="eastAsia"/>
              </w:rPr>
              <w:t>가장최근</w:t>
            </w:r>
            <w:proofErr w:type="spellEnd"/>
            <w:r w:rsidRPr="00F01AA3">
              <w:rPr>
                <w:rFonts w:ascii="GulimChe" w:hAnsi="GulimChe" w:cs="GulimChe" w:hint="eastAsia"/>
              </w:rPr>
              <w:t xml:space="preserve"> - 4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UNION ALL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,D.DISP_KOR_NM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,MIN(D.DISP_ENG_NM) AS NATION_KOR_NM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,MAX(Z.LEV1)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,MIN(Z.ENG_NM)    AS LEV2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,MAX(Z.KOR_NM) AS DIV_KOR_NM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,MAX(Z.ENG_NM) AS DIV_ENG_NM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,'W52' AS KPI_CD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WHEN 0 THEN 0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--          ,IPTDW.IPTDW_RES_DIM_MST_DIV_PROD_MAPPING B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- 28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F01AA3">
              <w:rPr>
                <w:rFonts w:ascii="GulimChe" w:hAnsi="GulimChe" w:cs="GulimChe"/>
              </w:rPr>
              <w:t>to_date</w:t>
            </w:r>
            <w:proofErr w:type="spellEnd"/>
            <w:r w:rsidRPr="00F01AA3">
              <w:rPr>
                <w:rFonts w:ascii="GulimChe" w:hAnsi="GulimChe" w:cs="GulimChe"/>
              </w:rPr>
              <w:t>(P_BASIS_YYYYMMDD, 'YYYYMMDD') - 393 DAY, 'YYYYMMDD')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A.CORPORATION_CODE AS 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,B.DISPLAY_NAME2 AS DISP_ENG_NM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,B.DISPLAY_NAME1 AS 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lastRenderedPageBreak/>
              <w:t xml:space="preserve">                  ,A.DISPLAY_ORDER_SEQ AS DISP_SEQ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IPTDW.IPTDW_RES_DIM_CORP_DISPLAY_MASTER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,IPTDW.IPTDW_RES_DIM_CORP_DISPLAY_MASTER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A.CODE_TYPE = 'SMART_CORP_NATION'       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B.CODE_TYPE = 'SMART_CNTRY_NAME'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AND    A.DIVISION_CODE = B.DIVISION_CODE) 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,(SELECT A.DIV_CD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,A.ENG_NM 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,B.ENG_NM AS LEV1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FROM   (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A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       ) B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WHERE  A.DIV_CD = Z.DIV_CD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A.DIV_CD = P_DIV_CD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A.CAT_CD = 'BEP_SMART_BB'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P_SUBSDR_CD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A.SUBSDR_CD = D.CORP_CD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GROUP BY D.DISP_KOR_NM</w:t>
            </w: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01AA3" w:rsidRPr="00F01AA3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   WITH UR;</w:t>
            </w:r>
          </w:p>
          <w:p w:rsidR="00C11EAD" w:rsidRPr="00C11EAD" w:rsidRDefault="00F01AA3" w:rsidP="00F01AA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01AA3">
              <w:rPr>
                <w:rFonts w:ascii="GulimChe" w:hAnsi="GulimChe" w:cs="GulimChe"/>
              </w:rPr>
              <w:t xml:space="preserve">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E63DC" w:rsidRPr="00964CC6" w:rsidRDefault="00736424" w:rsidP="00736424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736424">
              <w:rPr>
                <w:rFonts w:ascii="GulimChe" w:hAnsi="GulimChe" w:cs="GulimChe"/>
              </w:rPr>
              <w:t>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5072"/>
        <w:gridCol w:w="1121"/>
        <w:gridCol w:w="1091"/>
        <w:gridCol w:w="1184"/>
        <w:gridCol w:w="1129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 w:rsidTr="00C40C5E">
        <w:tc>
          <w:tcPr>
            <w:tcW w:w="4949" w:type="dxa"/>
          </w:tcPr>
          <w:p w:rsidR="00081A1D" w:rsidRPr="004E63DC" w:rsidRDefault="00642EDA">
            <w:pPr>
              <w:rPr>
                <w:rFonts w:eastAsia="바탕" w:cs="Arial"/>
                <w:color w:val="000000"/>
              </w:rPr>
            </w:pPr>
            <w:r w:rsidRPr="00642EDA">
              <w:rPr>
                <w:rFonts w:ascii="GulimChe" w:hAnsi="GulimChe" w:cs="GulimChe"/>
              </w:rPr>
              <w:t>IPTDW.IPTDW_RES_KPI_SUBSDR_CNTRY</w:t>
            </w:r>
          </w:p>
        </w:tc>
        <w:tc>
          <w:tcPr>
            <w:tcW w:w="115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081A1D" w:rsidRDefault="00081A1D"/>
        </w:tc>
        <w:tc>
          <w:tcPr>
            <w:tcW w:w="1213" w:type="dxa"/>
          </w:tcPr>
          <w:p w:rsidR="00081A1D" w:rsidRDefault="00081A1D"/>
        </w:tc>
        <w:tc>
          <w:tcPr>
            <w:tcW w:w="1160" w:type="dxa"/>
          </w:tcPr>
          <w:p w:rsidR="00081A1D" w:rsidRDefault="00081A1D"/>
        </w:tc>
      </w:tr>
      <w:tr w:rsidR="003C60B2" w:rsidTr="00C40C5E">
        <w:tc>
          <w:tcPr>
            <w:tcW w:w="4949" w:type="dxa"/>
          </w:tcPr>
          <w:p w:rsidR="003C60B2" w:rsidRPr="004E63DC" w:rsidRDefault="00642EDA" w:rsidP="004E63DC">
            <w:pPr>
              <w:rPr>
                <w:rFonts w:eastAsia="바탕" w:cs="Arial"/>
                <w:color w:val="000000"/>
              </w:rPr>
            </w:pPr>
            <w:r w:rsidRPr="00642EDA">
              <w:rPr>
                <w:rFonts w:ascii="GulimChe" w:hAnsi="GulimChe" w:cs="GulimChe"/>
              </w:rPr>
              <w:t>IPTDW.IPTDW_RES_DIM_MST_DIV_PROD_MAPPING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642EDA" w:rsidRDefault="00642EDA" w:rsidP="0073567B">
            <w:pPr>
              <w:rPr>
                <w:rFonts w:ascii="GulimChe" w:hAnsi="GulimChe" w:cs="GulimChe"/>
              </w:rPr>
            </w:pPr>
            <w:r w:rsidRPr="00642EDA">
              <w:rPr>
                <w:rFonts w:ascii="GulimChe" w:hAnsi="GulimChe" w:cs="GulimChe"/>
              </w:rPr>
              <w:t>IPTDW.IPTDW_RES_DIM_CODES</w:t>
            </w:r>
          </w:p>
        </w:tc>
        <w:tc>
          <w:tcPr>
            <w:tcW w:w="1152" w:type="dxa"/>
          </w:tcPr>
          <w:p w:rsidR="00521358" w:rsidRDefault="00C11EAD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642EDA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/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2772FC" w:rsidTr="00C40C5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Default="002772FC" w:rsidP="002572B1"/>
        </w:tc>
        <w:tc>
          <w:tcPr>
            <w:tcW w:w="1123" w:type="dxa"/>
          </w:tcPr>
          <w:p w:rsidR="002772FC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2772FC" w:rsidTr="00C40C5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Pr="00136EE1" w:rsidRDefault="002772FC" w:rsidP="002572B1"/>
        </w:tc>
        <w:tc>
          <w:tcPr>
            <w:tcW w:w="1123" w:type="dxa"/>
          </w:tcPr>
          <w:p w:rsidR="002772FC" w:rsidRPr="00136EE1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928" w:rsidRDefault="00EF7928">
      <w:r>
        <w:separator/>
      </w:r>
    </w:p>
  </w:endnote>
  <w:endnote w:type="continuationSeparator" w:id="0">
    <w:p w:rsidR="00EF7928" w:rsidRDefault="00EF7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proofErr w:type="spellStart"/>
    <w:r w:rsidRPr="00964CC6">
      <w:rPr>
        <w:rFonts w:eastAsia="굴림" w:hint="eastAsia"/>
        <w:i w:val="0"/>
        <w:sz w:val="16"/>
      </w:rPr>
      <w:t>프로시져설계서</w:t>
    </w:r>
    <w:proofErr w:type="spellEnd"/>
    <w:r w:rsidRPr="00964CC6">
      <w:rPr>
        <w:rFonts w:eastAsia="굴림" w:hint="eastAsia"/>
        <w:i w:val="0"/>
        <w:sz w:val="16"/>
      </w:rPr>
      <w:t>_</w:t>
    </w:r>
    <w:r w:rsidRPr="00736424">
      <w:rPr>
        <w:rFonts w:hint="eastAsia"/>
      </w:rPr>
      <w:t xml:space="preserve"> </w:t>
    </w:r>
    <w:r w:rsidRPr="00736424">
      <w:rPr>
        <w:rFonts w:eastAsia="굴림" w:hint="eastAsia"/>
        <w:i w:val="0"/>
        <w:sz w:val="16"/>
      </w:rPr>
      <w:t>월별</w:t>
    </w:r>
    <w:r w:rsidRPr="00736424">
      <w:rPr>
        <w:rFonts w:eastAsia="굴림" w:hint="eastAsia"/>
        <w:i w:val="0"/>
        <w:sz w:val="16"/>
      </w:rPr>
      <w:t xml:space="preserve"> Trend (Overhead)</w:t>
    </w:r>
    <w:r w:rsidRPr="00736424">
      <w:rPr>
        <w:rFonts w:eastAsia="굴림"/>
        <w:i w:val="0"/>
        <w:sz w:val="16"/>
      </w:rPr>
      <w:t xml:space="preserve"> </w:t>
    </w:r>
    <w:r>
      <w:rPr>
        <w:rFonts w:ascii="Times New Roman" w:eastAsia="굴림"/>
        <w:i w:val="0"/>
        <w:sz w:val="16"/>
      </w:rPr>
      <w:t xml:space="preserve">- </w:t>
    </w:r>
    <w:r w:rsidR="00364D35">
      <w:rPr>
        <w:rFonts w:ascii="Times New Roman" w:eastAsia="굴림"/>
        <w:i w:val="0"/>
        <w:sz w:val="16"/>
      </w:rPr>
      <w:fldChar w:fldCharType="begin"/>
    </w:r>
    <w:r>
      <w:rPr>
        <w:rFonts w:ascii="Times New Roman" w:eastAsia="굴림"/>
        <w:i w:val="0"/>
        <w:sz w:val="16"/>
      </w:rPr>
      <w:instrText xml:space="preserve"> PAGE </w:instrText>
    </w:r>
    <w:r w:rsidR="00364D35">
      <w:rPr>
        <w:rFonts w:ascii="Times New Roman" w:eastAsia="굴림"/>
        <w:i w:val="0"/>
        <w:sz w:val="16"/>
      </w:rPr>
      <w:fldChar w:fldCharType="separate"/>
    </w:r>
    <w:r w:rsidR="000D068F">
      <w:rPr>
        <w:rFonts w:ascii="Times New Roman" w:eastAsia="굴림"/>
        <w:i w:val="0"/>
        <w:noProof/>
        <w:sz w:val="16"/>
      </w:rPr>
      <w:t>3</w:t>
    </w:r>
    <w:r w:rsidR="00364D35">
      <w:rPr>
        <w:rFonts w:ascii="Times New Roman" w:eastAsia="굴림"/>
        <w:i w:val="0"/>
        <w:sz w:val="16"/>
      </w:rPr>
      <w:fldChar w:fldCharType="end"/>
    </w:r>
    <w:r>
      <w:rPr>
        <w:rFonts w:ascii="Times New Roman" w:eastAsia="굴림"/>
        <w:i w:val="0"/>
        <w:sz w:val="16"/>
      </w:rPr>
      <w:t xml:space="preserve"> -</w:t>
    </w:r>
    <w:r>
      <w:rPr>
        <w:rFonts w:ascii="Times New Roman" w:eastAsia="굴림" w:hint="eastAsia"/>
        <w:i w:val="0"/>
        <w:sz w:val="16"/>
      </w:rPr>
      <w:t xml:space="preserve"> </w:t>
    </w:r>
  </w:p>
  <w:p w:rsidR="00A84CC8" w:rsidRDefault="00A84CC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928" w:rsidRDefault="00EF7928">
      <w:r>
        <w:separator/>
      </w:r>
    </w:p>
  </w:footnote>
  <w:footnote w:type="continuationSeparator" w:id="0">
    <w:p w:rsidR="00EF7928" w:rsidRDefault="00EF79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proofErr w:type="spellStart"/>
    <w:r>
      <w:rPr>
        <w:rFonts w:ascii="Times New Roman" w:hint="eastAsia"/>
        <w:i w:val="0"/>
        <w:iCs/>
      </w:rPr>
      <w:t>프로시져</w:t>
    </w:r>
    <w:proofErr w:type="spellEnd"/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068F"/>
    <w:rsid w:val="000D4594"/>
    <w:rsid w:val="000D50BF"/>
    <w:rsid w:val="000D5BF8"/>
    <w:rsid w:val="000E0EEA"/>
    <w:rsid w:val="000E114C"/>
    <w:rsid w:val="000E2120"/>
    <w:rsid w:val="000E32AB"/>
    <w:rsid w:val="000E54E9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C6824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B69FE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62382"/>
    <w:rsid w:val="00364D35"/>
    <w:rsid w:val="00366F6D"/>
    <w:rsid w:val="00367258"/>
    <w:rsid w:val="003672DB"/>
    <w:rsid w:val="00372FC8"/>
    <w:rsid w:val="00377374"/>
    <w:rsid w:val="003844B7"/>
    <w:rsid w:val="00385493"/>
    <w:rsid w:val="003863CC"/>
    <w:rsid w:val="003879C8"/>
    <w:rsid w:val="0039313D"/>
    <w:rsid w:val="00393B73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5799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14A5E"/>
    <w:rsid w:val="005209C0"/>
    <w:rsid w:val="00521358"/>
    <w:rsid w:val="0052402A"/>
    <w:rsid w:val="00525549"/>
    <w:rsid w:val="005313BD"/>
    <w:rsid w:val="00532D89"/>
    <w:rsid w:val="00544D50"/>
    <w:rsid w:val="00554D49"/>
    <w:rsid w:val="005551A9"/>
    <w:rsid w:val="005564BF"/>
    <w:rsid w:val="0055748A"/>
    <w:rsid w:val="00561061"/>
    <w:rsid w:val="00561E6A"/>
    <w:rsid w:val="0056522C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0E88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2EDA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1EAD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88B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A4AD7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19F3"/>
    <w:rsid w:val="00E725F4"/>
    <w:rsid w:val="00E7422D"/>
    <w:rsid w:val="00E75742"/>
    <w:rsid w:val="00E767F7"/>
    <w:rsid w:val="00E82B4C"/>
    <w:rsid w:val="00E85555"/>
    <w:rsid w:val="00E94A69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EF7928"/>
    <w:rsid w:val="00F00263"/>
    <w:rsid w:val="00F01AA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82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17"/>
        <o:r id="V:Rule6" type="connector" idref="#_x0000_s2322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5</TotalTime>
  <Pages>32</Pages>
  <Words>9574</Words>
  <Characters>54572</Characters>
  <Application>Microsoft Office Word</Application>
  <DocSecurity>0</DocSecurity>
  <Lines>454</Lines>
  <Paragraphs>128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64018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이상훈C</dc:creator>
  <dc:description>LG전자 HR DM 프로젝트</dc:description>
  <cp:lastModifiedBy>sejiwon</cp:lastModifiedBy>
  <cp:revision>5</cp:revision>
  <cp:lastPrinted>2004-03-03T09:26:00Z</cp:lastPrinted>
  <dcterms:created xsi:type="dcterms:W3CDTF">2016-02-24T04:12:00Z</dcterms:created>
  <dcterms:modified xsi:type="dcterms:W3CDTF">2016-02-24T06:47:00Z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