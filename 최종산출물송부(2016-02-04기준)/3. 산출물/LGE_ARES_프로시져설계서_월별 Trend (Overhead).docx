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736424">
      <w:pPr>
        <w:pStyle w:val="ProjectName"/>
        <w:rPr>
          <w:rFonts w:ascii="바탕체" w:hAnsi="바탕체"/>
        </w:rPr>
      </w:pPr>
      <w:r w:rsidRPr="00736424">
        <w:rPr>
          <w:rFonts w:ascii="바탕체" w:hAnsi="바탕체" w:hint="eastAsia"/>
        </w:rPr>
        <w:t>월별 Trend (</w:t>
      </w:r>
      <w:r w:rsidR="00A84CC8">
        <w:rPr>
          <w:rFonts w:ascii="바탕체" w:hAnsi="바탕체" w:hint="eastAsia"/>
        </w:rPr>
        <w:t>파이프라인</w:t>
      </w:r>
      <w:r w:rsidRPr="00736424">
        <w:rPr>
          <w:rFonts w:ascii="바탕체" w:hAnsi="바탕체" w:hint="eastAsia"/>
        </w:rPr>
        <w:t>)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C866A8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C866A8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C866A8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C866A8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C866A8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noProof/>
          </w:rPr>
          <w:t>월별</w:t>
        </w:r>
        <w:r w:rsidR="00736424" w:rsidRPr="007A37D2">
          <w:rPr>
            <w:rStyle w:val="ae"/>
            <w:noProof/>
          </w:rPr>
          <w:t xml:space="preserve"> Trend (</w:t>
        </w:r>
        <w:r w:rsidR="00A84CC8">
          <w:rPr>
            <w:rStyle w:val="ae"/>
            <w:rFonts w:hint="eastAsia"/>
            <w:noProof/>
          </w:rPr>
          <w:t>파이프라인</w:t>
        </w:r>
        <w:r w:rsidR="00736424" w:rsidRPr="007A37D2">
          <w:rPr>
            <w:rStyle w:val="ae"/>
            <w:noProof/>
          </w:rPr>
          <w:t xml:space="preserve">)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SP_CD_RES_SMR_TREND_OH_HISTORY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C866A8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6D68D8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D68D8">
        <w:rPr>
          <w:rFonts w:ascii="바탕" w:eastAsia="바탕" w:hAnsi="바탕" w:cs="Courier New" w:hint="eastAsia"/>
        </w:rPr>
        <w:t>파이프라인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A34121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BD4956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BD49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77.55pt;margin-top:4.7pt;width:414.45pt;height:58.5pt;z-index:251636736;v-text-anchor:top-baseline" filled="f" fillcolor="#0c9" stroked="f">
            <v:textbox style="mso-next-textbox:#_x0000_s2190">
              <w:txbxContent>
                <w:p w:rsidR="00A84CC8" w:rsidRPr="00BD4956" w:rsidRDefault="00A34121" w:rsidP="001E58CF">
                  <w:pP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TB_DSM_KPI_DIV_B2B_S 테이블에서 계정과목이 수주잔고(</w:t>
                  </w:r>
                  <w:r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BACKLOGBALAMT</w:t>
                  </w: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)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_프로젝트(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BEP20000B2BP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 인 계정을 추출하여 DB2에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IPTDWIF.IPTDWIF_RES_N2G_KPI_DIV_B2B_S에 적재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SQL</w:t>
                  </w:r>
                  <w:proofErr w:type="spellStart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로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적재</w:t>
                  </w:r>
                </w:p>
              </w:txbxContent>
            </v:textbox>
          </v:shape>
        </w:pict>
      </w:r>
    </w:p>
    <w:p w:rsidR="00081A1D" w:rsidRDefault="00081A1D"/>
    <w:p w:rsidR="00081A1D" w:rsidRDefault="00BD495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BD4956"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BD4956">
      <w:r>
        <w:rPr>
          <w:noProof/>
        </w:rPr>
        <w:pict>
          <v:shape id="_x0000_s2318" type="#_x0000_t202" style="position:absolute;margin-left:200.25pt;margin-top:7.95pt;width:249pt;height:45pt;z-index:251664384;v-text-anchor:top-baseline" filled="f" fillcolor="#0c9" stroked="f">
            <v:textbox style="mso-next-textbox:#_x0000_s2318">
              <w:txbxContent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ETL_IDW.SP_CD_RES_SMR_B2B_PIPELINE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>
      <w:pPr>
        <w:rPr>
          <w:rFonts w:hint="eastAsia"/>
        </w:rPr>
      </w:pPr>
    </w:p>
    <w:p w:rsidR="00A34121" w:rsidRDefault="00BD4956" w:rsidP="005A1052">
      <w:pPr>
        <w:rPr>
          <w:rFonts w:hint="eastAsia"/>
        </w:rPr>
      </w:pPr>
      <w:r>
        <w:rPr>
          <w:rFonts w:hint="eastAsia"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/>
    <w:p w:rsidR="00081A1D" w:rsidRDefault="00736424">
      <w:pPr>
        <w:pStyle w:val="1"/>
      </w:pPr>
      <w:bookmarkStart w:id="31" w:name="_Toc442348358"/>
      <w:r w:rsidRPr="00736424">
        <w:rPr>
          <w:rFonts w:hint="eastAsia"/>
        </w:rPr>
        <w:lastRenderedPageBreak/>
        <w:t>월별</w:t>
      </w:r>
      <w:r w:rsidRPr="00736424">
        <w:rPr>
          <w:rFonts w:hint="eastAsia"/>
        </w:rPr>
        <w:t xml:space="preserve"> Trend (</w:t>
      </w:r>
      <w:r w:rsidR="006D68D8">
        <w:rPr>
          <w:rFonts w:hint="eastAsia"/>
        </w:rPr>
        <w:t>파이프라인</w:t>
      </w:r>
      <w:r w:rsidRPr="00736424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SP_CD_RES_SMR_TREND_OH_HISTORY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736424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6D68D8">
              <w:rPr>
                <w:rFonts w:ascii="바탕" w:eastAsia="바탕" w:hAnsi="바탕" w:cs="Courier New" w:hint="eastAsia"/>
              </w:rPr>
              <w:t>파이프라인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A34121">
              <w:rPr>
                <w:rFonts w:ascii="바탕" w:eastAsia="바탕" w:hAnsi="바탕" w:cs="Courier New" w:hint="eastAsia"/>
              </w:rPr>
              <w:t>수주잔고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AE6CF6" w:rsidRPr="00AE6CF6">
              <w:rPr>
                <w:rFonts w:ascii="GulimChe" w:hAnsi="GulimChe" w:cs="GulimChe"/>
                <w:color w:val="000000"/>
              </w:rPr>
              <w:t>IPTDW_RES_KPI_SUBSDR_CNTRY</w:t>
            </w:r>
            <w:r>
              <w:rPr>
                <w:rFonts w:ascii="바탕" w:eastAsia="바탕" w:hAnsi="바탕" w:cs="Courier New" w:hint="eastAsia"/>
              </w:rPr>
              <w:t>)</w:t>
            </w:r>
            <w:proofErr w:type="gramStart"/>
            <w:r>
              <w:rPr>
                <w:rFonts w:ascii="바탕" w:eastAsia="바탕" w:hAnsi="바탕" w:cs="Courier New" w:hint="eastAsia"/>
              </w:rPr>
              <w:t xml:space="preserve">에  </w:t>
            </w:r>
            <w:proofErr w:type="spellStart"/>
            <w:r w:rsidR="00BF15AD">
              <w:rPr>
                <w:rFonts w:ascii="바탕" w:eastAsia="바탕" w:hAnsi="바탕" w:cs="Courier New" w:hint="eastAsia"/>
              </w:rPr>
              <w:t>저장후</w:t>
            </w:r>
            <w:proofErr w:type="spellEnd"/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proofErr w:type="gramStart"/>
            <w:r w:rsidR="00C56948">
              <w:rPr>
                <w:rFonts w:ascii="바탕" w:eastAsia="바탕" w:hAnsi="바탕" w:cs="Courier New" w:hint="eastAsia"/>
              </w:rPr>
              <w:t>법인</w:t>
            </w:r>
            <w:r>
              <w:rPr>
                <w:rFonts w:ascii="바탕" w:eastAsia="바탕" w:hAnsi="바탕" w:cs="Courier New" w:hint="eastAsia"/>
              </w:rPr>
              <w:t xml:space="preserve"> ,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조직기준월로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BF15AD" w:rsidRDefault="00BF15AD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2845F4" w:rsidRPr="002845F4">
              <w:rPr>
                <w:rFonts w:ascii="바탕" w:eastAsia="바탕" w:hAnsi="바탕" w:cs="Courier New"/>
              </w:rPr>
              <w:t>P_DIV_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조직 기준월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E63DC" w:rsidRPr="00890037" w:rsidRDefault="004E63DC" w:rsidP="004E63D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>SELECT Z.COL_INDEX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,Z.SUBSDR_CD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,MAX(Z.SUBSDR_SHRT_NAME)    AS SUBSDR_SHRT_NAME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,Z.DIV_CD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,SUBSTR(Z.BASIS_YYYYMM,1,4) AS BASIS_YYYY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,Z.BASIS_YYYYMM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,Z.KPI_CD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,SUM(Z.AMOUNT)              AS AMOUNT  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,MAX(Z.DIV_NAME_KO)         AS DIV_NAME_KO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,MAX(Z.DIV_NAME_EN)         AS DIV_NAME_EN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FROM (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/* </w:t>
            </w:r>
            <w:r w:rsidRPr="00736424">
              <w:rPr>
                <w:rFonts w:ascii="GulimChe" w:hAnsi="GulimChe" w:cs="GulimChe" w:hint="eastAsia"/>
              </w:rPr>
              <w:t>법인전체</w:t>
            </w:r>
            <w:r w:rsidRPr="00736424">
              <w:rPr>
                <w:rFonts w:ascii="GulimChe" w:hAnsi="GulimChe" w:cs="GulimChe" w:hint="eastAsia"/>
              </w:rPr>
              <w:t xml:space="preserve">*/         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SELECT  '1</w:t>
            </w:r>
            <w:proofErr w:type="gramStart"/>
            <w:r w:rsidRPr="00736424">
              <w:rPr>
                <w:rFonts w:ascii="GulimChe" w:hAnsi="GulimChe" w:cs="GulimChe" w:hint="eastAsia"/>
              </w:rPr>
              <w:t>.</w:t>
            </w:r>
            <w:r w:rsidRPr="00736424">
              <w:rPr>
                <w:rFonts w:ascii="GulimChe" w:hAnsi="GulimChe" w:cs="GulimChe" w:hint="eastAsia"/>
              </w:rPr>
              <w:t>전년실적</w:t>
            </w:r>
            <w:proofErr w:type="gramEnd"/>
            <w:r w:rsidRPr="00736424">
              <w:rPr>
                <w:rFonts w:ascii="GulimChe" w:hAnsi="GulimChe" w:cs="GulimChe" w:hint="eastAsia"/>
              </w:rPr>
              <w:t>_</w:t>
            </w:r>
            <w:r w:rsidRPr="00736424">
              <w:rPr>
                <w:rFonts w:ascii="GulimChe" w:hAnsi="GulimChe" w:cs="GulimChe" w:hint="eastAsia"/>
              </w:rPr>
              <w:t>법인전체</w:t>
            </w:r>
            <w:r w:rsidRPr="00736424">
              <w:rPr>
                <w:rFonts w:ascii="GulimChe" w:hAnsi="GulimChe" w:cs="GulimChe" w:hint="eastAsia"/>
              </w:rPr>
              <w:t>_SALE' AS COL_INDEX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,A.SUBSDR_CD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,A.DIV_CD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,A.KPI_CD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,''                   AS DIV_NAME_KO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,''                   AS DIV_NAME_EN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lastRenderedPageBreak/>
              <w:t xml:space="preserve">           FROM    IPTDW.IPTDW_RES_KPI_SUBSDR_CNTRY A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        LEFT OUTER JOIN </w:t>
            </w:r>
            <w:proofErr w:type="gramStart"/>
            <w:r w:rsidRPr="00736424">
              <w:rPr>
                <w:rFonts w:ascii="GulimChe" w:hAnsi="GulimChe" w:cs="GulimChe" w:hint="eastAsia"/>
              </w:rPr>
              <w:t>( -</w:t>
            </w:r>
            <w:proofErr w:type="gramEnd"/>
            <w:r w:rsidRPr="00736424">
              <w:rPr>
                <w:rFonts w:ascii="GulimChe" w:hAnsi="GulimChe" w:cs="GulimChe" w:hint="eastAsia"/>
              </w:rPr>
              <w:t xml:space="preserve">- </w:t>
            </w:r>
            <w:r w:rsidRPr="00736424">
              <w:rPr>
                <w:rFonts w:ascii="GulimChe" w:hAnsi="GulimChe" w:cs="GulimChe" w:hint="eastAsia"/>
              </w:rPr>
              <w:t>법인코드</w:t>
            </w:r>
            <w:r w:rsidRPr="00736424">
              <w:rPr>
                <w:rFonts w:ascii="GulimChe" w:hAnsi="GulimChe" w:cs="GulimChe" w:hint="eastAsia"/>
              </w:rPr>
              <w:t>/</w:t>
            </w:r>
            <w:r w:rsidRPr="00736424">
              <w:rPr>
                <w:rFonts w:ascii="GulimChe" w:hAnsi="GulimChe" w:cs="GulimChe" w:hint="eastAsia"/>
              </w:rPr>
              <w:t>명</w:t>
            </w:r>
            <w:r w:rsidRPr="00736424">
              <w:rPr>
                <w:rFonts w:ascii="GulimChe" w:hAnsi="GulimChe" w:cs="GulimChe" w:hint="eastAsia"/>
              </w:rPr>
              <w:t xml:space="preserve"> </w:t>
            </w:r>
            <w:r w:rsidRPr="00736424">
              <w:rPr>
                <w:rFonts w:ascii="GulimChe" w:hAnsi="GulimChe" w:cs="GulimChe" w:hint="eastAsia"/>
              </w:rPr>
              <w:t>가져오기</w:t>
            </w:r>
            <w:r w:rsidRPr="00736424">
              <w:rPr>
                <w:rFonts w:ascii="GulimChe" w:hAnsi="GulimChe" w:cs="GulimChe" w:hint="eastAsia"/>
              </w:rPr>
              <w:t xml:space="preserve"> </w:t>
            </w:r>
            <w:r w:rsidRPr="00736424">
              <w:rPr>
                <w:rFonts w:ascii="GulimChe" w:hAnsi="GulimChe" w:cs="GulimChe" w:hint="eastAsia"/>
              </w:rPr>
              <w:t>전체공통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TO_CHAR(TO_DATE(P_BASIS_YYYYMM, 'YYYYMM') - 1 YEAR , 'YYYYMM') 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A.CAT_CD = 'BEP_SMART_DIV'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A.KPI_CD IN ('SALE')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A.ZONE_RNR_CD &lt;&gt; 'ZZZ'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A.DIV_CD = 'GBU'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GROUP BY A.SUBSDR_CD, A.DIV_CD, A.BASE_YYYYMM, A.KPI_CD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UNION ALL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/* </w:t>
            </w:r>
            <w:r w:rsidRPr="00736424">
              <w:rPr>
                <w:rFonts w:ascii="GulimChe" w:hAnsi="GulimChe" w:cs="GulimChe" w:hint="eastAsia"/>
              </w:rPr>
              <w:t>법인전체</w:t>
            </w:r>
            <w:r w:rsidRPr="00736424">
              <w:rPr>
                <w:rFonts w:ascii="GulimChe" w:hAnsi="GulimChe" w:cs="GulimChe" w:hint="eastAsia"/>
              </w:rPr>
              <w:t xml:space="preserve">_OH*/         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SELECT  '2</w:t>
            </w:r>
            <w:proofErr w:type="gramStart"/>
            <w:r w:rsidRPr="00736424">
              <w:rPr>
                <w:rFonts w:ascii="GulimChe" w:hAnsi="GulimChe" w:cs="GulimChe" w:hint="eastAsia"/>
              </w:rPr>
              <w:t>.</w:t>
            </w:r>
            <w:r w:rsidRPr="00736424">
              <w:rPr>
                <w:rFonts w:ascii="GulimChe" w:hAnsi="GulimChe" w:cs="GulimChe" w:hint="eastAsia"/>
              </w:rPr>
              <w:t>전년실적</w:t>
            </w:r>
            <w:proofErr w:type="gramEnd"/>
            <w:r w:rsidRPr="00736424">
              <w:rPr>
                <w:rFonts w:ascii="GulimChe" w:hAnsi="GulimChe" w:cs="GulimChe" w:hint="eastAsia"/>
              </w:rPr>
              <w:t>_</w:t>
            </w:r>
            <w:r w:rsidRPr="00736424">
              <w:rPr>
                <w:rFonts w:ascii="GulimChe" w:hAnsi="GulimChe" w:cs="GulimChe" w:hint="eastAsia"/>
              </w:rPr>
              <w:t>법인전체</w:t>
            </w:r>
            <w:r w:rsidRPr="00736424">
              <w:rPr>
                <w:rFonts w:ascii="GulimChe" w:hAnsi="GulimChe" w:cs="GulimChe" w:hint="eastAsia"/>
              </w:rPr>
              <w:t>_OH' AS COL_INDEX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,A.SUBSDR_CD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,A.DIV_CD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,TO_CHAR(TO_DATE(A.BASE_YYYYMM, 'YYYYMM') + 1 YEAR , 'YYYYMM') AS BASIS_YYYYMM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,A.KPI_CD            AS KPI_CD -- 'OH_COST'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,MAX(C2.KOR_NM)       AS DIV_NAME_KO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,MAX(C2.ENG_NM)       AS DIV_NAME_EN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        LEFT OUTER JOIN </w:t>
            </w:r>
            <w:proofErr w:type="gramStart"/>
            <w:r w:rsidRPr="00736424">
              <w:rPr>
                <w:rFonts w:ascii="GulimChe" w:hAnsi="GulimChe" w:cs="GulimChe" w:hint="eastAsia"/>
              </w:rPr>
              <w:t>( -</w:t>
            </w:r>
            <w:proofErr w:type="gramEnd"/>
            <w:r w:rsidRPr="00736424">
              <w:rPr>
                <w:rFonts w:ascii="GulimChe" w:hAnsi="GulimChe" w:cs="GulimChe" w:hint="eastAsia"/>
              </w:rPr>
              <w:t xml:space="preserve">- </w:t>
            </w:r>
            <w:r w:rsidRPr="00736424">
              <w:rPr>
                <w:rFonts w:ascii="GulimChe" w:hAnsi="GulimChe" w:cs="GulimChe" w:hint="eastAsia"/>
              </w:rPr>
              <w:t>법인코드</w:t>
            </w:r>
            <w:r w:rsidRPr="00736424">
              <w:rPr>
                <w:rFonts w:ascii="GulimChe" w:hAnsi="GulimChe" w:cs="GulimChe" w:hint="eastAsia"/>
              </w:rPr>
              <w:t>/</w:t>
            </w:r>
            <w:r w:rsidRPr="00736424">
              <w:rPr>
                <w:rFonts w:ascii="GulimChe" w:hAnsi="GulimChe" w:cs="GulimChe" w:hint="eastAsia"/>
              </w:rPr>
              <w:t>명</w:t>
            </w:r>
            <w:r w:rsidRPr="00736424">
              <w:rPr>
                <w:rFonts w:ascii="GulimChe" w:hAnsi="GulimChe" w:cs="GulimChe" w:hint="eastAsia"/>
              </w:rPr>
              <w:t xml:space="preserve"> </w:t>
            </w:r>
            <w:r w:rsidRPr="00736424">
              <w:rPr>
                <w:rFonts w:ascii="GulimChe" w:hAnsi="GulimChe" w:cs="GulimChe" w:hint="eastAsia"/>
              </w:rPr>
              <w:t>가져오기</w:t>
            </w:r>
            <w:r w:rsidRPr="00736424">
              <w:rPr>
                <w:rFonts w:ascii="GulimChe" w:hAnsi="GulimChe" w:cs="GulimChe" w:hint="eastAsia"/>
              </w:rPr>
              <w:t xml:space="preserve"> </w:t>
            </w:r>
            <w:r w:rsidRPr="00736424">
              <w:rPr>
                <w:rFonts w:ascii="GulimChe" w:hAnsi="GulimChe" w:cs="GulimChe" w:hint="eastAsia"/>
              </w:rPr>
              <w:t>전체공통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        LEFT OUTER JOIN </w:t>
            </w:r>
            <w:proofErr w:type="gramStart"/>
            <w:r w:rsidRPr="00736424">
              <w:rPr>
                <w:rFonts w:ascii="GulimChe" w:hAnsi="GulimChe" w:cs="GulimChe" w:hint="eastAsia"/>
              </w:rPr>
              <w:t>( -</w:t>
            </w:r>
            <w:proofErr w:type="gramEnd"/>
            <w:r w:rsidRPr="00736424">
              <w:rPr>
                <w:rFonts w:ascii="GulimChe" w:hAnsi="GulimChe" w:cs="GulimChe" w:hint="eastAsia"/>
              </w:rPr>
              <w:t xml:space="preserve">- </w:t>
            </w:r>
            <w:r w:rsidRPr="00736424">
              <w:rPr>
                <w:rFonts w:ascii="GulimChe" w:hAnsi="GulimChe" w:cs="GulimChe" w:hint="eastAsia"/>
              </w:rPr>
              <w:t>사업부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SELECT 'DIV' AS CODE_TYPE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,A.DIVISION_CODE     AS CODE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,A.DISPLAY_NAME      AS KOR_NM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,A.DIVISION_NAME     AS ENG_NM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      ,A.COMPANY_CODE      AS REF_CD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FROM   IPTDW.IPTDW_RES_DIM_COMM_DIVISION A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WHERE  A.BASIS_YYYYMM = P_DIV_YYYYMM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                   AND    A.USE_FLAG = 'Y'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lastRenderedPageBreak/>
              <w:t xml:space="preserve">                                   ) C2 ON (A.DIV_CD = C2.CODE)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TO_CHAR(TO_DATE(P_BASIS_YYYYMM, 'YYYYMM') - 1 YEAR , 'YYYYMM') 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A.CAT_CD = 'BEP_SMART_OH'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AND     A.KPI_CD = 'OH_COST' -- OH_COST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--AND     A.DIV_CD = 'GBU'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GROUP BY A.SUBSDR_CD, A.DIV_CD, A.KPI_CD, A.BASE_YYYYMM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UNION ALL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 w:hint="eastAsia"/>
              </w:rPr>
              <w:t xml:space="preserve">           SELECT  '1</w:t>
            </w:r>
            <w:proofErr w:type="gramStart"/>
            <w:r w:rsidRPr="00736424">
              <w:rPr>
                <w:rFonts w:ascii="GulimChe" w:hAnsi="GulimChe" w:cs="GulimChe" w:hint="eastAsia"/>
              </w:rPr>
              <w:t>.</w:t>
            </w:r>
            <w:proofErr w:type="spellStart"/>
            <w:r w:rsidRPr="00736424">
              <w:rPr>
                <w:rFonts w:ascii="GulimChe" w:hAnsi="GulimChe" w:cs="GulimChe" w:hint="eastAsia"/>
              </w:rPr>
              <w:t>당월실적</w:t>
            </w:r>
            <w:proofErr w:type="spellEnd"/>
            <w:proofErr w:type="gramEnd"/>
            <w:r w:rsidRPr="00736424">
              <w:rPr>
                <w:rFonts w:ascii="GulimChe" w:hAnsi="GulimChe" w:cs="GulimChe" w:hint="eastAsia"/>
              </w:rPr>
              <w:t>_</w:t>
            </w:r>
            <w:r w:rsidRPr="00736424">
              <w:rPr>
                <w:rFonts w:ascii="GulimChe" w:hAnsi="GulimChe" w:cs="GulimChe" w:hint="eastAsia"/>
              </w:rPr>
              <w:t>법인전체</w:t>
            </w:r>
            <w:r w:rsidRPr="00736424">
              <w:rPr>
                <w:rFonts w:ascii="GulimChe" w:hAnsi="GulimChe" w:cs="GulimChe" w:hint="eastAsia"/>
              </w:rPr>
              <w:t>_SALE' AS COL_INDEX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,A.SUBSDR_CD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,A.DIV_CD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,A.BASE_YYYYMM        AS BASIS_YYYYMM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,A.KPI_CD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,''                   AS DIV_NAME_KO</w:t>
            </w:r>
          </w:p>
          <w:p w:rsidR="00736424" w:rsidRPr="00736424" w:rsidRDefault="00736424" w:rsidP="00736424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736424">
              <w:rPr>
                <w:rFonts w:ascii="GulimChe" w:hAnsi="GulimChe" w:cs="GulimChe"/>
              </w:rPr>
              <w:t xml:space="preserve">                  ,''                   AS DIV_NAME_EN</w:t>
            </w:r>
          </w:p>
          <w:p w:rsidR="00A34121" w:rsidRPr="00736424" w:rsidRDefault="00A34121" w:rsidP="00A34121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>
        <w:tc>
          <w:tcPr>
            <w:tcW w:w="384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43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41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471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438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>
        <w:tc>
          <w:tcPr>
            <w:tcW w:w="3842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IPTDW.IPTDW_RES_KPI_SUBSDR_CNTRY</w:t>
            </w:r>
          </w:p>
        </w:tc>
        <w:tc>
          <w:tcPr>
            <w:tcW w:w="143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081A1D" w:rsidRDefault="00081A1D"/>
        </w:tc>
        <w:tc>
          <w:tcPr>
            <w:tcW w:w="1471" w:type="dxa"/>
          </w:tcPr>
          <w:p w:rsidR="00081A1D" w:rsidRDefault="00081A1D"/>
        </w:tc>
        <w:tc>
          <w:tcPr>
            <w:tcW w:w="1438" w:type="dxa"/>
          </w:tcPr>
          <w:p w:rsidR="00081A1D" w:rsidRDefault="00081A1D"/>
        </w:tc>
      </w:tr>
      <w:tr w:rsidR="003C60B2">
        <w:tc>
          <w:tcPr>
            <w:tcW w:w="3842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43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3C60B2" w:rsidRDefault="003C60B2"/>
        </w:tc>
        <w:tc>
          <w:tcPr>
            <w:tcW w:w="1471" w:type="dxa"/>
          </w:tcPr>
          <w:p w:rsidR="003C60B2" w:rsidRDefault="003C60B2"/>
        </w:tc>
        <w:tc>
          <w:tcPr>
            <w:tcW w:w="1438" w:type="dxa"/>
          </w:tcPr>
          <w:p w:rsidR="003C60B2" w:rsidRDefault="003C60B2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IPTDW.IPTDW_RES_DIM_COMM_DIVISION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8528ED">
        <w:tc>
          <w:tcPr>
            <w:tcW w:w="3842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IPTDW.IPTDW_RES_DIM_CODES</w:t>
            </w:r>
          </w:p>
        </w:tc>
        <w:tc>
          <w:tcPr>
            <w:tcW w:w="143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414" w:type="dxa"/>
          </w:tcPr>
          <w:p w:rsidR="008528ED" w:rsidRDefault="008528ED"/>
        </w:tc>
        <w:tc>
          <w:tcPr>
            <w:tcW w:w="1471" w:type="dxa"/>
          </w:tcPr>
          <w:p w:rsidR="008528ED" w:rsidRDefault="008528ED"/>
        </w:tc>
        <w:tc>
          <w:tcPr>
            <w:tcW w:w="1438" w:type="dxa"/>
          </w:tcPr>
          <w:p w:rsidR="008528ED" w:rsidRDefault="008528ED"/>
        </w:tc>
      </w:tr>
      <w:tr w:rsidR="00521358">
        <w:tc>
          <w:tcPr>
            <w:tcW w:w="3842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/>
        </w:tc>
        <w:tc>
          <w:tcPr>
            <w:tcW w:w="1414" w:type="dxa"/>
          </w:tcPr>
          <w:p w:rsidR="00521358" w:rsidRDefault="00521358"/>
        </w:tc>
        <w:tc>
          <w:tcPr>
            <w:tcW w:w="1471" w:type="dxa"/>
          </w:tcPr>
          <w:p w:rsidR="00521358" w:rsidRDefault="00521358"/>
        </w:tc>
        <w:tc>
          <w:tcPr>
            <w:tcW w:w="1438" w:type="dxa"/>
          </w:tcPr>
          <w:p w:rsidR="00521358" w:rsidRDefault="00521358"/>
        </w:tc>
      </w:tr>
      <w:tr w:rsidR="00521358">
        <w:tc>
          <w:tcPr>
            <w:tcW w:w="3842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521358" w:rsidRDefault="00521358" w:rsidP="002572B1"/>
        </w:tc>
        <w:tc>
          <w:tcPr>
            <w:tcW w:w="1414" w:type="dxa"/>
          </w:tcPr>
          <w:p w:rsidR="00521358" w:rsidRDefault="00521358" w:rsidP="002572B1"/>
        </w:tc>
        <w:tc>
          <w:tcPr>
            <w:tcW w:w="1471" w:type="dxa"/>
          </w:tcPr>
          <w:p w:rsidR="00521358" w:rsidRDefault="00521358" w:rsidP="002572B1"/>
        </w:tc>
        <w:tc>
          <w:tcPr>
            <w:tcW w:w="1438" w:type="dxa"/>
          </w:tcPr>
          <w:p w:rsidR="00521358" w:rsidRDefault="00521358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Default="002772FC" w:rsidP="002572B1"/>
        </w:tc>
        <w:tc>
          <w:tcPr>
            <w:tcW w:w="1414" w:type="dxa"/>
          </w:tcPr>
          <w:p w:rsidR="002772FC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2772FC">
        <w:tc>
          <w:tcPr>
            <w:tcW w:w="3842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2772FC" w:rsidRPr="00136EE1" w:rsidRDefault="002772FC" w:rsidP="002572B1"/>
        </w:tc>
        <w:tc>
          <w:tcPr>
            <w:tcW w:w="1414" w:type="dxa"/>
          </w:tcPr>
          <w:p w:rsidR="002772FC" w:rsidRPr="00136EE1" w:rsidRDefault="002772FC" w:rsidP="002572B1"/>
        </w:tc>
        <w:tc>
          <w:tcPr>
            <w:tcW w:w="1471" w:type="dxa"/>
          </w:tcPr>
          <w:p w:rsidR="002772FC" w:rsidRDefault="002772FC" w:rsidP="002572B1"/>
        </w:tc>
        <w:tc>
          <w:tcPr>
            <w:tcW w:w="1438" w:type="dxa"/>
          </w:tcPr>
          <w:p w:rsidR="002772FC" w:rsidRDefault="002772FC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351732">
        <w:tc>
          <w:tcPr>
            <w:tcW w:w="3842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351732" w:rsidRPr="00136EE1" w:rsidRDefault="00351732" w:rsidP="002572B1"/>
        </w:tc>
        <w:tc>
          <w:tcPr>
            <w:tcW w:w="1414" w:type="dxa"/>
          </w:tcPr>
          <w:p w:rsidR="00351732" w:rsidRPr="00136EE1" w:rsidRDefault="00351732" w:rsidP="002572B1"/>
        </w:tc>
        <w:tc>
          <w:tcPr>
            <w:tcW w:w="1471" w:type="dxa"/>
          </w:tcPr>
          <w:p w:rsidR="00351732" w:rsidRDefault="00351732" w:rsidP="002572B1"/>
        </w:tc>
        <w:tc>
          <w:tcPr>
            <w:tcW w:w="1438" w:type="dxa"/>
          </w:tcPr>
          <w:p w:rsidR="00351732" w:rsidRDefault="00351732" w:rsidP="002572B1"/>
        </w:tc>
      </w:tr>
      <w:tr w:rsidR="00804C69">
        <w:tc>
          <w:tcPr>
            <w:tcW w:w="3842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804C69">
        <w:tc>
          <w:tcPr>
            <w:tcW w:w="3842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432" w:type="dxa"/>
          </w:tcPr>
          <w:p w:rsidR="00804C69" w:rsidRDefault="00804C69"/>
        </w:tc>
        <w:tc>
          <w:tcPr>
            <w:tcW w:w="1414" w:type="dxa"/>
          </w:tcPr>
          <w:p w:rsidR="00804C69" w:rsidRPr="00136EE1" w:rsidRDefault="00804C69" w:rsidP="002572B1"/>
        </w:tc>
        <w:tc>
          <w:tcPr>
            <w:tcW w:w="1471" w:type="dxa"/>
          </w:tcPr>
          <w:p w:rsidR="00804C69" w:rsidRDefault="00804C69" w:rsidP="002572B1"/>
        </w:tc>
        <w:tc>
          <w:tcPr>
            <w:tcW w:w="1438" w:type="dxa"/>
          </w:tcPr>
          <w:p w:rsidR="00804C69" w:rsidRDefault="00804C69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tr w:rsidR="00C85254">
        <w:tc>
          <w:tcPr>
            <w:tcW w:w="3842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432" w:type="dxa"/>
          </w:tcPr>
          <w:p w:rsidR="00C85254" w:rsidRPr="00136EE1" w:rsidRDefault="00C85254" w:rsidP="002572B1"/>
        </w:tc>
        <w:tc>
          <w:tcPr>
            <w:tcW w:w="1414" w:type="dxa"/>
          </w:tcPr>
          <w:p w:rsidR="00C85254" w:rsidRPr="00136EE1" w:rsidRDefault="00C85254" w:rsidP="002572B1"/>
        </w:tc>
        <w:tc>
          <w:tcPr>
            <w:tcW w:w="1471" w:type="dxa"/>
          </w:tcPr>
          <w:p w:rsidR="00C85254" w:rsidRDefault="00C85254" w:rsidP="002572B1"/>
        </w:tc>
        <w:tc>
          <w:tcPr>
            <w:tcW w:w="1438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C53" w:rsidRDefault="005F4C53">
      <w:r>
        <w:separator/>
      </w:r>
    </w:p>
  </w:endnote>
  <w:endnote w:type="continuationSeparator" w:id="0">
    <w:p w:rsidR="005F4C53" w:rsidRDefault="005F4C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>
      <w:rPr>
        <w:rFonts w:ascii="Times New Roman" w:eastAsia="굴림"/>
        <w:i w:val="0"/>
        <w:sz w:val="16"/>
      </w:rPr>
      <w:fldChar w:fldCharType="separate"/>
    </w:r>
    <w:r w:rsidR="00736107">
      <w:rPr>
        <w:rFonts w:ascii="Times New Roman" w:eastAsia="굴림"/>
        <w:i w:val="0"/>
        <w:noProof/>
        <w:sz w:val="16"/>
      </w:rPr>
      <w:t>2</w:t>
    </w:r>
    <w:r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C53" w:rsidRDefault="005F4C53">
      <w:r>
        <w:separator/>
      </w:r>
    </w:p>
  </w:footnote>
  <w:footnote w:type="continuationSeparator" w:id="0">
    <w:p w:rsidR="005F4C53" w:rsidRDefault="005F4C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4C53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433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93</TotalTime>
  <Pages>8</Pages>
  <Words>1111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7436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5</cp:revision>
  <cp:lastPrinted>2004-03-03T09:26:00Z</cp:lastPrinted>
  <dcterms:created xsi:type="dcterms:W3CDTF">2016-02-04T02:18:00Z</dcterms:created>
  <dcterms:modified xsi:type="dcterms:W3CDTF">2016-02-24T01:42:00Z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