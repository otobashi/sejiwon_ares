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AE6CF6">
      <w:pPr>
        <w:pStyle w:val="ProjectName"/>
        <w:rPr>
          <w:rFonts w:ascii="바탕체" w:hAnsi="바탕체"/>
        </w:rPr>
      </w:pPr>
      <w:r w:rsidRPr="00AE6CF6">
        <w:rPr>
          <w:rFonts w:ascii="바탕체" w:hAnsi="바탕체" w:hint="eastAsia"/>
        </w:rPr>
        <w:t>월별 Trend (매출,영업이익)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B364A8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B364A8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74377C" w:rsidRDefault="00AE6CF6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김석규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6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.0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1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31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E6CF6">
              <w:rPr>
                <w:rFonts w:ascii="바탕체" w:hAnsi="바탕체" w:hint="eastAsia"/>
              </w:rPr>
              <w:t>1</w:t>
            </w:r>
            <w:r>
              <w:rPr>
                <w:rFonts w:ascii="바탕체" w:hAnsi="바탕체" w:hint="eastAsia"/>
              </w:rPr>
              <w:t>-</w:t>
            </w:r>
            <w:r w:rsidR="00AE6CF6">
              <w:rPr>
                <w:rFonts w:ascii="바탕체" w:hAnsi="바탕체" w:hint="eastAsia"/>
              </w:rPr>
              <w:t>31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김석규</w:t>
            </w:r>
            <w:r w:rsidR="00001CE4">
              <w:rPr>
                <w:rFonts w:ascii="바탕체" w:hAnsi="바탕체" w:hint="eastAsia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164BB8">
            <w:pPr>
              <w:pStyle w:val="TableText"/>
              <w:rPr>
                <w:rFonts w:ascii="바탕체" w:hAnsi="바탕체"/>
              </w:rPr>
            </w:pPr>
            <w:r>
              <w:rPr>
                <w:rFonts w:ascii="굴림" w:eastAsia="굴림" w:hAnsi="굴림" w:hint="eastAsia"/>
              </w:rPr>
              <w:t>김예솔D</w:t>
            </w: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600076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2845F4" w:rsidRDefault="00B364A8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B364A8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B364A8">
        <w:rPr>
          <w:rFonts w:ascii="Verdana" w:hAnsi="Verdana"/>
          <w:b w:val="0"/>
          <w:bCs/>
        </w:rPr>
        <w:fldChar w:fldCharType="separate"/>
      </w:r>
      <w:hyperlink w:anchor="_Toc442345708" w:history="1">
        <w:r w:rsidR="002845F4" w:rsidRPr="00C0194E">
          <w:rPr>
            <w:rStyle w:val="ae"/>
            <w:rFonts w:ascii="바탕체" w:hAnsi="바탕체"/>
            <w:noProof/>
          </w:rPr>
          <w:t>1.</w:t>
        </w:r>
        <w:r w:rsidR="002845F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2845F4" w:rsidRPr="00C0194E">
          <w:rPr>
            <w:rStyle w:val="ae"/>
            <w:rFonts w:ascii="바탕체" w:hAnsi="바탕체"/>
            <w:noProof/>
          </w:rPr>
          <w:t>개요</w:t>
        </w:r>
        <w:r w:rsidR="002845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5F4">
          <w:rPr>
            <w:noProof/>
            <w:webHidden/>
          </w:rPr>
          <w:instrText xml:space="preserve"> PAGEREF _Toc442345708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5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45F4" w:rsidRDefault="00B364A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5709" w:history="1">
        <w:r w:rsidR="002845F4" w:rsidRPr="00C0194E">
          <w:rPr>
            <w:rStyle w:val="ae"/>
            <w:noProof/>
          </w:rPr>
          <w:t>1.1</w:t>
        </w:r>
        <w:r w:rsidR="002845F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2845F4" w:rsidRPr="00C0194E">
          <w:rPr>
            <w:rStyle w:val="ae"/>
            <w:noProof/>
          </w:rPr>
          <w:t>Definitions</w:t>
        </w:r>
        <w:r w:rsidR="002845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5F4">
          <w:rPr>
            <w:noProof/>
            <w:webHidden/>
          </w:rPr>
          <w:instrText xml:space="preserve"> PAGEREF _Toc442345709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5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45F4" w:rsidRDefault="00B364A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5710" w:history="1">
        <w:r w:rsidR="002845F4" w:rsidRPr="00C0194E">
          <w:rPr>
            <w:rStyle w:val="ae"/>
            <w:noProof/>
          </w:rPr>
          <w:t>1.2</w:t>
        </w:r>
        <w:r w:rsidR="002845F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2845F4" w:rsidRPr="00C0194E">
          <w:rPr>
            <w:rStyle w:val="ae"/>
            <w:noProof/>
          </w:rPr>
          <w:t>기본</w:t>
        </w:r>
        <w:r w:rsidR="002845F4" w:rsidRPr="00C0194E">
          <w:rPr>
            <w:rStyle w:val="ae"/>
            <w:noProof/>
          </w:rPr>
          <w:t xml:space="preserve"> </w:t>
        </w:r>
        <w:r w:rsidR="002845F4" w:rsidRPr="00C0194E">
          <w:rPr>
            <w:rStyle w:val="ae"/>
            <w:noProof/>
          </w:rPr>
          <w:t>흐름</w:t>
        </w:r>
        <w:r w:rsidR="002845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5F4">
          <w:rPr>
            <w:noProof/>
            <w:webHidden/>
          </w:rPr>
          <w:instrText xml:space="preserve"> PAGEREF _Toc442345710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5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45F4" w:rsidRDefault="00B364A8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5711" w:history="1">
        <w:r w:rsidR="002845F4" w:rsidRPr="00C0194E">
          <w:rPr>
            <w:rStyle w:val="ae"/>
            <w:noProof/>
          </w:rPr>
          <w:t>2.</w:t>
        </w:r>
        <w:r w:rsidR="002845F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2845F4" w:rsidRPr="00C0194E">
          <w:rPr>
            <w:rStyle w:val="ae"/>
            <w:noProof/>
          </w:rPr>
          <w:t>월별</w:t>
        </w:r>
        <w:r w:rsidR="002845F4" w:rsidRPr="00C0194E">
          <w:rPr>
            <w:rStyle w:val="ae"/>
            <w:noProof/>
          </w:rPr>
          <w:t xml:space="preserve"> Trend (</w:t>
        </w:r>
        <w:r w:rsidR="002845F4" w:rsidRPr="00C0194E">
          <w:rPr>
            <w:rStyle w:val="ae"/>
            <w:noProof/>
          </w:rPr>
          <w:t>매출</w:t>
        </w:r>
        <w:r w:rsidR="002845F4" w:rsidRPr="00C0194E">
          <w:rPr>
            <w:rStyle w:val="ae"/>
            <w:noProof/>
          </w:rPr>
          <w:t>,</w:t>
        </w:r>
        <w:r w:rsidR="002845F4" w:rsidRPr="00C0194E">
          <w:rPr>
            <w:rStyle w:val="ae"/>
            <w:noProof/>
          </w:rPr>
          <w:t>영업이익</w:t>
        </w:r>
        <w:r w:rsidR="002845F4" w:rsidRPr="00C0194E">
          <w:rPr>
            <w:rStyle w:val="ae"/>
            <w:noProof/>
          </w:rPr>
          <w:t xml:space="preserve">) </w:t>
        </w:r>
        <w:r w:rsidR="002845F4" w:rsidRPr="00C0194E">
          <w:rPr>
            <w:rStyle w:val="ae"/>
            <w:noProof/>
          </w:rPr>
          <w:t>조회</w:t>
        </w:r>
        <w:r w:rsidR="002845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5F4">
          <w:rPr>
            <w:noProof/>
            <w:webHidden/>
          </w:rPr>
          <w:instrText xml:space="preserve"> PAGEREF _Toc442345711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5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45F4" w:rsidRDefault="00B364A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5712" w:history="1">
        <w:r w:rsidR="002845F4" w:rsidRPr="00C0194E">
          <w:rPr>
            <w:rStyle w:val="ae"/>
            <w:noProof/>
          </w:rPr>
          <w:t>2.1</w:t>
        </w:r>
        <w:r w:rsidR="002845F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2845F4" w:rsidRPr="00C0194E">
          <w:rPr>
            <w:rStyle w:val="ae"/>
            <w:noProof/>
          </w:rPr>
          <w:t>Procedure</w:t>
        </w:r>
        <w:r w:rsidR="002845F4" w:rsidRPr="00C0194E">
          <w:rPr>
            <w:rStyle w:val="ae"/>
            <w:noProof/>
          </w:rPr>
          <w:t>개요</w:t>
        </w:r>
        <w:r w:rsidR="002845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5F4">
          <w:rPr>
            <w:noProof/>
            <w:webHidden/>
          </w:rPr>
          <w:instrText xml:space="preserve"> PAGEREF _Toc442345712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5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45F4" w:rsidRDefault="00B364A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5713" w:history="1">
        <w:r w:rsidR="002845F4" w:rsidRPr="00C0194E">
          <w:rPr>
            <w:rStyle w:val="ae"/>
            <w:noProof/>
          </w:rPr>
          <w:t xml:space="preserve">2.1.1 </w:t>
        </w:r>
        <w:r w:rsidR="002845F4" w:rsidRPr="00C0194E">
          <w:rPr>
            <w:rStyle w:val="ae"/>
            <w:rFonts w:ascii="GulimChe" w:hAnsi="GulimChe" w:cs="GulimChe"/>
            <w:noProof/>
          </w:rPr>
          <w:t>SP_CD_RES_SMR_TREND_SALE_COI_HISTORY</w:t>
        </w:r>
        <w:r w:rsidR="002845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5F4">
          <w:rPr>
            <w:noProof/>
            <w:webHidden/>
          </w:rPr>
          <w:instrText xml:space="preserve"> PAGEREF _Toc442345713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5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45F4" w:rsidRDefault="00B364A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5714" w:history="1">
        <w:r w:rsidR="002845F4" w:rsidRPr="00C0194E">
          <w:rPr>
            <w:rStyle w:val="ae"/>
            <w:noProof/>
          </w:rPr>
          <w:t>2.2 Return Value</w:t>
        </w:r>
        <w:r w:rsidR="002845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5F4">
          <w:rPr>
            <w:noProof/>
            <w:webHidden/>
          </w:rPr>
          <w:instrText xml:space="preserve"> PAGEREF _Toc442345714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5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45F4" w:rsidRDefault="00B364A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5715" w:history="1">
        <w:r w:rsidR="002845F4" w:rsidRPr="00C0194E">
          <w:rPr>
            <w:rStyle w:val="ae"/>
            <w:noProof/>
          </w:rPr>
          <w:t>2.3 Table and View Usage</w:t>
        </w:r>
        <w:r w:rsidR="002845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5F4">
          <w:rPr>
            <w:noProof/>
            <w:webHidden/>
          </w:rPr>
          <w:instrText xml:space="preserve"> PAGEREF _Toc442345715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5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1A1D" w:rsidRDefault="00B364A8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5708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5709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AE6CF6" w:rsidRPr="00AE6CF6">
        <w:rPr>
          <w:rFonts w:ascii="바탕" w:eastAsia="바탕" w:hAnsi="바탕" w:cs="Courier New" w:hint="eastAsia"/>
        </w:rPr>
        <w:t>월별 Trend (매출,영업이익)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>SMART 매출</w:t>
      </w:r>
      <w:r w:rsidR="00AE6CF6">
        <w:rPr>
          <w:rFonts w:ascii="바탕" w:eastAsia="바탕" w:hAnsi="바탕" w:cs="Courier New" w:hint="eastAsia"/>
        </w:rPr>
        <w:t>/영업이익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571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AE6CF6" w:rsidRPr="00AE6CF6">
        <w:rPr>
          <w:rFonts w:ascii="바탕" w:eastAsia="바탕" w:hAnsi="바탕" w:cs="Courier New" w:hint="eastAsia"/>
        </w:rPr>
        <w:t>월별 Trend (매출,영업이익)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081A1D"/>
    <w:p w:rsidR="00081A1D" w:rsidRDefault="00B364A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97.05pt;margin-top:41.6pt;width:306pt;height:0;z-index:251639808" o:connectortype="elbow" adj="-11933,-1,-11933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25.05pt;margin-top:59.6pt;width:126pt;height:31.45pt;z-index:251636736;v-text-anchor:top-baseline" filled="f" fillcolor="#0c9" stroked="f">
            <v:textbox style="mso-next-textbox:#_x0000_s2190">
              <w:txbxContent>
                <w:p w:rsidR="0074377C" w:rsidRPr="001E58CF" w:rsidRDefault="00AE6CF6" w:rsidP="001E58CF">
                  <w:pPr>
                    <w:rPr>
                      <w:szCs w:val="16"/>
                    </w:rPr>
                  </w:pPr>
                  <w:r w:rsidRPr="00AE6CF6">
                    <w:rPr>
                      <w:rFonts w:ascii="GulimChe" w:hAnsi="GulimChe" w:cs="GulimChe"/>
                      <w:color w:val="000000"/>
                    </w:rPr>
                    <w:t>IPTDW.IPTDW_RES_KPI_SUBSDR_CNTRY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03.05pt;margin-top:23.6pt;width:60pt;height:36pt;z-index:251637760;v-text-anchor:middle" filled="f" fillcolor="#0c9"/>
        </w:pict>
      </w:r>
      <w:r>
        <w:rPr>
          <w:noProof/>
        </w:rPr>
        <w:pict>
          <v:shape id="_x0000_s2189" type="#_x0000_t22" style="position:absolute;margin-left:37.05pt;margin-top:23.6pt;width:60pt;height:36pt;z-index:251635712;v-text-anchor:middle" filled="f" fillcolor="#0c9"/>
        </w:pict>
      </w:r>
      <w:r>
        <w:rPr>
          <w:noProof/>
        </w:rPr>
        <w:pict>
          <v:shape id="_x0000_s2310" type="#_x0000_t202" style="position:absolute;margin-left:397.05pt;margin-top:.45pt;width:84pt;height:18.7pt;z-index:251641856" filled="f" stroked="f">
            <v:textbox style="mso-next-textbox:#_x0000_s2310">
              <w:txbxContent>
                <w:p w:rsidR="0074377C" w:rsidRPr="00A3579B" w:rsidRDefault="0074377C">
                  <w:pPr>
                    <w:rPr>
                      <w:rFonts w:ascii="굴림" w:eastAsia="굴림" w:hAnsi="굴림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8"/>
                      <w:szCs w:val="18"/>
                    </w:rPr>
                    <w:t>쿼리 조회 결과</w:t>
                  </w:r>
                </w:p>
              </w:txbxContent>
            </v:textbox>
          </v:shape>
        </w:pict>
      </w:r>
    </w:p>
    <w:p w:rsidR="00081A1D" w:rsidRDefault="00081A1D"/>
    <w:p w:rsidR="00081A1D" w:rsidRDefault="00B364A8">
      <w:r>
        <w:rPr>
          <w:noProof/>
        </w:rPr>
        <w:pict>
          <v:shape id="_x0000_s2197" type="#_x0000_t202" style="position:absolute;margin-left:97.05pt;margin-top:.95pt;width:136.95pt;height:18pt;z-index:251640832;v-text-anchor:top-baseline" filled="f" fillcolor="#0c9" stroked="f">
            <v:textbox style="mso-next-textbox:#_x0000_s2197">
              <w:txbxContent>
                <w:p w:rsidR="0074377C" w:rsidRDefault="00AE6CF6" w:rsidP="00420D6E">
                  <w:pPr>
                    <w:widowControl w:val="0"/>
                    <w:rPr>
                      <w:rFonts w:ascii="굴림" w:eastAsia="굴림"/>
                      <w:color w:val="000000"/>
                      <w:sz w:val="18"/>
                      <w:szCs w:val="18"/>
                    </w:rPr>
                  </w:pP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SMART 매출</w:t>
                  </w:r>
                  <w:r w:rsidR="00C56948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/영업이익</w:t>
                  </w: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 추이</w:t>
                  </w:r>
                </w:p>
                <w:p w:rsidR="0074377C" w:rsidRPr="007E2192" w:rsidRDefault="0074377C" w:rsidP="00420D6E">
                  <w:pPr>
                    <w:widowControl w:val="0"/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AA6C94"/>
    <w:p w:rsidR="00AA6C94" w:rsidRDefault="00B364A8">
      <w:r>
        <w:rPr>
          <w:noProof/>
        </w:rPr>
        <w:pict>
          <v:shape id="_x0000_s2192" type="#_x0000_t202" style="position:absolute;margin-left:385.05pt;margin-top:6.65pt;width:132.45pt;height:34.3pt;z-index:251638784;v-text-anchor:top-baseline" filled="f" fillcolor="#0c9" stroked="f">
            <v:textbox style="mso-next-textbox:#_x0000_s2192">
              <w:txbxContent>
                <w:p w:rsidR="0074377C" w:rsidRPr="00420D6E" w:rsidRDefault="00AE6CF6" w:rsidP="00420D6E">
                  <w:pPr>
                    <w:rPr>
                      <w:rFonts w:ascii="Courier New" w:eastAsia="바탕" w:hAnsi="Courier New" w:cs="Courier New"/>
                      <w:color w:val="000000"/>
                      <w:sz w:val="16"/>
                      <w:szCs w:val="16"/>
                    </w:rPr>
                  </w:pPr>
                  <w:r w:rsidRPr="00AE6CF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월별</w:t>
                  </w:r>
                  <w:r w:rsidRPr="00AE6CF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Trend (</w:t>
                  </w:r>
                  <w:r w:rsidRPr="00AE6CF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매출</w:t>
                  </w:r>
                  <w:r w:rsidRPr="00AE6CF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,</w:t>
                  </w:r>
                  <w:r w:rsidRPr="00AE6CF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영업이익</w:t>
                  </w:r>
                  <w:r w:rsidRPr="00AE6CF6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)</w:t>
                  </w:r>
                  <w:r w:rsidR="00BF15AD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="0074377C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(Excel)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FF1785"/>
    <w:p w:rsidR="00957AFA" w:rsidRDefault="00783B0A" w:rsidP="00957AFA">
      <w:r>
        <w:rPr>
          <w:rFonts w:hint="eastAsia"/>
        </w:rPr>
        <w:t xml:space="preserve">2) </w:t>
      </w:r>
    </w:p>
    <w:p w:rsidR="00957AFA" w:rsidRDefault="00957AFA" w:rsidP="00957AFA"/>
    <w:p w:rsidR="00957AFA" w:rsidRDefault="00957AFA" w:rsidP="005A1052"/>
    <w:p w:rsidR="00081A1D" w:rsidRDefault="00AE6CF6">
      <w:pPr>
        <w:pStyle w:val="1"/>
      </w:pPr>
      <w:bookmarkStart w:id="31" w:name="_Toc442345711"/>
      <w:r w:rsidRPr="00AE6CF6">
        <w:rPr>
          <w:rFonts w:hint="eastAsia"/>
        </w:rPr>
        <w:t>월별</w:t>
      </w:r>
      <w:r w:rsidRPr="00AE6CF6">
        <w:rPr>
          <w:rFonts w:hint="eastAsia"/>
        </w:rPr>
        <w:t xml:space="preserve"> Trend (</w:t>
      </w:r>
      <w:r w:rsidRPr="00AE6CF6">
        <w:rPr>
          <w:rFonts w:hint="eastAsia"/>
        </w:rPr>
        <w:t>매출</w:t>
      </w:r>
      <w:r w:rsidRPr="00AE6CF6">
        <w:rPr>
          <w:rFonts w:hint="eastAsia"/>
        </w:rPr>
        <w:t>,</w:t>
      </w:r>
      <w:r w:rsidRPr="00AE6CF6">
        <w:rPr>
          <w:rFonts w:hint="eastAsia"/>
        </w:rPr>
        <w:t>영업이익</w:t>
      </w:r>
      <w:r w:rsidRPr="00AE6CF6">
        <w:rPr>
          <w:rFonts w:hint="eastAsia"/>
        </w:rPr>
        <w:t xml:space="preserve">) </w:t>
      </w:r>
      <w:r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5712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5713"/>
      <w:r>
        <w:rPr>
          <w:rFonts w:hint="eastAsia"/>
        </w:rPr>
        <w:t xml:space="preserve">2.1.1 </w:t>
      </w:r>
      <w:r w:rsidR="00AE6CF6" w:rsidRPr="00AE6CF6">
        <w:rPr>
          <w:rFonts w:ascii="GulimChe" w:hAnsi="GulimChe" w:cs="GulimChe"/>
          <w:color w:val="000000"/>
        </w:rPr>
        <w:t>SP_CD_RES_SMR_TREND_SALE_COI_HISTORY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E647E6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>SMART 매출</w:t>
            </w:r>
            <w:r>
              <w:rPr>
                <w:rFonts w:ascii="바탕" w:eastAsia="바탕" w:hAnsi="바탕" w:cs="Courier New" w:hint="eastAsia"/>
              </w:rPr>
              <w:t>/영업이익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E647E6">
              <w:rPr>
                <w:rFonts w:ascii="바탕" w:eastAsia="바탕" w:hAnsi="바탕" w:cs="Courier New" w:hint="eastAsia"/>
              </w:rPr>
              <w:t xml:space="preserve">B2B/B2C별 </w:t>
            </w:r>
            <w:r w:rsidR="00BF15AD">
              <w:rPr>
                <w:rFonts w:ascii="바탕" w:eastAsia="바탕" w:hAnsi="바탕" w:cs="Courier New" w:hint="eastAsia"/>
              </w:rPr>
              <w:t>매출</w:t>
            </w:r>
            <w:r w:rsidR="00AE6CF6">
              <w:rPr>
                <w:rFonts w:ascii="바탕" w:eastAsia="바탕" w:hAnsi="바탕" w:cs="Courier New" w:hint="eastAsia"/>
              </w:rPr>
              <w:t>/영업이익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결과를 조회하여 그 결과를 프로시져를 호출한 화면에서 조회나 엑셀다운로드 등을 할 수 있도록 테이블(</w:t>
            </w:r>
            <w:r w:rsidR="00AE6CF6" w:rsidRPr="00AE6CF6">
              <w:rPr>
                <w:rFonts w:ascii="GulimChe" w:hAnsi="GulimChe" w:cs="GulimChe"/>
                <w:color w:val="000000"/>
              </w:rPr>
              <w:t>IPTDW_RES_KPI_SUBSDR_CNTRY</w:t>
            </w:r>
            <w:r>
              <w:rPr>
                <w:rFonts w:ascii="바탕" w:eastAsia="바탕" w:hAnsi="바탕" w:cs="Courier New" w:hint="eastAsia"/>
              </w:rPr>
              <w:t xml:space="preserve">)에  </w:t>
            </w:r>
            <w:r w:rsidR="00BF15AD">
              <w:rPr>
                <w:rFonts w:ascii="바탕" w:eastAsia="바탕" w:hAnsi="바탕" w:cs="Courier New" w:hint="eastAsia"/>
              </w:rPr>
              <w:t>저장후 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lastRenderedPageBreak/>
              <w:t xml:space="preserve">2. 입력받은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>
              <w:rPr>
                <w:rFonts w:ascii="바탕" w:eastAsia="바탕" w:hAnsi="바탕" w:cs="Courier New" w:hint="eastAsia"/>
              </w:rPr>
              <w:t xml:space="preserve"> , </w:t>
            </w:r>
            <w:r w:rsidR="00BF15AD">
              <w:rPr>
                <w:rFonts w:ascii="바탕" w:eastAsia="바탕" w:hAnsi="바탕" w:cs="Courier New" w:hint="eastAsia"/>
              </w:rPr>
              <w:t>조직기준월로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 xml:space="preserve">: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BF15AD" w:rsidRDefault="00BF15AD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="002845F4" w:rsidRPr="002845F4">
              <w:rPr>
                <w:rFonts w:ascii="바탕" w:eastAsia="바탕" w:hAnsi="바탕" w:cs="Courier New"/>
              </w:rPr>
              <w:t>P_DIV_YYYYMM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조직 기준월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E63DC" w:rsidRPr="00890037" w:rsidRDefault="004E63DC" w:rsidP="004E63D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BF15AD" w:rsidRDefault="00BF15AD" w:rsidP="00BF15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845F4" w:rsidRPr="002845F4" w:rsidRDefault="00BF15AD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>
              <w:rPr>
                <w:rFonts w:ascii="GulimChe" w:hAnsi="GulimChe" w:cs="GulimChe"/>
                <w:color w:val="000000"/>
                <w:highlight w:val="white"/>
              </w:rPr>
              <w:t xml:space="preserve"> </w:t>
            </w:r>
            <w:r w:rsidR="002845F4" w:rsidRPr="002845F4">
              <w:rPr>
                <w:rFonts w:ascii="GulimChe" w:hAnsi="GulimChe" w:cs="GulimChe"/>
                <w:color w:val="000000"/>
              </w:rPr>
              <w:t>SELECT Z.COL_INDEX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,Z.SUBSDR_CD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,MAX(Z.SUBSDR_SHRT_NAME)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,Z.DIV_CD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,Z.BASIS_YYYYMM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,Z.KPI_CD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,SUM(Z.AMOUNT)           AS AMOUNT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,MAX(Z.DIV_NAME_KO)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,MAX(Z.DIV_NAME_EN)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,SUBSTR(Z.BASIS_YYYYMM,1, 4) AS YYYY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FROM (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SELECT  '1.</w:t>
            </w:r>
            <w:r w:rsidRPr="002845F4">
              <w:rPr>
                <w:rFonts w:ascii="GulimChe" w:hAnsi="GulimChe" w:cs="GulimChe" w:hint="eastAsia"/>
                <w:color w:val="000000"/>
              </w:rPr>
              <w:t>전년실적</w:t>
            </w:r>
            <w:r w:rsidRPr="002845F4">
              <w:rPr>
                <w:rFonts w:ascii="GulimChe" w:hAnsi="GulimChe" w:cs="GulimChe" w:hint="eastAsia"/>
                <w:color w:val="000000"/>
              </w:rPr>
              <w:t>'    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,TO_CHAR(TO_DATE(A.BASE_YYYYMM, 'YYYYMM') + 1 YEAR , 'YYYYMM') AS BASIS_YYYYMM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,MAX(C2.KOR_NM)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,MAX(C2.ENG_NM)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사업부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'DIV'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,A.DIVISION_CODE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 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,A.DIVISION_NAME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lastRenderedPageBreak/>
              <w:t xml:space="preserve">                                           ,A.COMPANY_CODE    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  IPTDW.IPTDW_RES_DIM_COMM_DIVISION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 A.BASIS_YYYYMM = P_DIV_YYYYMM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--AND    A.USE_FLAG = 'Y'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C2 ON (A.DIV_CD = C2.CODE)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TO_CHAR(TO_DATE(P_BASIS_YYYYMM, 'YYYYMM') - 1 YEAR , 'YYYYMM')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'AC0'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A.DIV_CD            = 'GBU'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A.DIV_CD, A.BASE_YYYYMM, A.KPI_CD                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'2.</w:t>
            </w:r>
            <w:r w:rsidRPr="002845F4">
              <w:rPr>
                <w:rFonts w:ascii="GulimChe" w:hAnsi="GulimChe" w:cs="GulimChe" w:hint="eastAsia"/>
                <w:color w:val="000000"/>
              </w:rPr>
              <w:t>당월실적</w:t>
            </w:r>
            <w:r w:rsidRPr="002845F4">
              <w:rPr>
                <w:rFonts w:ascii="GulimChe" w:hAnsi="GulimChe" w:cs="GulimChe" w:hint="eastAsia"/>
                <w:color w:val="000000"/>
              </w:rPr>
              <w:t>'    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,MAX(C2.KOR_NM)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,MAX(C2.ENG_NM)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사업부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'DIV'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,A.DIVISION_CODE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 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,A.DIVISION_NAME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,A.COMPANY_CODE    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  IPTDW.IPTDW_RES_DIM_COMM_DIVISION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 A.BASIS_YYYYMM = P_DIV_YYYYMM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--AND    A.USE_FLAG = 'Y'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C2 ON (A.DIV_CD = C2.CODE)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P_BASIS_YYYYMM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'AC0'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A.DIV_CD, A.BASE_YYYYMM, A.KPI_CD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lastRenderedPageBreak/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-- 2.</w:t>
            </w:r>
            <w:r w:rsidRPr="002845F4">
              <w:rPr>
                <w:rFonts w:ascii="GulimChe" w:hAnsi="GulimChe" w:cs="GulimChe" w:hint="eastAsia"/>
                <w:color w:val="000000"/>
              </w:rPr>
              <w:t>당월실적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(OLED </w:t>
            </w:r>
            <w:r w:rsidRPr="002845F4">
              <w:rPr>
                <w:rFonts w:ascii="GulimChe" w:hAnsi="GulimChe" w:cs="GulimChe" w:hint="eastAsia"/>
                <w:color w:val="000000"/>
              </w:rPr>
              <w:t>추가</w:t>
            </w:r>
            <w:r w:rsidRPr="002845F4">
              <w:rPr>
                <w:rFonts w:ascii="GulimChe" w:hAnsi="GulimChe" w:cs="GulimChe" w:hint="eastAsia"/>
                <w:color w:val="000000"/>
              </w:rPr>
              <w:t>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'2.</w:t>
            </w:r>
            <w:r w:rsidRPr="002845F4">
              <w:rPr>
                <w:rFonts w:ascii="GulimChe" w:hAnsi="GulimChe" w:cs="GulimChe" w:hint="eastAsia"/>
                <w:color w:val="000000"/>
              </w:rPr>
              <w:t>당월실적</w:t>
            </w:r>
            <w:r w:rsidRPr="002845F4">
              <w:rPr>
                <w:rFonts w:ascii="GulimChe" w:hAnsi="GulimChe" w:cs="GulimChe" w:hint="eastAsia"/>
                <w:color w:val="000000"/>
              </w:rPr>
              <w:t>'    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,'OLED'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,'(OLED)'      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,'(OLED)'      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P_BASIS_YYYYMM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'AC0'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'BEP_SMART_PROD'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A.ATTRIBUTE3_VALUE  = 'GLT_L2_1'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A.BASE_YYYYMM, A.KPI_CD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-- 2.1.</w:t>
            </w:r>
            <w:r w:rsidRPr="002845F4">
              <w:rPr>
                <w:rFonts w:ascii="GulimChe" w:hAnsi="GulimChe" w:cs="GulimChe" w:hint="eastAsia"/>
                <w:color w:val="000000"/>
              </w:rPr>
              <w:t>전년누계실적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'2.1.</w:t>
            </w:r>
            <w:r w:rsidRPr="002845F4">
              <w:rPr>
                <w:rFonts w:ascii="GulimChe" w:hAnsi="GulimChe" w:cs="GulimChe" w:hint="eastAsia"/>
                <w:color w:val="000000"/>
              </w:rPr>
              <w:t>전년누계실적</w:t>
            </w:r>
            <w:r w:rsidRPr="002845F4">
              <w:rPr>
                <w:rFonts w:ascii="GulimChe" w:hAnsi="GulimChe" w:cs="GulimChe" w:hint="eastAsia"/>
                <w:color w:val="000000"/>
              </w:rPr>
              <w:t>'    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,P_BASIS_YYYYMM       AS BASE_YYYYMM -- A.BASE_YYYYMM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,MAX(C2.KOR_NM)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,MAX(C2.ENG_NM)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lastRenderedPageBreak/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사업부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'DIV'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,A.DIVISION_CODE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 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,A.DIVISION_NAME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,A.COMPANY_CODE    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  IPTDW.IPTDW_RES_DIM_COMM_DIVISION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 A.BASIS_YYYYMM = P_DIV_YYYYMM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--AND    A.USE_FLAG = 'Y'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C2 ON (A.DIV_CD = C2.CODE)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- 1 YEAR, 'YYYY')||'01' AND TO_CHAR(TO_DATE(P_BASIS_YYYYMM, 'YYYYMM') - 1 year, 'YYYYMM')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'AC0'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A.DIV_CD, A.BASE_YYYYMM, A.KPI_CD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-- 2.1.</w:t>
            </w:r>
            <w:r w:rsidRPr="002845F4">
              <w:rPr>
                <w:rFonts w:ascii="GulimChe" w:hAnsi="GulimChe" w:cs="GulimChe" w:hint="eastAsia"/>
                <w:color w:val="000000"/>
              </w:rPr>
              <w:t>전년누계실적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'2.1.</w:t>
            </w:r>
            <w:r w:rsidRPr="002845F4">
              <w:rPr>
                <w:rFonts w:ascii="GulimChe" w:hAnsi="GulimChe" w:cs="GulimChe" w:hint="eastAsia"/>
                <w:color w:val="000000"/>
              </w:rPr>
              <w:t>전년누계실적</w:t>
            </w:r>
            <w:r w:rsidRPr="002845F4">
              <w:rPr>
                <w:rFonts w:ascii="GulimChe" w:hAnsi="GulimChe" w:cs="GulimChe" w:hint="eastAsia"/>
                <w:color w:val="000000"/>
              </w:rPr>
              <w:t>'    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,'OLED'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,P_BASIS_YYYYMM       AS BASE_YYYYMM -- A.BASE_YYYYMM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,'(OLED)'      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,'(OLED)'      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- 1 YEAR, 'YYYY')||'01' AND P_BASIS_YYYYMM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'AC0'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'BEP_SMART_PROD'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A.ATTRIBUTE3_VALUE  = 'GLT_L2_1'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A.BASE_YYYYMM, A.KPI_CD          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'3.</w:t>
            </w:r>
            <w:r w:rsidRPr="002845F4">
              <w:rPr>
                <w:rFonts w:ascii="GulimChe" w:hAnsi="GulimChe" w:cs="GulimChe" w:hint="eastAsia"/>
                <w:color w:val="000000"/>
              </w:rPr>
              <w:t>전월이동</w:t>
            </w:r>
            <w:r w:rsidRPr="002845F4">
              <w:rPr>
                <w:rFonts w:ascii="GulimChe" w:hAnsi="GulimChe" w:cs="GulimChe" w:hint="eastAsia"/>
                <w:color w:val="000000"/>
              </w:rPr>
              <w:t>'    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lastRenderedPageBreak/>
              <w:t xml:space="preserve">                  ,'GBU' 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,TO_CHAR(TO_DATE(A.BASE_YYYYMM, 'YYYYMM') + 1 MONTH , 'YYYYMM') AS 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TO_CHAR(TO_DATE(P_BASIS_YYYYMM, 'YYYYMM') - 1 MONTH , 'YYYYMM')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'MP'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A.DIV_CD            = 'GBU'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 TO_CHAR(TO_DATE(A.BASE_YYYYMM, 'YYYYMM') + 1 MONTH , 'YYYYMM'), KPI_CD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    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'3.</w:t>
            </w:r>
            <w:r w:rsidRPr="002845F4">
              <w:rPr>
                <w:rFonts w:ascii="GulimChe" w:hAnsi="GulimChe" w:cs="GulimChe" w:hint="eastAsia"/>
                <w:color w:val="000000"/>
              </w:rPr>
              <w:t>전전월이동</w:t>
            </w:r>
            <w:r w:rsidRPr="002845F4">
              <w:rPr>
                <w:rFonts w:ascii="GulimChe" w:hAnsi="GulimChe" w:cs="GulimChe" w:hint="eastAsia"/>
                <w:color w:val="000000"/>
              </w:rPr>
              <w:t>'  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,'GBU' 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,TO_CHAR(TO_DATE(A.BASE_YYYYMM, 'YYYYMM') + 2 MONTH , 'YYYYMM') AS 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</w:t>
            </w:r>
            <w:r w:rsidRPr="002845F4">
              <w:rPr>
                <w:rFonts w:ascii="GulimChe" w:hAnsi="GulimChe" w:cs="GulimChe"/>
                <w:color w:val="000000"/>
              </w:rPr>
              <w:lastRenderedPageBreak/>
              <w:t xml:space="preserve">AND TO_CHAR(TO_DATE(P_BASIS_YYYYMM, 'YYYYMM') - 2 MONTH , 'YYYYMM')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'MP'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A.DIV_CD            = 'GBU'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SUBSDR_CD,  TO_CHAR(TO_DATE(A.BASE_YYYYMM, 'YYYYMM') + 2 MONTH , 'YYYYMM'), KPI_CD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    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'4.</w:t>
            </w:r>
            <w:r w:rsidRPr="002845F4">
              <w:rPr>
                <w:rFonts w:ascii="GulimChe" w:hAnsi="GulimChe" w:cs="GulimChe" w:hint="eastAsia"/>
                <w:color w:val="000000"/>
              </w:rPr>
              <w:t>월말매출집중도</w:t>
            </w:r>
            <w:r w:rsidRPr="002845F4">
              <w:rPr>
                <w:rFonts w:ascii="GulimChe" w:hAnsi="GulimChe" w:cs="GulimChe" w:hint="eastAsia"/>
                <w:color w:val="000000"/>
              </w:rPr>
              <w:t>'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        AS 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,C1.CODE   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,'GBU'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,A.BASIS_YYYYMM     AS 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,A.KPI_TYPE_CD      AS 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,A.ACT_RATE        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,''          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,''          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IPTDW.IPTDW_RES_WEEKLY_IF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LEFT OUTER JOIN IPTDW.IPTDW_RES_DIM_CORPORATION_MAPPING B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ON (B.CORPORATION_CODE = CASE WHEN A.SUBSDR_CD = 'ENUS_ALL' THEN 'ENUS' ELSE A.SUBSDR_CD END)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A.BASIS_YYYYMM BETWEEN TO_CHAR(TO_DATE(SUBSTR(P_BASIS_YYYYMM,1, 4), 'YYYY') - 4 YEAR, 'YYYY')||'01' AND P_BASIS_YYYYMM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AND     A.KPI_TYPE_CD        = '2_SC7D' -- IN ('1_SAAP','2_SC7D','5_MRGN','1_SAAP_YR','2_SC7D_YR') -- '3_BBRT, 4_BLSN'  DIV</w:t>
            </w:r>
            <w:r w:rsidRPr="002845F4">
              <w:rPr>
                <w:rFonts w:ascii="GulimChe" w:hAnsi="GulimChe" w:cs="GulimChe" w:hint="eastAsia"/>
                <w:color w:val="000000"/>
              </w:rPr>
              <w:t>에서만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사용함</w:t>
            </w:r>
            <w:r w:rsidRPr="002845F4">
              <w:rPr>
                <w:rFonts w:ascii="GulimChe" w:hAnsi="GulimChe" w:cs="GulimChe" w:hint="eastAsia"/>
                <w:color w:val="000000"/>
              </w:rPr>
              <w:t>.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A.SUBSDR_CD         &lt;&gt; 'ENUS' 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/* B2C */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'4.B2C_</w:t>
            </w:r>
            <w:r w:rsidRPr="002845F4">
              <w:rPr>
                <w:rFonts w:ascii="GulimChe" w:hAnsi="GulimChe" w:cs="GulimChe" w:hint="eastAsia"/>
                <w:color w:val="000000"/>
              </w:rPr>
              <w:t>당월실적</w:t>
            </w:r>
            <w:r w:rsidRPr="002845F4">
              <w:rPr>
                <w:rFonts w:ascii="GulimChe" w:hAnsi="GulimChe" w:cs="GulimChe" w:hint="eastAsia"/>
                <w:color w:val="000000"/>
              </w:rPr>
              <w:t>'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,'GBU' 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INNER JOIN IPTDW.IPTDW_RES_DIM_CODES B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ON (B.CODE_TYPE = 'B2C_DIV' AND  A.DIV_CD = B.CODE_ID)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lastRenderedPageBreak/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P_BASIS_YYYYMM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'AC0'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A.BASE_YYYYMM, A.KPI_CD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'5.B2C_</w:t>
            </w:r>
            <w:r w:rsidRPr="002845F4">
              <w:rPr>
                <w:rFonts w:ascii="GulimChe" w:hAnsi="GulimChe" w:cs="GulimChe" w:hint="eastAsia"/>
                <w:color w:val="000000"/>
              </w:rPr>
              <w:t>전월이동</w:t>
            </w:r>
            <w:r w:rsidRPr="002845F4">
              <w:rPr>
                <w:rFonts w:ascii="GulimChe" w:hAnsi="GulimChe" w:cs="GulimChe" w:hint="eastAsia"/>
                <w:color w:val="000000"/>
              </w:rPr>
              <w:t>'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,'GBU' 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,TO_CHAR(TO_DATE(A.BASE_YYYYMM, 'YYYYMM') + 1 MONTH , 'YYYYMM') AS 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INNER JOIN IPTDW.IPTDW_RES_DIM_CODES B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ON (B.CODE_TYPE = 'B2C_DIV' AND A.DIV_CD = B.CODE_ID)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TO_CHAR(TO_DATE(P_BASIS_YYYYMM, 'YYYYMM') - 1 MONTH , 'YYYYMM')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'MP'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TO_CHAR(TO_DATE(A.BASE_YYYYMM, 'YYYYMM') + 1 MONTH , 'YYYYMM'), A.KPI_CD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lastRenderedPageBreak/>
              <w:t xml:space="preserve">           SELECT  '5.B2C_</w:t>
            </w:r>
            <w:r w:rsidRPr="002845F4">
              <w:rPr>
                <w:rFonts w:ascii="GulimChe" w:hAnsi="GulimChe" w:cs="GulimChe" w:hint="eastAsia"/>
                <w:color w:val="000000"/>
              </w:rPr>
              <w:t>전전월이동</w:t>
            </w:r>
            <w:r w:rsidRPr="002845F4">
              <w:rPr>
                <w:rFonts w:ascii="GulimChe" w:hAnsi="GulimChe" w:cs="GulimChe" w:hint="eastAsia"/>
                <w:color w:val="000000"/>
              </w:rPr>
              <w:t>'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,'GBU' 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,TO_CHAR(TO_DATE(A.BASE_YYYYMM, 'YYYYMM') + 2 MONTH , 'YYYYMM') AS 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INNER JOIN IPTDW.IPTDW_RES_DIM_CODES B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ON (B.CODE_TYPE = 'B2C_DIV' AND A.DIV_CD = B.CODE_ID)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TO_CHAR(TO_DATE(P_BASIS_YYYYMM, 'YYYYMM') - 2 MONTH , 'YYYYMM')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'MP'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A.DIV_CD, TO_CHAR(TO_DATE(A.BASE_YYYYMM, 'YYYYMM') + 2 MONTH , 'YYYYMM'), A.KPI_CD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/* B2C */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'4.B2B_</w:t>
            </w:r>
            <w:r w:rsidRPr="002845F4">
              <w:rPr>
                <w:rFonts w:ascii="GulimChe" w:hAnsi="GulimChe" w:cs="GulimChe" w:hint="eastAsia"/>
                <w:color w:val="000000"/>
              </w:rPr>
              <w:t>당월실적</w:t>
            </w:r>
            <w:r w:rsidRPr="002845F4">
              <w:rPr>
                <w:rFonts w:ascii="GulimChe" w:hAnsi="GulimChe" w:cs="GulimChe" w:hint="eastAsia"/>
                <w:color w:val="000000"/>
              </w:rPr>
              <w:t>'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,'GBU'                AS 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INNER JOIN IPTDW.IPTDW_RES_DIM_CODES B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ON (B.CODE_TYPE = 'B2B_DIV' AND A.DIV_CD = B.CODE_ID)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lastRenderedPageBreak/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P_BASIS_YYYYMM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'AC0'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A.BASE_YYYYMM, A.KPI_CD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'5.B2B_</w:t>
            </w:r>
            <w:r w:rsidRPr="002845F4">
              <w:rPr>
                <w:rFonts w:ascii="GulimChe" w:hAnsi="GulimChe" w:cs="GulimChe" w:hint="eastAsia"/>
                <w:color w:val="000000"/>
              </w:rPr>
              <w:t>전월이동</w:t>
            </w:r>
            <w:r w:rsidRPr="002845F4">
              <w:rPr>
                <w:rFonts w:ascii="GulimChe" w:hAnsi="GulimChe" w:cs="GulimChe" w:hint="eastAsia"/>
                <w:color w:val="000000"/>
              </w:rPr>
              <w:t>'  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,'GBU' 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,TO_CHAR(TO_DATE(A.BASE_YYYYMM, 'YYYYMM') + 1 MONTH , 'YYYYMM') AS 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INNER JOIN IPTDW.IPTDW_RES_DIM_CODES B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ON (B.CODE_TYPE = 'B2B_DIV' AND A.DIV_CD = B.CODE_ID)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TO_CHAR(TO_DATE(P_BASIS_YYYYMM, 'YYYYMM') - 1 MONTH , 'YYYYMM')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'MP'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TO_CHAR(TO_DATE(A.BASE_YYYYMM, 'YYYYMM') + 1 MONTH , 'YYYYMM'), A.KPI_CD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SELECT  '5.B2B_</w:t>
            </w:r>
            <w:r w:rsidRPr="002845F4">
              <w:rPr>
                <w:rFonts w:ascii="GulimChe" w:hAnsi="GulimChe" w:cs="GulimChe" w:hint="eastAsia"/>
                <w:color w:val="000000"/>
              </w:rPr>
              <w:t>전전월이동</w:t>
            </w:r>
            <w:r w:rsidRPr="002845F4">
              <w:rPr>
                <w:rFonts w:ascii="GulimChe" w:hAnsi="GulimChe" w:cs="GulimChe" w:hint="eastAsia"/>
                <w:color w:val="000000"/>
              </w:rPr>
              <w:t>' 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,'GBU' 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,TO_CHAR(TO_DATE(A.BASE_YYYYMM, 'YYYYMM') + 2 MONTH , 'YYYYMM') AS 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lastRenderedPageBreak/>
              <w:t xml:space="preserve">                  ,NULL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,NULL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INNER JOIN IPTDW.IPTDW_RES_DIM_CODES B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ON (B.CODE_TYPE = 'B2B_DIV' AND A.DIV_CD = B.CODE_ID)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 A.BASE_YYYYMM BETWEEN TO_CHAR(TO_DATE(SUBSTR(P_BASIS_YYYYMM,1, 4), 'YYYY') - 4 YEAR, 'YYYY')||'01' AND TO_CHAR(TO_DATE(P_BASIS_YYYYMM, 'YYYYMM') - 2 MONTH , 'YYYYMM')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A.SCENARIO_TYPE_CD  = 'MP'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A.CAT_CD            = 'BEP_SMART_DIV'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 A.ZONE_RNR_CD      &lt;&gt; 'ZZZ'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A.SUBSDR_CD,  TO_CHAR(TO_DATE(A.BASE_YYYYMM, 'YYYYMM') + 2 MONTH , 'YYYYMM'), A.KPI_CD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UNION ALL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-- GBU </w:t>
            </w:r>
            <w:r w:rsidRPr="002845F4">
              <w:rPr>
                <w:rFonts w:ascii="GulimChe" w:hAnsi="GulimChe" w:cs="GulimChe" w:hint="eastAsia"/>
                <w:color w:val="000000"/>
              </w:rPr>
              <w:t>합산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SELECT  'Most Likely W'||A.ZONE_RNR_CD  AS COL_INDEX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,A.SUBSDR_CD          AS 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,MAX(C1.CODE)         AS SUBSDR_SHRT_NAME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,'GBU'                AS DIV_CD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,A.APPLY_YYYYMM       AS BASE_YYYYMM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,SUM(A.CURRM_USD_AMT) AS AMOUNT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,''                   AS DIV_NAME_KO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,''                   AS DIV_NAME_EN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FROM    IPTDW.IPTDW_RES_KPI_SUBSDR_CNTRY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INNER JOIN IPTDW.IPTDW_RES_DIM_CODES B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ON (B.CODE_TYPE = 'B2C_DIV' AND A.DIV_CD = B.CODE_ID)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 w:hint="eastAsia"/>
                <w:color w:val="000000"/>
              </w:rPr>
              <w:t xml:space="preserve">                   LEFT OUTER JOIN ( -- </w:t>
            </w:r>
            <w:r w:rsidRPr="002845F4">
              <w:rPr>
                <w:rFonts w:ascii="GulimChe" w:hAnsi="GulimChe" w:cs="GulimChe" w:hint="eastAsia"/>
                <w:color w:val="000000"/>
              </w:rPr>
              <w:t>법인코드</w:t>
            </w:r>
            <w:r w:rsidRPr="002845F4">
              <w:rPr>
                <w:rFonts w:ascii="GulimChe" w:hAnsi="GulimChe" w:cs="GulimChe" w:hint="eastAsia"/>
                <w:color w:val="000000"/>
              </w:rPr>
              <w:t>/</w:t>
            </w:r>
            <w:r w:rsidRPr="002845F4">
              <w:rPr>
                <w:rFonts w:ascii="GulimChe" w:hAnsi="GulimChe" w:cs="GulimChe" w:hint="eastAsia"/>
                <w:color w:val="000000"/>
              </w:rPr>
              <w:t>명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가져오기</w:t>
            </w:r>
            <w:r w:rsidRPr="002845F4">
              <w:rPr>
                <w:rFonts w:ascii="GulimChe" w:hAnsi="GulimChe" w:cs="GulimChe" w:hint="eastAsia"/>
                <w:color w:val="000000"/>
              </w:rPr>
              <w:t xml:space="preserve"> </w:t>
            </w:r>
            <w:r w:rsidRPr="002845F4">
              <w:rPr>
                <w:rFonts w:ascii="GulimChe" w:hAnsi="GulimChe" w:cs="GulimChe" w:hint="eastAsia"/>
                <w:color w:val="000000"/>
              </w:rPr>
              <w:t>전체공통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SELECT 'CORP' AS CODE_TYPE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,A.DISPLAY_ORDER_SEQ AS DISP_SEQ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,A.ATTRIBUTE1        AS CODE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,A.DISPLAY_NAME1     AS KOR_NM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,A.DISPLAY_NAME2     AS ENG_NM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      ,A.CORPORATION_CODE  AS REF_CD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FROM IPTDW.IPTDW_RES_DIM_CORP_DISPLAY_MASTER A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WHERE CODE_TYPE = 'SMART_SUBSDR_DISP'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  AND   A.ATTRIBUTE2  IS NULL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                      ) C1 ON (A.SUBSDR_CD = C1.CODE)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WHERE  A.BASE_YYYYMM       = TO_CHAR(TO_DATE(P_BASIS_YYYYMM, 'YYYYMM') - 3 MONTH, 'YYYYMM')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A.SCENARIO_TYPE_CD IN ('PR1','PR2','PR3')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AND    A.CAT_CD            = 'BEP_SMART_ML'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lastRenderedPageBreak/>
              <w:t xml:space="preserve">           AND    A.KPI_CD           IN ('SALE', 'COI')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GROUP BY A.ZONE_RNR_CD, A.SUBSDR_CD, A.APPLY_YYYYMM, A.KPI_CD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) Z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WHERE Z.SUBSDR_CD = P_SUBSDR_CD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GROUP BY Z.COL_INDEX,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Z.SUBSDR_CD,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Z.DIV_CD,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Z.BASIS_YYYYMM, 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Z.KPI_CD,</w:t>
            </w:r>
          </w:p>
          <w:p w:rsidR="002845F4" w:rsidRPr="002845F4" w:rsidRDefault="002845F4" w:rsidP="002845F4">
            <w:pPr>
              <w:widowControl w:val="0"/>
              <w:overflowPunct/>
              <w:textAlignment w:val="auto"/>
              <w:rPr>
                <w:rFonts w:ascii="GulimChe" w:hAnsi="GulimChe" w:cs="GulimChe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         SUBSTR(Z.BASIS_YYYYMM,1, 4)                 </w:t>
            </w:r>
          </w:p>
          <w:p w:rsidR="004E63DC" w:rsidRPr="00AC1523" w:rsidRDefault="002845F4" w:rsidP="002845F4">
            <w:pPr>
              <w:ind w:leftChars="-178" w:hangingChars="178" w:hanging="356"/>
              <w:rPr>
                <w:rFonts w:ascii="바탕" w:eastAsia="바탕" w:hAnsi="바탕" w:cs="Courier New"/>
              </w:rPr>
            </w:pPr>
            <w:r w:rsidRPr="002845F4">
              <w:rPr>
                <w:rFonts w:ascii="GulimChe" w:hAnsi="GulimChe" w:cs="GulimChe"/>
                <w:color w:val="000000"/>
              </w:rPr>
              <w:t xml:space="preserve">    WITH UR 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4E63DC" w:rsidRDefault="004E63DC" w:rsidP="004E63DC">
      <w:pPr>
        <w:pStyle w:val="2"/>
        <w:numPr>
          <w:ilvl w:val="0"/>
          <w:numId w:val="0"/>
        </w:numPr>
      </w:pPr>
    </w:p>
    <w:p w:rsidR="004E63DC" w:rsidRPr="004E63DC" w:rsidRDefault="004E63DC" w:rsidP="004E63DC"/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3B73C7" w:rsidRDefault="003B73C7" w:rsidP="003B73C7">
      <w:pPr>
        <w:pStyle w:val="2"/>
        <w:numPr>
          <w:ilvl w:val="0"/>
          <w:numId w:val="0"/>
        </w:numPr>
      </w:pPr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5714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5715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>
        <w:tc>
          <w:tcPr>
            <w:tcW w:w="384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43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41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471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438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>
        <w:tc>
          <w:tcPr>
            <w:tcW w:w="3842" w:type="dxa"/>
          </w:tcPr>
          <w:p w:rsidR="00081A1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IPTDW.IPTDW_RES_KPI_SUBSDR_CNTRY</w:t>
            </w:r>
          </w:p>
        </w:tc>
        <w:tc>
          <w:tcPr>
            <w:tcW w:w="143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081A1D" w:rsidRDefault="00081A1D"/>
        </w:tc>
        <w:tc>
          <w:tcPr>
            <w:tcW w:w="1471" w:type="dxa"/>
          </w:tcPr>
          <w:p w:rsidR="00081A1D" w:rsidRDefault="00081A1D"/>
        </w:tc>
        <w:tc>
          <w:tcPr>
            <w:tcW w:w="1438" w:type="dxa"/>
          </w:tcPr>
          <w:p w:rsidR="00081A1D" w:rsidRDefault="00081A1D"/>
        </w:tc>
      </w:tr>
      <w:tr w:rsidR="003C60B2">
        <w:tc>
          <w:tcPr>
            <w:tcW w:w="3842" w:type="dxa"/>
          </w:tcPr>
          <w:p w:rsidR="003C60B2" w:rsidRPr="004E63DC" w:rsidRDefault="002845F4" w:rsidP="004E63DC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IPTDW.IPTDW_RES_DIM_CORP_DISPLAY_MASTER</w:t>
            </w:r>
          </w:p>
        </w:tc>
        <w:tc>
          <w:tcPr>
            <w:tcW w:w="143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3C60B2" w:rsidRDefault="003C60B2"/>
        </w:tc>
        <w:tc>
          <w:tcPr>
            <w:tcW w:w="1471" w:type="dxa"/>
          </w:tcPr>
          <w:p w:rsidR="003C60B2" w:rsidRDefault="003C60B2"/>
        </w:tc>
        <w:tc>
          <w:tcPr>
            <w:tcW w:w="1438" w:type="dxa"/>
          </w:tcPr>
          <w:p w:rsidR="003C60B2" w:rsidRDefault="003C60B2"/>
        </w:tc>
      </w:tr>
      <w:tr w:rsidR="008528ED">
        <w:tc>
          <w:tcPr>
            <w:tcW w:w="3842" w:type="dxa"/>
          </w:tcPr>
          <w:p w:rsidR="008528E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eastAsia="바탕" w:cs="Arial"/>
                <w:color w:val="000000"/>
              </w:rPr>
              <w:t>IPTDW.IPTDW_RES_DIM_COMM_DIVISION</w:t>
            </w:r>
          </w:p>
        </w:tc>
        <w:tc>
          <w:tcPr>
            <w:tcW w:w="1432" w:type="dxa"/>
          </w:tcPr>
          <w:p w:rsidR="008528ED" w:rsidRDefault="002845F4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8528ED">
        <w:tc>
          <w:tcPr>
            <w:tcW w:w="3842" w:type="dxa"/>
          </w:tcPr>
          <w:p w:rsidR="008528E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eastAsia="바탕" w:cs="Arial"/>
                <w:color w:val="000000"/>
              </w:rPr>
              <w:t>IPTDW.IPTDW_RES_DIM_CODES</w:t>
            </w:r>
          </w:p>
        </w:tc>
        <w:tc>
          <w:tcPr>
            <w:tcW w:w="1432" w:type="dxa"/>
          </w:tcPr>
          <w:p w:rsidR="008528ED" w:rsidRDefault="002845F4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521358">
        <w:tc>
          <w:tcPr>
            <w:tcW w:w="3842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/>
        </w:tc>
        <w:tc>
          <w:tcPr>
            <w:tcW w:w="1414" w:type="dxa"/>
          </w:tcPr>
          <w:p w:rsidR="00521358" w:rsidRDefault="00521358"/>
        </w:tc>
        <w:tc>
          <w:tcPr>
            <w:tcW w:w="1471" w:type="dxa"/>
          </w:tcPr>
          <w:p w:rsidR="00521358" w:rsidRDefault="00521358"/>
        </w:tc>
        <w:tc>
          <w:tcPr>
            <w:tcW w:w="1438" w:type="dxa"/>
          </w:tcPr>
          <w:p w:rsidR="00521358" w:rsidRDefault="00521358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Default="002772FC" w:rsidP="002572B1"/>
        </w:tc>
        <w:tc>
          <w:tcPr>
            <w:tcW w:w="1414" w:type="dxa"/>
          </w:tcPr>
          <w:p w:rsidR="002772FC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Pr="00136EE1" w:rsidRDefault="002772FC" w:rsidP="002572B1"/>
        </w:tc>
        <w:tc>
          <w:tcPr>
            <w:tcW w:w="1414" w:type="dxa"/>
          </w:tcPr>
          <w:p w:rsidR="002772FC" w:rsidRPr="00136EE1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804C69">
        <w:tc>
          <w:tcPr>
            <w:tcW w:w="3842" w:type="dxa"/>
          </w:tcPr>
          <w:p w:rsidR="00804C69" w:rsidRPr="00351732" w:rsidRDefault="00804C69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9D2" w:rsidRDefault="00C229D2">
      <w:r>
        <w:separator/>
      </w:r>
    </w:p>
  </w:endnote>
  <w:endnote w:type="continuationSeparator" w:id="1">
    <w:p w:rsidR="00C229D2" w:rsidRDefault="00C22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AE6CF6">
    <w:pPr>
      <w:pStyle w:val="a6"/>
      <w:rPr>
        <w:rFonts w:eastAsia="굴림"/>
        <w:i w:val="0"/>
      </w:rPr>
    </w:pPr>
    <w:r w:rsidRPr="00AE6CF6">
      <w:rPr>
        <w:rFonts w:eastAsia="굴림" w:hint="eastAsia"/>
        <w:i w:val="0"/>
        <w:sz w:val="16"/>
      </w:rPr>
      <w:t>LGE_ARES_</w:t>
    </w:r>
    <w:r w:rsidRPr="00AE6CF6">
      <w:rPr>
        <w:rFonts w:eastAsia="굴림" w:hint="eastAsia"/>
        <w:i w:val="0"/>
        <w:sz w:val="16"/>
      </w:rPr>
      <w:t>프로시져설계서</w:t>
    </w:r>
    <w:r w:rsidRPr="00AE6CF6">
      <w:rPr>
        <w:rFonts w:eastAsia="굴림" w:hint="eastAsia"/>
        <w:i w:val="0"/>
        <w:sz w:val="16"/>
      </w:rPr>
      <w:t>_</w:t>
    </w:r>
    <w:r w:rsidRPr="00AE6CF6">
      <w:rPr>
        <w:rFonts w:eastAsia="굴림" w:hint="eastAsia"/>
        <w:i w:val="0"/>
        <w:sz w:val="16"/>
      </w:rPr>
      <w:t>월별</w:t>
    </w:r>
    <w:r w:rsidRPr="00AE6CF6">
      <w:rPr>
        <w:rFonts w:eastAsia="굴림" w:hint="eastAsia"/>
        <w:i w:val="0"/>
        <w:sz w:val="16"/>
      </w:rPr>
      <w:t xml:space="preserve"> Trend (</w:t>
    </w:r>
    <w:r w:rsidRPr="00AE6CF6">
      <w:rPr>
        <w:rFonts w:eastAsia="굴림" w:hint="eastAsia"/>
        <w:i w:val="0"/>
        <w:sz w:val="16"/>
      </w:rPr>
      <w:t>매출</w:t>
    </w:r>
    <w:r w:rsidRPr="00AE6CF6">
      <w:rPr>
        <w:rFonts w:eastAsia="굴림" w:hint="eastAsia"/>
        <w:i w:val="0"/>
        <w:sz w:val="16"/>
      </w:rPr>
      <w:t>,</w:t>
    </w:r>
    <w:r w:rsidRPr="00AE6CF6">
      <w:rPr>
        <w:rFonts w:eastAsia="굴림" w:hint="eastAsia"/>
        <w:i w:val="0"/>
        <w:sz w:val="16"/>
      </w:rPr>
      <w:t>영업이익</w:t>
    </w:r>
    <w:r w:rsidRPr="00AE6CF6">
      <w:rPr>
        <w:rFonts w:eastAsia="굴림" w:hint="eastAsia"/>
        <w:i w:val="0"/>
        <w:sz w:val="16"/>
      </w:rPr>
      <w:t>)</w:t>
    </w:r>
    <w:r w:rsidR="0074377C">
      <w:rPr>
        <w:rFonts w:eastAsia="굴림" w:hint="eastAsia"/>
        <w:i w:val="0"/>
        <w:sz w:val="16"/>
      </w:rPr>
      <w:t xml:space="preserve"> </w:t>
    </w:r>
    <w:r w:rsidR="0074377C">
      <w:rPr>
        <w:rFonts w:ascii="Times New Roman" w:eastAsia="굴림"/>
        <w:i w:val="0"/>
        <w:sz w:val="16"/>
      </w:rPr>
      <w:t xml:space="preserve">- </w:t>
    </w:r>
    <w:r w:rsidR="00B364A8">
      <w:rPr>
        <w:rFonts w:ascii="Times New Roman" w:eastAsia="굴림"/>
        <w:i w:val="0"/>
        <w:sz w:val="16"/>
      </w:rPr>
      <w:fldChar w:fldCharType="begin"/>
    </w:r>
    <w:r w:rsidR="0074377C">
      <w:rPr>
        <w:rFonts w:ascii="Times New Roman" w:eastAsia="굴림"/>
        <w:i w:val="0"/>
        <w:sz w:val="16"/>
      </w:rPr>
      <w:instrText xml:space="preserve"> PAGE </w:instrText>
    </w:r>
    <w:r w:rsidR="00B364A8">
      <w:rPr>
        <w:rFonts w:ascii="Times New Roman" w:eastAsia="굴림"/>
        <w:i w:val="0"/>
        <w:sz w:val="16"/>
      </w:rPr>
      <w:fldChar w:fldCharType="separate"/>
    </w:r>
    <w:r w:rsidR="00164BB8">
      <w:rPr>
        <w:rFonts w:ascii="Times New Roman" w:eastAsia="굴림"/>
        <w:i w:val="0"/>
        <w:noProof/>
        <w:sz w:val="16"/>
      </w:rPr>
      <w:t>13</w:t>
    </w:r>
    <w:r w:rsidR="00B364A8">
      <w:rPr>
        <w:rFonts w:ascii="Times New Roman" w:eastAsia="굴림"/>
        <w:i w:val="0"/>
        <w:sz w:val="16"/>
      </w:rPr>
      <w:fldChar w:fldCharType="end"/>
    </w:r>
    <w:r w:rsidR="0074377C">
      <w:rPr>
        <w:rFonts w:ascii="Times New Roman" w:eastAsia="굴림"/>
        <w:i w:val="0"/>
        <w:sz w:val="16"/>
      </w:rPr>
      <w:t xml:space="preserve"> -</w:t>
    </w:r>
    <w:r w:rsidR="0074377C">
      <w:rPr>
        <w:rFonts w:ascii="Times New Roman" w:eastAsia="굴림" w:hint="eastAsia"/>
        <w:i w:val="0"/>
        <w:sz w:val="16"/>
      </w:rPr>
      <w:t xml:space="preserve"> </w:t>
    </w:r>
  </w:p>
  <w:p w:rsidR="0074377C" w:rsidRDefault="0074377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9D2" w:rsidRDefault="00C229D2">
      <w:r>
        <w:separator/>
      </w:r>
    </w:p>
  </w:footnote>
  <w:footnote w:type="continuationSeparator" w:id="1">
    <w:p w:rsidR="00C229D2" w:rsidRDefault="00C229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2120"/>
    <w:rsid w:val="000E32AB"/>
    <w:rsid w:val="000E54E9"/>
    <w:rsid w:val="000E67D3"/>
    <w:rsid w:val="000F3969"/>
    <w:rsid w:val="000F410D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18FA"/>
    <w:rsid w:val="00134983"/>
    <w:rsid w:val="00137027"/>
    <w:rsid w:val="00141DF4"/>
    <w:rsid w:val="0014467E"/>
    <w:rsid w:val="00163EB0"/>
    <w:rsid w:val="00164370"/>
    <w:rsid w:val="00164BB8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61061"/>
    <w:rsid w:val="00561E6A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849B5"/>
    <w:rsid w:val="00686AEA"/>
    <w:rsid w:val="0069048E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64A8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29D2"/>
    <w:rsid w:val="00C25F7A"/>
    <w:rsid w:val="00C309AF"/>
    <w:rsid w:val="00C327DA"/>
    <w:rsid w:val="00C345A4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90150"/>
    <w:rsid w:val="00CC1837"/>
    <w:rsid w:val="00CC6106"/>
    <w:rsid w:val="00CD2EF8"/>
    <w:rsid w:val="00CE0C49"/>
    <w:rsid w:val="00CE35A4"/>
    <w:rsid w:val="00CE4E32"/>
    <w:rsid w:val="00CF7CF8"/>
    <w:rsid w:val="00D04F00"/>
    <w:rsid w:val="00D0585F"/>
    <w:rsid w:val="00D100CF"/>
    <w:rsid w:val="00D1289F"/>
    <w:rsid w:val="00D130E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2290" fillcolor="white">
      <v:fill color="white"/>
    </o:shapedefaults>
    <o:shapelayout v:ext="edit">
      <o:idmap v:ext="edit" data="2"/>
      <o:rules v:ext="edit">
        <o:r id="V:Rule2" type="connector" idref="#_x0000_s2193">
          <o:proxy start="" idref="#_x0000_s2189" connectloc="4"/>
          <o:proxy end="" idref="#_x0000_s2191" connectloc="2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76</TotalTime>
  <Pages>16</Pages>
  <Words>4892</Words>
  <Characters>27888</Characters>
  <Application>Microsoft Office Word</Application>
  <DocSecurity>0</DocSecurity>
  <Lines>232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32715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KIMSKSTAR</cp:lastModifiedBy>
  <cp:revision>7</cp:revision>
  <cp:lastPrinted>2004-03-03T09:26:00Z</cp:lastPrinted>
  <dcterms:created xsi:type="dcterms:W3CDTF">2016-02-04T01:22:00Z</dcterms:created>
  <dcterms:modified xsi:type="dcterms:W3CDTF">2016-02-04T05:31:00Z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