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1D" w:rsidRDefault="00081A1D">
      <w:pPr>
        <w:pStyle w:val="Red"/>
        <w:rPr>
          <w:rFonts w:ascii="바탕체" w:hAnsi="바탕체"/>
          <w:vanish/>
        </w:rPr>
      </w:pPr>
      <w:bookmarkStart w:id="0" w:name="_Toc362142490"/>
      <w:bookmarkStart w:id="1" w:name="_Toc362142844"/>
      <w:bookmarkStart w:id="2" w:name="_Toc362142893"/>
      <w:bookmarkStart w:id="3" w:name="_Toc363293404"/>
      <w:bookmarkStart w:id="4" w:name="_Toc363444557"/>
      <w:bookmarkStart w:id="5" w:name="_Toc364044840"/>
      <w:bookmarkStart w:id="6" w:name="_Toc364734463"/>
      <w:bookmarkStart w:id="7" w:name="_Toc364743785"/>
      <w:bookmarkStart w:id="8" w:name="_Toc365102756"/>
      <w:bookmarkStart w:id="9" w:name="_Toc392052431"/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pStyle w:val="OrganizationName"/>
        <w:rPr>
          <w:rFonts w:ascii="바탕체" w:hAnsi="바탕체"/>
        </w:rPr>
      </w:pPr>
      <w:r>
        <w:rPr>
          <w:rFonts w:ascii="바탕체" w:hAnsi="바탕체" w:hint="eastAsia"/>
        </w:rPr>
        <w:t>LG전자</w:t>
      </w:r>
    </w:p>
    <w:p w:rsidR="00081A1D" w:rsidRDefault="00081A1D">
      <w:pPr>
        <w:pStyle w:val="ProjectName"/>
        <w:rPr>
          <w:rFonts w:ascii="바탕체" w:hAnsi="바탕체"/>
        </w:rPr>
      </w:pPr>
    </w:p>
    <w:p w:rsidR="00081A1D" w:rsidRDefault="00557E17">
      <w:pPr>
        <w:pStyle w:val="ProjectName"/>
        <w:rPr>
          <w:rFonts w:ascii="바탕체" w:hAnsi="바탕체"/>
        </w:rPr>
      </w:pPr>
      <w:r w:rsidRPr="00557E17">
        <w:rPr>
          <w:rFonts w:ascii="바탕체" w:hAnsi="바탕체" w:hint="eastAsia"/>
        </w:rPr>
        <w:t>월별 Trend (재고)</w:t>
      </w:r>
    </w:p>
    <w:p w:rsidR="00081A1D" w:rsidRDefault="00081A1D">
      <w:pPr>
        <w:pStyle w:val="ProjectName"/>
        <w:rPr>
          <w:rFonts w:ascii="바탕체" w:hAnsi="바탕체"/>
        </w:rPr>
      </w:pPr>
      <w:r>
        <w:rPr>
          <w:rFonts w:ascii="바탕체" w:hAnsi="바탕체" w:hint="eastAsia"/>
        </w:rPr>
        <w:t>프로시져 설계서</w:t>
      </w:r>
    </w:p>
    <w:p w:rsidR="00081A1D" w:rsidRDefault="007060DF">
      <w:pPr>
        <w:pStyle w:val="DocumentName"/>
        <w:rPr>
          <w:rFonts w:ascii="바탕체" w:hAnsi="바탕체"/>
        </w:rPr>
        <w:sectPr w:rsidR="00081A1D">
          <w:headerReference w:type="default" r:id="rId7"/>
          <w:footerReference w:type="default" r:id="rId8"/>
          <w:headerReference w:type="first" r:id="rId9"/>
          <w:type w:val="oddPage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  <w:r w:rsidRPr="007060DF">
        <w:rPr>
          <w:noProof/>
          <w:sz w:val="20"/>
        </w:rPr>
        <w:pict>
          <v:group id="_x0000_s2135" style="position:absolute;left:0;text-align:left;margin-left:127.05pt;margin-top:283.65pt;width:342.5pt;height:149.65pt;z-index:251634688" coordorigin="1200,2568" coordsize="2740,1197">
            <v:rect id="_x0000_s2136" style="position:absolute;left:1200;top:2767;width:709;height:199" fillcolor="#ddd" stroked="f">
              <v:fill alignshape="f" o:detectmouseclick="t"/>
              <v:textbox style="mso-next-textbox:#_x0000_s2136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STEP</w:t>
                    </w:r>
                  </w:p>
                </w:txbxContent>
              </v:textbox>
            </v:rect>
            <v:rect id="_x0000_s2137" style="position:absolute;left:1200;top:3165;width:709;height:199" fillcolor="#ddd" stroked="f">
              <v:fill alignshape="f" o:detectmouseclick="t"/>
              <v:textbox style="mso-next-textbox:#_x0000_s2137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문서번호</w:t>
                    </w:r>
                  </w:p>
                </w:txbxContent>
              </v:textbox>
            </v:rect>
            <v:rect id="_x0000_s2138" style="position:absolute;left:1200;top:3564;width:709;height:201" fillcolor="#ddd" stroked="f">
              <v:fill alignshape="f" o:detectmouseclick="t"/>
              <v:textbox style="mso-next-textbox:#_x0000_s2138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작성자</w:t>
                    </w:r>
                  </w:p>
                </w:txbxContent>
              </v:textbox>
            </v:rect>
            <v:rect id="_x0000_s2139" style="position:absolute;left:1200;top:3364;width:709;height:200" fillcolor="#ddd" stroked="f">
              <v:fill alignshape="f" o:detectmouseclick="t"/>
              <v:textbox style="mso-next-textbox:#_x0000_s2139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작성일</w:t>
                    </w:r>
                  </w:p>
                </w:txbxContent>
              </v:textbox>
            </v:rect>
            <v:rect id="_x0000_s2140" style="position:absolute;left:1200;top:2966;width:709;height:199" fillcolor="#ddd" stroked="f">
              <v:fill alignshape="f" o:detectmouseclick="t"/>
              <v:textbox style="mso-next-textbox:#_x0000_s2140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TASK</w:t>
                    </w:r>
                  </w:p>
                </w:txbxContent>
              </v:textbox>
            </v:rect>
            <v:rect id="_x0000_s2141" style="position:absolute;left:1200;top:2568;width:709;height:199" fillcolor="#ddd" stroked="f">
              <v:fill alignshape="f" o:detectmouseclick="t"/>
              <v:textbox style="mso-next-textbox:#_x0000_s2141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STAGE</w:t>
                    </w:r>
                  </w:p>
                </w:txbxContent>
              </v:textbox>
            </v:rect>
            <v:line id="_x0000_s2142" style="position:absolute" from="1200,2568" to="3923,2572" strokeweight="2.25pt">
              <v:stroke endcap="square" imagealignshape="f"/>
            </v:line>
            <v:line id="_x0000_s2143" style="position:absolute" from="1200,2767" to="3940,2767" strokeweight="1pt">
              <v:stroke imagealignshape="f"/>
            </v:line>
            <v:line id="_x0000_s2144" style="position:absolute" from="1200,3165" to="3936,3168" strokeweight="1pt">
              <v:stroke imagealignshape="f"/>
            </v:line>
            <v:line id="_x0000_s2145" style="position:absolute;flip:y" from="1200,3559" to="3924,3564" strokeweight="1pt">
              <v:stroke imagealignshape="f"/>
            </v:line>
            <v:line id="_x0000_s2146" style="position:absolute" from="1200,3765" to="3931,3765" strokeweight="2.25pt">
              <v:stroke endcap="square" imagealignshape="f"/>
            </v:line>
            <v:line id="_x0000_s2147" style="position:absolute" from="1200,2568" to="1200,3765" strokeweight="2.25pt">
              <v:stroke endcap="square" imagealignshape="f"/>
            </v:line>
            <v:group id="_x0000_s2148" style="position:absolute;left:1909;top:2568;width:2027;height:1197" coordorigin="1909,2568" coordsize="3023,1197">
              <v:rect id="_x0000_s2149" style="position:absolute;left:1909;top:2767;width:3023;height:199" filled="f" fillcolor="#ddd" stroked="f">
                <v:fill alignshape="f" o:detectmouseclick="t"/>
                <v:textbox style="mso-next-textbox:#_x0000_s2149">
                  <w:txbxContent>
                    <w:p w:rsidR="0074377C" w:rsidRDefault="0074377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</w:p>
                  </w:txbxContent>
                </v:textbox>
              </v:rect>
              <v:rect id="_x0000_s2150" style="position:absolute;left:1909;top:3165;width:3023;height:199" filled="f" fillcolor="#ddd" stroked="f">
                <v:fill alignshape="f" o:detectmouseclick="t"/>
                <v:textbox style="mso-next-textbox:#_x0000_s2150">
                  <w:txbxContent>
                    <w:p w:rsidR="0074377C" w:rsidRDefault="0074377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_x0000_s2151" style="position:absolute;left:1909;top:3564;width:3023;height:201" filled="f" fillcolor="#ddd" stroked="f">
                <v:fill alignshape="f" o:detectmouseclick="t"/>
                <v:textbox style="mso-next-textbox:#_x0000_s2151">
                  <w:txbxContent>
                    <w:p w:rsidR="0074377C" w:rsidRDefault="00AE6CF6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김석규</w:t>
                      </w:r>
                    </w:p>
                  </w:txbxContent>
                </v:textbox>
              </v:rect>
              <v:rect id="_x0000_s2152" style="position:absolute;left:1909;top:3364;width:3023;height:200" filled="f" fillcolor="#ddd" stroked="f">
                <v:fill alignshape="f" o:detectmouseclick="t"/>
                <v:textbox style="mso-next-textbox:#_x0000_s2152">
                  <w:txbxContent>
                    <w:p w:rsidR="0074377C" w:rsidRDefault="0074377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201</w:t>
                      </w:r>
                      <w:r w:rsidR="00AE6CF6"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6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.0</w:t>
                      </w:r>
                      <w:r w:rsidR="00AE6CF6"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1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.</w:t>
                      </w:r>
                      <w:r w:rsidR="00AE6CF6"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31</w:t>
                      </w:r>
                    </w:p>
                  </w:txbxContent>
                </v:textbox>
              </v:rect>
              <v:rect id="_x0000_s2153" style="position:absolute;left:1909;top:2966;width:3023;height:199" filled="f" fillcolor="#ddd" stroked="f">
                <v:fill alignshape="f" o:detectmouseclick="t"/>
                <v:textbox style="mso-next-textbox:#_x0000_s2153">
                  <w:txbxContent>
                    <w:p w:rsidR="0074377C" w:rsidRDefault="0074377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프로시져 설계서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ab/>
                      </w:r>
                    </w:p>
                  </w:txbxContent>
                </v:textbox>
              </v:rect>
              <v:rect id="_x0000_s2154" style="position:absolute;left:1909;top:2568;width:3023;height:199" filled="f" fillcolor="#ddd" stroked="f">
                <v:fill alignshape="f" o:detectmouseclick="t"/>
                <v:textbox style="mso-next-textbox:#_x0000_s2154">
                  <w:txbxContent>
                    <w:p w:rsidR="0074377C" w:rsidRDefault="0074377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</w:rPr>
                        <w:t>ED_진화적 전달</w:t>
                      </w:r>
                    </w:p>
                  </w:txbxContent>
                </v:textbox>
              </v:rect>
              <v:line id="_x0000_s2155" style="position:absolute" from="1909,2568" to="1909,3765" strokeweight="1pt">
                <v:stroke imagealignshape="f"/>
              </v:line>
              <v:line id="_x0000_s2156" style="position:absolute" from="4932,2568" to="4932,3765" strokeweight="2.25pt">
                <v:stroke endcap="square" imagealignshape="f"/>
              </v:line>
            </v:group>
            <v:line id="_x0000_s2157" style="position:absolute;flip:y;v-text-anchor:middle" from="1200,3360" to="3936,3364" strokeweight="2.25pt">
              <v:stroke imagealignshape="f"/>
            </v:line>
            <v:line id="_x0000_s2158" style="position:absolute;v-text-anchor:middle" from="1200,2966" to="3923,2967" strokeweight="1pt">
              <v:stroke imagealignshape="f"/>
            </v:line>
          </v:group>
        </w:pict>
      </w: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문서 이력</w:t>
      </w: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검토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3828"/>
        <w:gridCol w:w="1559"/>
        <w:gridCol w:w="1701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 일자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5564BF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개</w:t>
            </w:r>
            <w:r w:rsidR="00081A1D">
              <w:rPr>
                <w:rFonts w:ascii="바탕체" w:hAnsi="바탕체" w:hint="eastAsia"/>
              </w:rPr>
              <w:t>정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검토자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서명</w:t>
            </w:r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</w:tbl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개정 기록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851"/>
        <w:gridCol w:w="4252"/>
        <w:gridCol w:w="993"/>
        <w:gridCol w:w="992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일자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버전</w:t>
            </w:r>
          </w:p>
        </w:tc>
        <w:tc>
          <w:tcPr>
            <w:tcW w:w="425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내용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작성자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smartTag w:uri="urn:schemas-microsoft-com:office:smarttags" w:element="PersonName">
              <w:smartTag w:uri="urn:schemas:contacts" w:element="Sn">
                <w:r>
                  <w:rPr>
                    <w:rFonts w:ascii="바탕체" w:hAnsi="바탕체" w:hint="eastAsia"/>
                  </w:rPr>
                  <w:t>승</w:t>
                </w:r>
              </w:smartTag>
              <w:smartTag w:uri="urn:schemas:contacts" w:element="GivenName">
                <w:r>
                  <w:rPr>
                    <w:rFonts w:ascii="바탕체" w:hAnsi="바탕체" w:hint="eastAsia"/>
                  </w:rPr>
                  <w:t>인자</w:t>
                </w:r>
              </w:smartTag>
            </w:smartTag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01CE4" w:rsidP="00AE6CF6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201</w:t>
            </w:r>
            <w:r w:rsidR="00AE6CF6">
              <w:rPr>
                <w:rFonts w:ascii="바탕체" w:hAnsi="바탕체" w:hint="eastAsia"/>
              </w:rPr>
              <w:t>6</w:t>
            </w:r>
            <w:r>
              <w:rPr>
                <w:rFonts w:ascii="바탕체" w:hAnsi="바탕체" w:hint="eastAsia"/>
              </w:rPr>
              <w:t>-0</w:t>
            </w:r>
            <w:r w:rsidR="00AE6CF6">
              <w:rPr>
                <w:rFonts w:ascii="바탕체" w:hAnsi="바탕체" w:hint="eastAsia"/>
              </w:rPr>
              <w:t>1</w:t>
            </w:r>
            <w:r>
              <w:rPr>
                <w:rFonts w:ascii="바탕체" w:hAnsi="바탕체" w:hint="eastAsia"/>
              </w:rPr>
              <w:t>-</w:t>
            </w:r>
            <w:r w:rsidR="00AE6CF6">
              <w:rPr>
                <w:rFonts w:ascii="바탕체" w:hAnsi="바탕체" w:hint="eastAsia"/>
              </w:rPr>
              <w:t>31</w:t>
            </w:r>
          </w:p>
        </w:tc>
        <w:tc>
          <w:tcPr>
            <w:tcW w:w="85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V.1.0</w:t>
            </w:r>
          </w:p>
        </w:tc>
        <w:tc>
          <w:tcPr>
            <w:tcW w:w="4252" w:type="dxa"/>
            <w:tcBorders>
              <w:top w:val="nil"/>
            </w:tcBorders>
          </w:tcPr>
          <w:p w:rsidR="00081A1D" w:rsidRDefault="00081A1D" w:rsidP="00E05C82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Initial Release</w:t>
            </w:r>
          </w:p>
        </w:tc>
        <w:tc>
          <w:tcPr>
            <w:tcW w:w="993" w:type="dxa"/>
            <w:tcBorders>
              <w:top w:val="nil"/>
            </w:tcBorders>
          </w:tcPr>
          <w:p w:rsidR="00081A1D" w:rsidRDefault="00AE6CF6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김석규</w:t>
            </w:r>
            <w:r w:rsidR="00001CE4">
              <w:rPr>
                <w:rFonts w:ascii="바탕체" w:hAnsi="바탕체" w:hint="eastAsia"/>
              </w:rPr>
              <w:t>C</w:t>
            </w:r>
          </w:p>
        </w:tc>
        <w:tc>
          <w:tcPr>
            <w:tcW w:w="992" w:type="dxa"/>
            <w:tcBorders>
              <w:top w:val="nil"/>
            </w:tcBorders>
          </w:tcPr>
          <w:p w:rsidR="00081A1D" w:rsidRDefault="00FE4E87">
            <w:pPr>
              <w:pStyle w:val="TableText"/>
              <w:rPr>
                <w:rFonts w:ascii="바탕체" w:hAnsi="바탕체"/>
              </w:rPr>
            </w:pPr>
            <w:r>
              <w:rPr>
                <w:rFonts w:ascii="굴림" w:eastAsia="굴림" w:hAnsi="굴림" w:hint="eastAsia"/>
              </w:rPr>
              <w:t>김예솔D</w:t>
            </w:r>
          </w:p>
        </w:tc>
      </w:tr>
      <w:tr w:rsidR="00600076">
        <w:trPr>
          <w:cantSplit/>
        </w:trPr>
        <w:tc>
          <w:tcPr>
            <w:tcW w:w="633" w:type="dxa"/>
          </w:tcPr>
          <w:p w:rsidR="00600076" w:rsidRDefault="00600076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275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600076" w:rsidRPr="00BA0E40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</w:tr>
      <w:tr w:rsidR="002074B5">
        <w:trPr>
          <w:cantSplit/>
        </w:trPr>
        <w:tc>
          <w:tcPr>
            <w:tcW w:w="633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275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2074B5" w:rsidRPr="00984950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5C022F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3A6783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13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14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15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:rsidR="00081A1D" w:rsidRDefault="00081A1D">
      <w:pPr>
        <w:pStyle w:val="PageTitle"/>
        <w:rPr>
          <w:rFonts w:ascii="바탕체" w:hAnsi="바탕체"/>
        </w:rPr>
        <w:sectPr w:rsidR="00081A1D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목 차</w:t>
      </w:r>
    </w:p>
    <w:p w:rsidR="00081A1D" w:rsidRDefault="00081A1D">
      <w:pPr>
        <w:jc w:val="center"/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</w:rPr>
      </w:pPr>
    </w:p>
    <w:p w:rsidR="00D77ADD" w:rsidRDefault="007060DF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r w:rsidRPr="007060DF">
        <w:rPr>
          <w:rFonts w:ascii="Verdana" w:hAnsi="Verdana"/>
          <w:b w:val="0"/>
          <w:bCs/>
        </w:rPr>
        <w:fldChar w:fldCharType="begin"/>
      </w:r>
      <w:r w:rsidR="00081A1D">
        <w:rPr>
          <w:rFonts w:ascii="Verdana" w:hAnsi="Verdana"/>
          <w:b w:val="0"/>
          <w:bCs/>
        </w:rPr>
        <w:instrText xml:space="preserve"> TOC \o "1-4" \h \z </w:instrText>
      </w:r>
      <w:r w:rsidRPr="007060DF">
        <w:rPr>
          <w:rFonts w:ascii="Verdana" w:hAnsi="Verdana"/>
          <w:b w:val="0"/>
          <w:bCs/>
        </w:rPr>
        <w:fldChar w:fldCharType="separate"/>
      </w:r>
      <w:hyperlink w:anchor="_Toc442348904" w:history="1">
        <w:r w:rsidR="00D77ADD" w:rsidRPr="007C7564">
          <w:rPr>
            <w:rStyle w:val="ae"/>
            <w:rFonts w:ascii="바탕체" w:hAnsi="바탕체"/>
            <w:noProof/>
          </w:rPr>
          <w:t>1.</w:t>
        </w:r>
        <w:r w:rsidR="00D77ADD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D77ADD" w:rsidRPr="007C7564">
          <w:rPr>
            <w:rStyle w:val="ae"/>
            <w:rFonts w:ascii="바탕체" w:hAnsi="바탕체"/>
            <w:noProof/>
          </w:rPr>
          <w:t>개요</w:t>
        </w:r>
        <w:r w:rsidR="00D77A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7ADD">
          <w:rPr>
            <w:noProof/>
            <w:webHidden/>
          </w:rPr>
          <w:instrText xml:space="preserve"> PAGEREF _Toc442348904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7AD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77ADD" w:rsidRDefault="007060DF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905" w:history="1">
        <w:r w:rsidR="00D77ADD" w:rsidRPr="007C7564">
          <w:rPr>
            <w:rStyle w:val="ae"/>
            <w:noProof/>
          </w:rPr>
          <w:t>1.1</w:t>
        </w:r>
        <w:r w:rsidR="00D77ADD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D77ADD" w:rsidRPr="007C7564">
          <w:rPr>
            <w:rStyle w:val="ae"/>
            <w:noProof/>
          </w:rPr>
          <w:t>Definitions</w:t>
        </w:r>
        <w:r w:rsidR="00D77A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7ADD">
          <w:rPr>
            <w:noProof/>
            <w:webHidden/>
          </w:rPr>
          <w:instrText xml:space="preserve"> PAGEREF _Toc442348905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7AD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77ADD" w:rsidRDefault="007060DF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906" w:history="1">
        <w:r w:rsidR="00D77ADD" w:rsidRPr="007C7564">
          <w:rPr>
            <w:rStyle w:val="ae"/>
            <w:noProof/>
          </w:rPr>
          <w:t>1.2</w:t>
        </w:r>
        <w:r w:rsidR="00D77ADD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D77ADD" w:rsidRPr="007C7564">
          <w:rPr>
            <w:rStyle w:val="ae"/>
            <w:noProof/>
          </w:rPr>
          <w:t>기본</w:t>
        </w:r>
        <w:r w:rsidR="00D77ADD" w:rsidRPr="007C7564">
          <w:rPr>
            <w:rStyle w:val="ae"/>
            <w:noProof/>
          </w:rPr>
          <w:t xml:space="preserve"> </w:t>
        </w:r>
        <w:r w:rsidR="00D77ADD" w:rsidRPr="007C7564">
          <w:rPr>
            <w:rStyle w:val="ae"/>
            <w:noProof/>
          </w:rPr>
          <w:t>흐름</w:t>
        </w:r>
        <w:r w:rsidR="00D77A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7ADD">
          <w:rPr>
            <w:noProof/>
            <w:webHidden/>
          </w:rPr>
          <w:instrText xml:space="preserve"> PAGEREF _Toc442348906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7AD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77ADD" w:rsidRDefault="007060DF">
      <w:pPr>
        <w:pStyle w:val="10"/>
        <w:tabs>
          <w:tab w:val="left" w:pos="403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hyperlink w:anchor="_Toc442348907" w:history="1">
        <w:r w:rsidR="00D77ADD" w:rsidRPr="007C7564">
          <w:rPr>
            <w:rStyle w:val="ae"/>
            <w:noProof/>
          </w:rPr>
          <w:t>2.</w:t>
        </w:r>
        <w:r w:rsidR="00D77ADD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D77ADD" w:rsidRPr="007C7564">
          <w:rPr>
            <w:rStyle w:val="ae"/>
            <w:noProof/>
          </w:rPr>
          <w:t>월별</w:t>
        </w:r>
        <w:r w:rsidR="00D77ADD" w:rsidRPr="007C7564">
          <w:rPr>
            <w:rStyle w:val="ae"/>
            <w:noProof/>
          </w:rPr>
          <w:t xml:space="preserve"> Trend (</w:t>
        </w:r>
        <w:r w:rsidR="00D77ADD" w:rsidRPr="007C7564">
          <w:rPr>
            <w:rStyle w:val="ae"/>
            <w:noProof/>
          </w:rPr>
          <w:t>재고</w:t>
        </w:r>
        <w:r w:rsidR="00D77ADD" w:rsidRPr="007C7564">
          <w:rPr>
            <w:rStyle w:val="ae"/>
            <w:noProof/>
          </w:rPr>
          <w:t xml:space="preserve">) </w:t>
        </w:r>
        <w:r w:rsidR="00D77ADD" w:rsidRPr="007C7564">
          <w:rPr>
            <w:rStyle w:val="ae"/>
            <w:noProof/>
          </w:rPr>
          <w:t>조회</w:t>
        </w:r>
        <w:r w:rsidR="00D77A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7ADD">
          <w:rPr>
            <w:noProof/>
            <w:webHidden/>
          </w:rPr>
          <w:instrText xml:space="preserve"> PAGEREF _Toc442348907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7AD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77ADD" w:rsidRDefault="007060DF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908" w:history="1">
        <w:r w:rsidR="00D77ADD" w:rsidRPr="007C7564">
          <w:rPr>
            <w:rStyle w:val="ae"/>
            <w:noProof/>
          </w:rPr>
          <w:t>2.1</w:t>
        </w:r>
        <w:r w:rsidR="00D77ADD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D77ADD" w:rsidRPr="007C7564">
          <w:rPr>
            <w:rStyle w:val="ae"/>
            <w:noProof/>
          </w:rPr>
          <w:t>Procedure</w:t>
        </w:r>
        <w:r w:rsidR="00D77ADD" w:rsidRPr="007C7564">
          <w:rPr>
            <w:rStyle w:val="ae"/>
            <w:noProof/>
          </w:rPr>
          <w:t>개요</w:t>
        </w:r>
        <w:r w:rsidR="00D77A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7ADD">
          <w:rPr>
            <w:noProof/>
            <w:webHidden/>
          </w:rPr>
          <w:instrText xml:space="preserve"> PAGEREF _Toc442348908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7AD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77ADD" w:rsidRDefault="007060DF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909" w:history="1">
        <w:r w:rsidR="00D77ADD" w:rsidRPr="007C7564">
          <w:rPr>
            <w:rStyle w:val="ae"/>
            <w:noProof/>
          </w:rPr>
          <w:t xml:space="preserve">2.1.1 </w:t>
        </w:r>
        <w:r w:rsidR="00D77ADD" w:rsidRPr="007C7564">
          <w:rPr>
            <w:rStyle w:val="ae"/>
            <w:rFonts w:ascii="GulimChe" w:hAnsi="GulimChe" w:cs="GulimChe"/>
            <w:noProof/>
          </w:rPr>
          <w:t>SP_CD_RES_SMR_TREND_INVENTORY_HISTORY</w:t>
        </w:r>
        <w:r w:rsidR="00D77A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7ADD">
          <w:rPr>
            <w:noProof/>
            <w:webHidden/>
          </w:rPr>
          <w:instrText xml:space="preserve"> PAGEREF _Toc442348909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7AD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77ADD" w:rsidRDefault="007060DF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910" w:history="1">
        <w:r w:rsidR="00D77ADD" w:rsidRPr="007C7564">
          <w:rPr>
            <w:rStyle w:val="ae"/>
            <w:noProof/>
          </w:rPr>
          <w:t>2.2 Return Value</w:t>
        </w:r>
        <w:r w:rsidR="00D77A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7ADD">
          <w:rPr>
            <w:noProof/>
            <w:webHidden/>
          </w:rPr>
          <w:instrText xml:space="preserve"> PAGEREF _Toc442348910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7AD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77ADD" w:rsidRDefault="007060DF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911" w:history="1">
        <w:r w:rsidR="00D77ADD" w:rsidRPr="007C7564">
          <w:rPr>
            <w:rStyle w:val="ae"/>
            <w:noProof/>
          </w:rPr>
          <w:t>2.3 Table and View Usage</w:t>
        </w:r>
        <w:r w:rsidR="00D77A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7ADD">
          <w:rPr>
            <w:noProof/>
            <w:webHidden/>
          </w:rPr>
          <w:instrText xml:space="preserve"> PAGEREF _Toc442348911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7AD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81A1D" w:rsidRDefault="007060DF">
      <w:pPr>
        <w:jc w:val="center"/>
        <w:rPr>
          <w:rFonts w:ascii="바탕체" w:hAnsi="바탕체"/>
          <w:vanish/>
          <w:color w:val="FF0000"/>
        </w:rPr>
      </w:pPr>
      <w:r>
        <w:rPr>
          <w:kern w:val="2"/>
        </w:rPr>
        <w:fldChar w:fldCharType="end"/>
      </w:r>
    </w:p>
    <w:p w:rsidR="00081A1D" w:rsidRDefault="00081A1D">
      <w:pPr>
        <w:rPr>
          <w:rFonts w:ascii="바탕체" w:hAnsi="바탕체"/>
        </w:rPr>
      </w:pPr>
    </w:p>
    <w:p w:rsidR="00081A1D" w:rsidRDefault="00081A1D">
      <w:pPr>
        <w:rPr>
          <w:rFonts w:ascii="바탕체" w:hAnsi="바탕체"/>
        </w:rPr>
        <w:sectPr w:rsidR="00081A1D">
          <w:pgSz w:w="12240" w:h="15840"/>
          <w:pgMar w:top="1440" w:right="1440" w:bottom="1440" w:left="1440" w:header="720" w:footer="720" w:gutter="0"/>
          <w:paperSrc w:first="7" w:other="7"/>
          <w:cols w:space="720"/>
          <w:formProt w:val="0"/>
        </w:sectPr>
      </w:pPr>
    </w:p>
    <w:p w:rsidR="00081A1D" w:rsidRDefault="00081A1D">
      <w:pPr>
        <w:pStyle w:val="1"/>
        <w:rPr>
          <w:rFonts w:ascii="바탕체" w:hAnsi="바탕체"/>
        </w:rPr>
      </w:pPr>
      <w:bookmarkStart w:id="10" w:name="_Toc65577103"/>
      <w:bookmarkStart w:id="11" w:name="_Toc442348904"/>
      <w:bookmarkStart w:id="12" w:name="_Toc311357844"/>
      <w:bookmarkStart w:id="13" w:name="_Toc317384679"/>
      <w:bookmarkStart w:id="14" w:name="_Toc322235331"/>
      <w:bookmarkStart w:id="15" w:name="_Toc322235373"/>
      <w:bookmarkStart w:id="16" w:name="_Toc322236103"/>
      <w:bookmarkStart w:id="17" w:name="_Toc322245046"/>
      <w:bookmarkStart w:id="18" w:name="_Toc322253276"/>
      <w:bookmarkStart w:id="19" w:name="_Toc322394661"/>
      <w:bookmarkStart w:id="20" w:name="_Toc322919902"/>
      <w:bookmarkStart w:id="21" w:name="_Toc322926398"/>
      <w:bookmarkStart w:id="22" w:name="_Toc330366046"/>
      <w:bookmarkStart w:id="23" w:name="_Toc364734476"/>
      <w:bookmarkStart w:id="24" w:name="_Toc364743801"/>
      <w:bookmarkStart w:id="25" w:name="_Toc365102762"/>
      <w:bookmarkStart w:id="26" w:name="_Toc365256930"/>
      <w:r>
        <w:rPr>
          <w:rFonts w:ascii="바탕체" w:hAnsi="바탕체" w:hint="eastAsia"/>
        </w:rPr>
        <w:lastRenderedPageBreak/>
        <w:t>개요</w:t>
      </w:r>
      <w:bookmarkEnd w:id="10"/>
      <w:bookmarkEnd w:id="11"/>
    </w:p>
    <w:p w:rsidR="00081A1D" w:rsidRDefault="00081A1D">
      <w:pPr>
        <w:pStyle w:val="2"/>
      </w:pPr>
      <w:bookmarkStart w:id="27" w:name="_Toc65577104"/>
      <w:bookmarkStart w:id="28" w:name="_Toc442348905"/>
      <w:r>
        <w:rPr>
          <w:rFonts w:hint="eastAsia"/>
        </w:rPr>
        <w:t>Definitions</w:t>
      </w:r>
      <w:bookmarkEnd w:id="27"/>
      <w:bookmarkEnd w:id="28"/>
    </w:p>
    <w:p w:rsidR="00D418DC" w:rsidRDefault="00D418DC" w:rsidP="00D418DC">
      <w:pPr>
        <w:rPr>
          <w:rFonts w:ascii="바탕" w:eastAsia="바탕" w:hAnsi="바탕" w:cs="Courier New"/>
        </w:rPr>
      </w:pPr>
    </w:p>
    <w:p w:rsidR="00EB152D" w:rsidRDefault="004B46DF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사용자가 원하는 데이터를 추출하기 위하여 지정된 조건을 임의로 입력하여 조회하고 그 결과를 </w:t>
      </w:r>
      <w:r w:rsidR="00001CE4">
        <w:rPr>
          <w:rFonts w:ascii="바탕" w:eastAsia="바탕" w:hAnsi="바탕" w:cs="Courier New" w:hint="eastAsia"/>
        </w:rPr>
        <w:t>보고서</w:t>
      </w:r>
      <w:r>
        <w:rPr>
          <w:rFonts w:ascii="바탕" w:eastAsia="바탕" w:hAnsi="바탕" w:cs="Courier New" w:hint="eastAsia"/>
        </w:rPr>
        <w:t xml:space="preserve"> 엑셀파일로 </w:t>
      </w:r>
      <w:r w:rsidR="00001CE4">
        <w:rPr>
          <w:rFonts w:ascii="바탕" w:eastAsia="바탕" w:hAnsi="바탕" w:cs="Courier New" w:hint="eastAsia"/>
        </w:rPr>
        <w:t xml:space="preserve">생성하는 </w:t>
      </w:r>
      <w:r>
        <w:rPr>
          <w:rFonts w:ascii="바탕" w:eastAsia="바탕" w:hAnsi="바탕" w:cs="Courier New" w:hint="eastAsia"/>
        </w:rPr>
        <w:t xml:space="preserve">작업에 대해 정의한다. </w:t>
      </w:r>
    </w:p>
    <w:p w:rsidR="004B46DF" w:rsidRPr="00827FB4" w:rsidRDefault="004B46DF" w:rsidP="00DC6A06">
      <w:pPr>
        <w:rPr>
          <w:rFonts w:ascii="바탕" w:eastAsia="바탕" w:hAnsi="바탕" w:cs="Courier New"/>
        </w:rPr>
      </w:pPr>
    </w:p>
    <w:p w:rsidR="00B37435" w:rsidRPr="001E58CF" w:rsidRDefault="00955DC5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1) </w:t>
      </w:r>
      <w:r w:rsidR="00557E17" w:rsidRPr="00557E17">
        <w:rPr>
          <w:rFonts w:ascii="바탕" w:eastAsia="바탕" w:hAnsi="바탕" w:cs="Courier New" w:hint="eastAsia"/>
        </w:rPr>
        <w:t>월별 Trend (재고)</w:t>
      </w:r>
      <w:r w:rsidR="001E58CF">
        <w:rPr>
          <w:rFonts w:ascii="바탕" w:eastAsia="바탕" w:hAnsi="바탕" w:cs="Courier New" w:hint="eastAsia"/>
        </w:rPr>
        <w:t xml:space="preserve"> </w:t>
      </w:r>
      <w:r w:rsidR="00001CE4">
        <w:rPr>
          <w:rFonts w:ascii="바탕" w:eastAsia="바탕" w:hAnsi="바탕" w:cs="Courier New" w:hint="eastAsia"/>
        </w:rPr>
        <w:t>조회</w:t>
      </w:r>
      <w:r w:rsidR="00EB152D" w:rsidRPr="00827FB4">
        <w:rPr>
          <w:rFonts w:ascii="바탕" w:eastAsia="바탕" w:hAnsi="바탕" w:cs="Courier New" w:hint="eastAsia"/>
        </w:rPr>
        <w:br/>
      </w:r>
      <w:r w:rsidR="00AE6CF6" w:rsidRPr="00AE6CF6">
        <w:rPr>
          <w:rFonts w:ascii="바탕" w:eastAsia="바탕" w:hAnsi="바탕" w:cs="Courier New" w:hint="eastAsia"/>
        </w:rPr>
        <w:t xml:space="preserve">SMART </w:t>
      </w:r>
      <w:r w:rsidR="00557E17">
        <w:rPr>
          <w:rFonts w:ascii="바탕" w:eastAsia="바탕" w:hAnsi="바탕" w:cs="Courier New" w:hint="eastAsia"/>
        </w:rPr>
        <w:t>재고</w:t>
      </w:r>
      <w:r w:rsidR="00AE6CF6" w:rsidRPr="00AE6CF6">
        <w:rPr>
          <w:rFonts w:ascii="바탕" w:eastAsia="바탕" w:hAnsi="바탕" w:cs="Courier New" w:hint="eastAsia"/>
        </w:rPr>
        <w:t xml:space="preserve"> 추이</w:t>
      </w:r>
      <w:r w:rsidR="001E58CF" w:rsidRPr="001E58CF">
        <w:rPr>
          <w:rFonts w:ascii="바탕" w:eastAsia="바탕" w:hAnsi="바탕" w:cs="Courier New"/>
        </w:rPr>
        <w:t>를</w:t>
      </w:r>
      <w:r w:rsidR="001E58CF" w:rsidRPr="001E58CF">
        <w:rPr>
          <w:rFonts w:ascii="바탕" w:eastAsia="바탕" w:hAnsi="바탕" w:cs="Courier New" w:hint="eastAsia"/>
        </w:rPr>
        <w:t xml:space="preserve"> </w:t>
      </w:r>
      <w:r w:rsidR="001E58CF" w:rsidRPr="001E58CF">
        <w:rPr>
          <w:rFonts w:ascii="바탕" w:eastAsia="바탕" w:hAnsi="바탕" w:cs="Courier New"/>
        </w:rPr>
        <w:t>집계하여 Result Set으로 return함</w:t>
      </w:r>
    </w:p>
    <w:p w:rsidR="005C1ABD" w:rsidRPr="005E0F97" w:rsidRDefault="005C1ABD" w:rsidP="005C1ABD">
      <w:pPr>
        <w:rPr>
          <w:rFonts w:ascii="바탕" w:eastAsia="바탕" w:hAnsi="바탕" w:cs="Courier New"/>
          <w:color w:val="0000FF"/>
        </w:rPr>
      </w:pPr>
      <w:r>
        <w:rPr>
          <w:rFonts w:ascii="바탕" w:eastAsia="바탕" w:hAnsi="바탕" w:cs="Courier New" w:hint="eastAsia"/>
        </w:rPr>
        <w:t>.</w:t>
      </w:r>
    </w:p>
    <w:p w:rsidR="005A1052" w:rsidRPr="005C1ABD" w:rsidRDefault="005A1052" w:rsidP="00DC6A06">
      <w:pPr>
        <w:rPr>
          <w:rFonts w:ascii="바탕" w:eastAsia="바탕" w:hAnsi="바탕" w:cs="Courier New"/>
        </w:rPr>
      </w:pPr>
    </w:p>
    <w:p w:rsidR="00081A1D" w:rsidRDefault="00081A1D">
      <w:pPr>
        <w:pStyle w:val="2"/>
      </w:pPr>
      <w:bookmarkStart w:id="29" w:name="_Toc65577105"/>
      <w:bookmarkStart w:id="30" w:name="_Toc442348906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bookmarkEnd w:id="29"/>
      <w:bookmarkEnd w:id="30"/>
    </w:p>
    <w:p w:rsidR="00081A1D" w:rsidRDefault="00081A1D"/>
    <w:p w:rsidR="00081A1D" w:rsidRDefault="00081A1D">
      <w:r>
        <w:rPr>
          <w:rFonts w:hint="eastAsia"/>
        </w:rPr>
        <w:t xml:space="preserve">1) </w:t>
      </w:r>
      <w:r w:rsidR="00557E17" w:rsidRPr="00557E17">
        <w:rPr>
          <w:rFonts w:ascii="바탕" w:eastAsia="바탕" w:hAnsi="바탕" w:cs="Courier New" w:hint="eastAsia"/>
        </w:rPr>
        <w:t>월별 Trend (재고)</w:t>
      </w:r>
      <w:r w:rsidR="00AE6CF6">
        <w:rPr>
          <w:rFonts w:ascii="바탕" w:eastAsia="바탕" w:hAnsi="바탕" w:cs="Courier New" w:hint="eastAsia"/>
        </w:rPr>
        <w:t xml:space="preserve"> 조회</w:t>
      </w:r>
    </w:p>
    <w:p w:rsidR="00081A1D" w:rsidRDefault="00081A1D"/>
    <w:p w:rsidR="00081A1D" w:rsidRDefault="00081A1D"/>
    <w:p w:rsidR="00081A1D" w:rsidRDefault="00081A1D"/>
    <w:p w:rsidR="00081A1D" w:rsidRDefault="00081A1D"/>
    <w:p w:rsidR="00081A1D" w:rsidRDefault="007060D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93" type="#_x0000_t32" style="position:absolute;margin-left:97.05pt;margin-top:41.6pt;width:306pt;height:0;z-index:251639808" o:connectortype="elbow" adj="-11933,-1,-11933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90" type="#_x0000_t202" style="position:absolute;margin-left:25.05pt;margin-top:59.6pt;width:126pt;height:31.45pt;z-index:251636736;v-text-anchor:top-baseline" filled="f" fillcolor="#0c9" stroked="f">
            <v:textbox style="mso-next-textbox:#_x0000_s2190">
              <w:txbxContent>
                <w:p w:rsidR="0074377C" w:rsidRPr="001E58CF" w:rsidRDefault="00AE6CF6" w:rsidP="001E58CF">
                  <w:pPr>
                    <w:rPr>
                      <w:szCs w:val="16"/>
                    </w:rPr>
                  </w:pPr>
                  <w:r w:rsidRPr="00AE6CF6">
                    <w:rPr>
                      <w:rFonts w:ascii="GulimChe" w:hAnsi="GulimChe" w:cs="GulimChe"/>
                      <w:color w:val="000000"/>
                    </w:rPr>
                    <w:t>IPTDW.IPTDW_RES_KPI_SUBSDR_CNTRY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191" type="#_x0000_t22" style="position:absolute;margin-left:403.05pt;margin-top:23.6pt;width:60pt;height:36pt;z-index:251637760;v-text-anchor:middle" filled="f" fillcolor="#0c9"/>
        </w:pict>
      </w:r>
      <w:r>
        <w:rPr>
          <w:noProof/>
        </w:rPr>
        <w:pict>
          <v:shape id="_x0000_s2189" type="#_x0000_t22" style="position:absolute;margin-left:37.05pt;margin-top:23.6pt;width:60pt;height:36pt;z-index:251635712;v-text-anchor:middle" filled="f" fillcolor="#0c9"/>
        </w:pict>
      </w:r>
      <w:r>
        <w:rPr>
          <w:noProof/>
        </w:rPr>
        <w:pict>
          <v:shape id="_x0000_s2310" type="#_x0000_t202" style="position:absolute;margin-left:397.05pt;margin-top:.45pt;width:84pt;height:18.7pt;z-index:251641856" filled="f" stroked="f">
            <v:textbox style="mso-next-textbox:#_x0000_s2310">
              <w:txbxContent>
                <w:p w:rsidR="0074377C" w:rsidRPr="00A3579B" w:rsidRDefault="0074377C">
                  <w:pPr>
                    <w:rPr>
                      <w:rFonts w:ascii="굴림" w:eastAsia="굴림" w:hAnsi="굴림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hint="eastAsia"/>
                      <w:sz w:val="18"/>
                      <w:szCs w:val="18"/>
                    </w:rPr>
                    <w:t>쿼리 조회 결과</w:t>
                  </w:r>
                </w:p>
              </w:txbxContent>
            </v:textbox>
          </v:shape>
        </w:pict>
      </w:r>
    </w:p>
    <w:p w:rsidR="00081A1D" w:rsidRDefault="00081A1D"/>
    <w:p w:rsidR="00081A1D" w:rsidRDefault="007060DF">
      <w:r>
        <w:rPr>
          <w:noProof/>
        </w:rPr>
        <w:pict>
          <v:shape id="_x0000_s2197" type="#_x0000_t202" style="position:absolute;margin-left:97.05pt;margin-top:.95pt;width:136.95pt;height:18pt;z-index:251640832;v-text-anchor:top-baseline" filled="f" fillcolor="#0c9" stroked="f">
            <v:textbox style="mso-next-textbox:#_x0000_s2197">
              <w:txbxContent>
                <w:p w:rsidR="0074377C" w:rsidRDefault="00AE6CF6" w:rsidP="00420D6E">
                  <w:pPr>
                    <w:widowControl w:val="0"/>
                    <w:rPr>
                      <w:rFonts w:ascii="굴림" w:eastAsia="굴림"/>
                      <w:color w:val="000000"/>
                      <w:sz w:val="18"/>
                      <w:szCs w:val="18"/>
                    </w:rPr>
                  </w:pPr>
                  <w:r w:rsidRPr="00AE6CF6">
                    <w:rPr>
                      <w:rFonts w:ascii="굴림" w:eastAsia="굴림" w:hint="eastAsia"/>
                      <w:color w:val="000000"/>
                      <w:sz w:val="18"/>
                      <w:szCs w:val="18"/>
                    </w:rPr>
                    <w:t xml:space="preserve">SMART </w:t>
                  </w:r>
                  <w:r w:rsidR="00557E17">
                    <w:rPr>
                      <w:rFonts w:ascii="굴림" w:eastAsia="굴림" w:hint="eastAsia"/>
                      <w:color w:val="000000"/>
                      <w:sz w:val="18"/>
                      <w:szCs w:val="18"/>
                    </w:rPr>
                    <w:t>재고</w:t>
                  </w:r>
                  <w:r w:rsidRPr="00AE6CF6">
                    <w:rPr>
                      <w:rFonts w:ascii="굴림" w:eastAsia="굴림" w:hint="eastAsia"/>
                      <w:color w:val="000000"/>
                      <w:sz w:val="18"/>
                      <w:szCs w:val="18"/>
                    </w:rPr>
                    <w:t xml:space="preserve"> 추이</w:t>
                  </w:r>
                </w:p>
                <w:p w:rsidR="0074377C" w:rsidRPr="007E2192" w:rsidRDefault="0074377C" w:rsidP="00420D6E">
                  <w:pPr>
                    <w:widowControl w:val="0"/>
                    <w:rPr>
                      <w:szCs w:val="18"/>
                    </w:rPr>
                  </w:pPr>
                </w:p>
              </w:txbxContent>
            </v:textbox>
          </v:shape>
        </w:pict>
      </w:r>
    </w:p>
    <w:p w:rsidR="00AA6C94" w:rsidRDefault="00AA6C94"/>
    <w:p w:rsidR="00AA6C94" w:rsidRDefault="00AA6C94"/>
    <w:p w:rsidR="00AA6C94" w:rsidRDefault="007060DF">
      <w:r>
        <w:rPr>
          <w:noProof/>
        </w:rPr>
        <w:pict>
          <v:shape id="_x0000_s2192" type="#_x0000_t202" style="position:absolute;margin-left:385.05pt;margin-top:6.65pt;width:132.45pt;height:34.3pt;z-index:251638784;v-text-anchor:top-baseline" filled="f" fillcolor="#0c9" stroked="f">
            <v:textbox style="mso-next-textbox:#_x0000_s2192">
              <w:txbxContent>
                <w:p w:rsidR="0074377C" w:rsidRPr="00420D6E" w:rsidRDefault="00557E17" w:rsidP="00420D6E">
                  <w:pPr>
                    <w:rPr>
                      <w:rFonts w:ascii="Courier New" w:eastAsia="바탕" w:hAnsi="Courier New" w:cs="Courier New"/>
                      <w:color w:val="000000"/>
                      <w:sz w:val="16"/>
                      <w:szCs w:val="16"/>
                    </w:rPr>
                  </w:pPr>
                  <w:r w:rsidRPr="00557E17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>월별</w:t>
                  </w:r>
                  <w:r w:rsidRPr="00557E17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 xml:space="preserve"> Trend (</w:t>
                  </w:r>
                  <w:r w:rsidRPr="00557E17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>재고</w:t>
                  </w:r>
                  <w:r w:rsidRPr="00557E17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>)</w:t>
                  </w:r>
                  <w:r w:rsidR="00BF15AD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="0074377C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>(Excel)</w:t>
                  </w:r>
                </w:p>
              </w:txbxContent>
            </v:textbox>
          </v:shape>
        </w:pict>
      </w:r>
    </w:p>
    <w:p w:rsidR="00FF1785" w:rsidRDefault="00FF1785"/>
    <w:p w:rsidR="00FF1785" w:rsidRDefault="00FF1785"/>
    <w:p w:rsidR="00FF1785" w:rsidRDefault="00FF1785"/>
    <w:p w:rsidR="00FF1785" w:rsidRDefault="00FF1785"/>
    <w:p w:rsidR="00957AFA" w:rsidRDefault="00783B0A" w:rsidP="00957AFA">
      <w:r>
        <w:rPr>
          <w:rFonts w:hint="eastAsia"/>
        </w:rPr>
        <w:t xml:space="preserve">2) </w:t>
      </w:r>
    </w:p>
    <w:p w:rsidR="00957AFA" w:rsidRDefault="00957AFA" w:rsidP="00957AFA"/>
    <w:p w:rsidR="00957AFA" w:rsidRDefault="00957AFA" w:rsidP="005A1052"/>
    <w:p w:rsidR="00081A1D" w:rsidRDefault="00557E17">
      <w:pPr>
        <w:pStyle w:val="1"/>
      </w:pPr>
      <w:bookmarkStart w:id="31" w:name="_Toc442348907"/>
      <w:r w:rsidRPr="00557E17">
        <w:rPr>
          <w:rFonts w:hint="eastAsia"/>
        </w:rPr>
        <w:t>월별</w:t>
      </w:r>
      <w:r w:rsidRPr="00557E17">
        <w:rPr>
          <w:rFonts w:hint="eastAsia"/>
        </w:rPr>
        <w:t xml:space="preserve"> Trend (</w:t>
      </w:r>
      <w:r w:rsidRPr="00557E17">
        <w:rPr>
          <w:rFonts w:hint="eastAsia"/>
        </w:rPr>
        <w:t>재고</w:t>
      </w:r>
      <w:r w:rsidRPr="00557E17">
        <w:rPr>
          <w:rFonts w:hint="eastAsia"/>
        </w:rPr>
        <w:t>)</w:t>
      </w:r>
      <w:r w:rsidR="00964CC6" w:rsidRPr="00964CC6">
        <w:rPr>
          <w:rFonts w:hint="eastAsia"/>
        </w:rPr>
        <w:t xml:space="preserve"> </w:t>
      </w:r>
      <w:r w:rsidR="00AE6CF6" w:rsidRPr="00AE6CF6">
        <w:rPr>
          <w:rFonts w:hint="eastAsia"/>
        </w:rPr>
        <w:t>조회</w:t>
      </w:r>
      <w:bookmarkEnd w:id="31"/>
    </w:p>
    <w:p w:rsidR="00081A1D" w:rsidRDefault="00081A1D" w:rsidP="00AA0323">
      <w:pPr>
        <w:pStyle w:val="2"/>
        <w:ind w:firstLine="480"/>
      </w:pPr>
      <w:bookmarkStart w:id="32" w:name="_Toc65577107"/>
      <w:bookmarkStart w:id="33" w:name="_Toc442348908"/>
      <w:r>
        <w:rPr>
          <w:rFonts w:hint="eastAsia"/>
        </w:rPr>
        <w:t>Procedure</w:t>
      </w:r>
      <w:r>
        <w:rPr>
          <w:rFonts w:hint="eastAsia"/>
        </w:rPr>
        <w:t>개요</w:t>
      </w:r>
      <w:bookmarkEnd w:id="32"/>
      <w:bookmarkEnd w:id="33"/>
    </w:p>
    <w:p w:rsidR="004E63DC" w:rsidRDefault="004E63DC" w:rsidP="004E63DC"/>
    <w:p w:rsidR="004E63DC" w:rsidRDefault="004E63DC" w:rsidP="004E63DC">
      <w:pPr>
        <w:pStyle w:val="2"/>
        <w:numPr>
          <w:ilvl w:val="0"/>
          <w:numId w:val="0"/>
        </w:numPr>
        <w:ind w:firstLineChars="200" w:firstLine="480"/>
      </w:pPr>
      <w:bookmarkStart w:id="34" w:name="_Toc442348909"/>
      <w:r>
        <w:rPr>
          <w:rFonts w:hint="eastAsia"/>
        </w:rPr>
        <w:t xml:space="preserve">2.1.1 </w:t>
      </w:r>
      <w:r w:rsidR="00D77ADD" w:rsidRPr="00D77ADD">
        <w:rPr>
          <w:rFonts w:ascii="GulimChe" w:hAnsi="GulimChe" w:cs="GulimChe"/>
          <w:color w:val="000000"/>
        </w:rPr>
        <w:t>SP_CD_RES_SMR_TREND_INVENTORY_HISTORY</w:t>
      </w:r>
      <w:bookmarkEnd w:id="34"/>
    </w:p>
    <w:tbl>
      <w:tblPr>
        <w:tblW w:w="9477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18"/>
        <w:gridCol w:w="8059"/>
      </w:tblGrid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프로시져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설명</w:t>
            </w:r>
          </w:p>
        </w:tc>
        <w:tc>
          <w:tcPr>
            <w:tcW w:w="8059" w:type="dxa"/>
          </w:tcPr>
          <w:p w:rsidR="004E63DC" w:rsidRDefault="00AE6CF6" w:rsidP="00736424">
            <w:pPr>
              <w:rPr>
                <w:rFonts w:ascii="굴림체" w:hAnsi="굴림체"/>
              </w:rPr>
            </w:pPr>
            <w:r w:rsidRPr="00AE6CF6">
              <w:rPr>
                <w:rFonts w:ascii="바탕" w:eastAsia="바탕" w:hAnsi="바탕" w:cs="Courier New" w:hint="eastAsia"/>
              </w:rPr>
              <w:t xml:space="preserve">SMART </w:t>
            </w:r>
            <w:r w:rsidR="00D77ADD">
              <w:rPr>
                <w:rFonts w:ascii="바탕" w:eastAsia="바탕" w:hAnsi="바탕" w:cs="Courier New" w:hint="eastAsia"/>
              </w:rPr>
              <w:t>재고</w:t>
            </w:r>
            <w:r w:rsidRPr="00AE6CF6">
              <w:rPr>
                <w:rFonts w:ascii="바탕" w:eastAsia="바탕" w:hAnsi="바탕" w:cs="Courier New" w:hint="eastAsia"/>
              </w:rPr>
              <w:t xml:space="preserve"> 추이</w:t>
            </w:r>
            <w:r w:rsidR="001E58CF">
              <w:rPr>
                <w:rFonts w:ascii="바탕" w:eastAsia="바탕" w:hAnsi="바탕" w:cs="Courier New" w:hint="eastAsia"/>
              </w:rPr>
              <w:t xml:space="preserve"> </w:t>
            </w:r>
            <w:r w:rsidR="004E63DC">
              <w:rPr>
                <w:rFonts w:ascii="바탕" w:eastAsia="바탕" w:hAnsi="바탕" w:cs="Courier New" w:hint="eastAsia"/>
              </w:rPr>
              <w:t>결과를 조회</w:t>
            </w:r>
            <w:r w:rsidR="004E63DC">
              <w:rPr>
                <w:rFonts w:ascii="굴림체" w:hAnsi="굴림체" w:hint="eastAsia"/>
              </w:rPr>
              <w:t>함</w:t>
            </w:r>
            <w:r w:rsidR="004E63DC">
              <w:rPr>
                <w:rFonts w:ascii="굴림체" w:hAnsi="굴림체" w:hint="eastAsia"/>
              </w:rPr>
              <w:t>.</w:t>
            </w: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/>
                <w:b/>
                <w:bCs/>
              </w:rPr>
              <w:t>관련</w:t>
            </w:r>
            <w:r>
              <w:rPr>
                <w:rFonts w:ascii="굴림체" w:hAnsi="굴림체" w:hint="eastAsia"/>
                <w:b/>
                <w:bCs/>
              </w:rPr>
              <w:t xml:space="preserve"> Application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 xml:space="preserve">NPT DW </w:t>
            </w:r>
            <w:r w:rsidR="00D77ADD">
              <w:rPr>
                <w:rFonts w:ascii="바탕" w:eastAsia="바탕" w:hAnsi="바탕" w:cs="Courier New" w:hint="eastAsia"/>
              </w:rPr>
              <w:t>INV</w:t>
            </w:r>
            <w:r w:rsidR="001E58CF">
              <w:rPr>
                <w:rFonts w:ascii="바탕" w:eastAsia="바탕" w:hAnsi="바탕" w:cs="Courier New" w:hint="eastAsia"/>
              </w:rPr>
              <w:t xml:space="preserve"> 실적</w:t>
            </w:r>
            <w:r>
              <w:rPr>
                <w:rFonts w:ascii="바탕" w:eastAsia="바탕" w:hAnsi="바탕" w:cs="Courier New" w:hint="eastAsia"/>
              </w:rPr>
              <w:t xml:space="preserve"> 형성</w:t>
            </w:r>
          </w:p>
        </w:tc>
      </w:tr>
      <w:tr w:rsidR="004E63DC" w:rsidRPr="00AC1523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상세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로직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1. </w:t>
            </w:r>
            <w:r w:rsidRPr="00827FB4">
              <w:rPr>
                <w:rFonts w:ascii="바탕" w:eastAsia="바탕" w:hAnsi="바탕" w:cs="Courier New" w:hint="eastAsia"/>
              </w:rPr>
              <w:t xml:space="preserve">월 </w:t>
            </w:r>
            <w:r>
              <w:rPr>
                <w:rFonts w:ascii="바탕" w:eastAsia="바탕" w:hAnsi="바탕" w:cs="Courier New" w:hint="eastAsia"/>
              </w:rPr>
              <w:t xml:space="preserve">NPT DW </w:t>
            </w:r>
            <w:r w:rsidR="00D77ADD">
              <w:rPr>
                <w:rFonts w:ascii="바탕" w:eastAsia="바탕" w:hAnsi="바탕" w:cs="Courier New" w:hint="eastAsia"/>
              </w:rPr>
              <w:t>재고</w:t>
            </w:r>
            <w:r w:rsidR="001E58CF">
              <w:rPr>
                <w:rFonts w:ascii="바탕" w:eastAsia="바탕" w:hAnsi="바탕" w:cs="Courier New" w:hint="eastAsia"/>
              </w:rPr>
              <w:t xml:space="preserve"> </w:t>
            </w:r>
            <w:r w:rsidRPr="00827FB4">
              <w:rPr>
                <w:rFonts w:ascii="바탕" w:eastAsia="바탕" w:hAnsi="바탕" w:cs="Courier New" w:hint="eastAsia"/>
              </w:rPr>
              <w:t>실적</w:t>
            </w:r>
            <w:r>
              <w:rPr>
                <w:rFonts w:ascii="바탕" w:eastAsia="바탕" w:hAnsi="바탕" w:cs="Courier New" w:hint="eastAsia"/>
              </w:rPr>
              <w:t xml:space="preserve"> </w:t>
            </w:r>
            <w:r w:rsidRPr="00827FB4">
              <w:rPr>
                <w:rFonts w:ascii="바탕" w:eastAsia="바탕" w:hAnsi="바탕" w:cs="Courier New" w:hint="eastAsia"/>
              </w:rPr>
              <w:t xml:space="preserve">대상으로 </w:t>
            </w:r>
            <w:r w:rsidR="00E647E6">
              <w:rPr>
                <w:rFonts w:ascii="바탕" w:eastAsia="바탕" w:hAnsi="바탕" w:cs="Courier New" w:hint="eastAsia"/>
              </w:rPr>
              <w:t xml:space="preserve">B2B/B2C별 </w:t>
            </w:r>
            <w:r w:rsidR="00D77ADD">
              <w:rPr>
                <w:rFonts w:ascii="바탕" w:eastAsia="바탕" w:hAnsi="바탕" w:cs="Courier New" w:hint="eastAsia"/>
              </w:rPr>
              <w:t>재고</w:t>
            </w:r>
            <w:r w:rsidR="00BF15AD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결과를 조회하여 그 결과를 프로시져를 호출한 화면에서 조회나 엑셀다운로드 등을 할 수 있도록 테이블(</w:t>
            </w:r>
            <w:r w:rsidR="00AE6CF6" w:rsidRPr="00AE6CF6">
              <w:rPr>
                <w:rFonts w:ascii="GulimChe" w:hAnsi="GulimChe" w:cs="GulimChe"/>
                <w:color w:val="000000"/>
              </w:rPr>
              <w:t>IPTDW_RES_KPI_SUBSDR_CNTRY</w:t>
            </w:r>
            <w:r>
              <w:rPr>
                <w:rFonts w:ascii="바탕" w:eastAsia="바탕" w:hAnsi="바탕" w:cs="Courier New" w:hint="eastAsia"/>
              </w:rPr>
              <w:t xml:space="preserve">)에  </w:t>
            </w:r>
            <w:r w:rsidR="00BF15AD">
              <w:rPr>
                <w:rFonts w:ascii="바탕" w:eastAsia="바탕" w:hAnsi="바탕" w:cs="Courier New" w:hint="eastAsia"/>
              </w:rPr>
              <w:t>저장후 조회함</w:t>
            </w:r>
          </w:p>
          <w:p w:rsidR="004E63DC" w:rsidRPr="00BF15AD" w:rsidRDefault="004E63DC" w:rsidP="00BF15AD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2. 입력받은 기준월, </w:t>
            </w:r>
            <w:r w:rsidR="00C56948">
              <w:rPr>
                <w:rFonts w:ascii="바탕" w:eastAsia="바탕" w:hAnsi="바탕" w:cs="Courier New" w:hint="eastAsia"/>
              </w:rPr>
              <w:t>법인</w:t>
            </w:r>
            <w:r>
              <w:rPr>
                <w:rFonts w:ascii="바탕" w:eastAsia="바탕" w:hAnsi="바탕" w:cs="Courier New" w:hint="eastAsia"/>
              </w:rPr>
              <w:t xml:space="preserve">, </w:t>
            </w:r>
            <w:r w:rsidR="00D77ADD">
              <w:rPr>
                <w:rFonts w:ascii="바탕" w:eastAsia="바탕" w:hAnsi="바탕" w:cs="Courier New" w:hint="eastAsia"/>
              </w:rPr>
              <w:t xml:space="preserve">B2B/B2C구분, </w:t>
            </w:r>
            <w:r w:rsidR="00BF15AD">
              <w:rPr>
                <w:rFonts w:ascii="바탕" w:eastAsia="바탕" w:hAnsi="바탕" w:cs="Courier New" w:hint="eastAsia"/>
              </w:rPr>
              <w:t>조직기준월로</w:t>
            </w:r>
            <w:r>
              <w:rPr>
                <w:rFonts w:ascii="바탕" w:eastAsia="바탕" w:hAnsi="바탕" w:cs="Courier New" w:hint="eastAsia"/>
              </w:rPr>
              <w:t xml:space="preserve"> 데이터 조회 후 보고서 생성함.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 w:firstLineChars="178" w:firstLine="356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3. 호출 파라메터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(1) </w:t>
            </w:r>
            <w:r w:rsidR="002845F4" w:rsidRPr="002845F4">
              <w:rPr>
                <w:rFonts w:ascii="바탕" w:eastAsia="바탕" w:hAnsi="바탕" w:cs="Courier New"/>
              </w:rPr>
              <w:t>P_BASIS_YYYYMM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: 실적 기준월</w:t>
            </w:r>
          </w:p>
          <w:p w:rsidR="004E63DC" w:rsidRDefault="004E63DC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(2) </w:t>
            </w:r>
            <w:r w:rsidR="002845F4" w:rsidRPr="002845F4">
              <w:rPr>
                <w:rFonts w:ascii="바탕" w:eastAsia="바탕" w:hAnsi="바탕" w:cs="Courier New"/>
              </w:rPr>
              <w:t>P_SUBSDR_CD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 w:rsidR="00BF15AD">
              <w:rPr>
                <w:rFonts w:ascii="바탕" w:eastAsia="바탕" w:hAnsi="바탕" w:cs="Courier New" w:hint="eastAsia"/>
              </w:rPr>
              <w:t xml:space="preserve">: </w:t>
            </w:r>
            <w:r w:rsidR="002845F4">
              <w:rPr>
                <w:rFonts w:ascii="바탕" w:eastAsia="바탕" w:hAnsi="바탕" w:cs="Courier New" w:hint="eastAsia"/>
              </w:rPr>
              <w:t>법인</w:t>
            </w:r>
          </w:p>
          <w:p w:rsidR="00D77ADD" w:rsidRDefault="00D77ADD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(3) </w:t>
            </w:r>
            <w:r w:rsidRPr="00D77ADD">
              <w:rPr>
                <w:rFonts w:ascii="바탕" w:eastAsia="바탕" w:hAnsi="바탕" w:cs="Courier New"/>
              </w:rPr>
              <w:t>P_B2B_B2C</w:t>
            </w:r>
            <w:r>
              <w:rPr>
                <w:rFonts w:ascii="바탕" w:eastAsia="바탕" w:hAnsi="바탕" w:cs="Courier New" w:hint="eastAsia"/>
              </w:rPr>
              <w:t xml:space="preserve"> : B2B/B2C구분</w:t>
            </w:r>
          </w:p>
          <w:p w:rsidR="00BF15AD" w:rsidRDefault="00BF15AD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>(</w:t>
            </w:r>
            <w:r w:rsidR="00D77ADD">
              <w:rPr>
                <w:rFonts w:ascii="바탕" w:eastAsia="바탕" w:hAnsi="바탕" w:cs="Courier New" w:hint="eastAsia"/>
              </w:rPr>
              <w:t>4</w:t>
            </w:r>
            <w:r>
              <w:rPr>
                <w:rFonts w:ascii="바탕" w:eastAsia="바탕" w:hAnsi="바탕" w:cs="Courier New" w:hint="eastAsia"/>
              </w:rPr>
              <w:t xml:space="preserve">) </w:t>
            </w:r>
            <w:r w:rsidR="002845F4" w:rsidRPr="002845F4">
              <w:rPr>
                <w:rFonts w:ascii="바탕" w:eastAsia="바탕" w:hAnsi="바탕" w:cs="Courier New"/>
              </w:rPr>
              <w:t>P_DIV_YYYYMM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: 조직 기준월</w:t>
            </w:r>
          </w:p>
          <w:p w:rsidR="004E63DC" w:rsidRPr="00403456" w:rsidRDefault="004E63DC" w:rsidP="004E63DC">
            <w:pPr>
              <w:ind w:left="43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체" w:hAnsi="바탕체" w:cs="Courier New" w:hint="eastAsia"/>
                <w:sz w:val="22"/>
                <w:szCs w:val="22"/>
              </w:rPr>
              <w:t>4</w:t>
            </w:r>
            <w:r w:rsidRPr="00403456">
              <w:rPr>
                <w:rFonts w:ascii="바탕체" w:hAnsi="바탕체" w:cs="Courier New" w:hint="eastAsia"/>
                <w:sz w:val="22"/>
                <w:szCs w:val="22"/>
              </w:rPr>
              <w:t>. 사용 쿼리</w:t>
            </w: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4E63DC" w:rsidRPr="00890037" w:rsidRDefault="004E63DC" w:rsidP="004E63D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>SELECT Z.COL_INDEX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,Z.DIV_CD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,P_B2B_B2C                  AS B2B_B2C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,SUBSTR(Z.BASIS_YYYYMM,1,4) AS BASIS_YYYY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,Z.BASIS_YYYYMM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,Z.KPI_CD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,SUM(Z.AMOUNT)              AS AMOUNT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,MAX(Z.DIV_NAME_KO)         AS DIV_NAME_KO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,MAX(Z.DIV_NAME_EN)         AS DIV_NAME_EN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FROM   (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 w:hint="eastAsia"/>
              </w:rPr>
              <w:t xml:space="preserve">            -- 1.</w:t>
            </w:r>
            <w:r w:rsidRPr="00D77ADD">
              <w:rPr>
                <w:rFonts w:ascii="GulimChe" w:hAnsi="GulimChe" w:cs="GulimChe" w:hint="eastAsia"/>
              </w:rPr>
              <w:t>전체</w:t>
            </w:r>
            <w:r w:rsidRPr="00D77ADD">
              <w:rPr>
                <w:rFonts w:ascii="GulimChe" w:hAnsi="GulimChe" w:cs="GulimChe" w:hint="eastAsia"/>
              </w:rPr>
              <w:t>_</w:t>
            </w:r>
            <w:r w:rsidRPr="00D77ADD">
              <w:rPr>
                <w:rFonts w:ascii="GulimChe" w:hAnsi="GulimChe" w:cs="GulimChe" w:hint="eastAsia"/>
              </w:rPr>
              <w:t>매출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 w:hint="eastAsia"/>
              </w:rPr>
              <w:t xml:space="preserve">            SELECT  '1.</w:t>
            </w:r>
            <w:r w:rsidRPr="00D77ADD">
              <w:rPr>
                <w:rFonts w:ascii="GulimChe" w:hAnsi="GulimChe" w:cs="GulimChe" w:hint="eastAsia"/>
              </w:rPr>
              <w:t>전체</w:t>
            </w:r>
            <w:r w:rsidRPr="00D77ADD">
              <w:rPr>
                <w:rFonts w:ascii="GulimChe" w:hAnsi="GulimChe" w:cs="GulimChe" w:hint="eastAsia"/>
              </w:rPr>
              <w:t>_</w:t>
            </w:r>
            <w:r w:rsidRPr="00D77ADD">
              <w:rPr>
                <w:rFonts w:ascii="GulimChe" w:hAnsi="GulimChe" w:cs="GulimChe" w:hint="eastAsia"/>
              </w:rPr>
              <w:t>매출</w:t>
            </w:r>
            <w:r w:rsidRPr="00D77ADD">
              <w:rPr>
                <w:rFonts w:ascii="GulimChe" w:hAnsi="GulimChe" w:cs="GulimChe" w:hint="eastAsia"/>
              </w:rPr>
              <w:t>'                  AS COL_INDEX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 w:hint="eastAsia"/>
              </w:rPr>
              <w:t xml:space="preserve">                   ,'1.</w:t>
            </w:r>
            <w:r w:rsidRPr="00D77ADD">
              <w:rPr>
                <w:rFonts w:ascii="GulimChe" w:hAnsi="GulimChe" w:cs="GulimChe" w:hint="eastAsia"/>
              </w:rPr>
              <w:t>전체</w:t>
            </w:r>
            <w:r w:rsidRPr="00D77ADD">
              <w:rPr>
                <w:rFonts w:ascii="GulimChe" w:hAnsi="GulimChe" w:cs="GulimChe" w:hint="eastAsia"/>
              </w:rPr>
              <w:t>_</w:t>
            </w:r>
            <w:r w:rsidRPr="00D77ADD">
              <w:rPr>
                <w:rFonts w:ascii="GulimChe" w:hAnsi="GulimChe" w:cs="GulimChe" w:hint="eastAsia"/>
              </w:rPr>
              <w:t>매출</w:t>
            </w:r>
            <w:r w:rsidRPr="00D77ADD">
              <w:rPr>
                <w:rFonts w:ascii="GulimChe" w:hAnsi="GulimChe" w:cs="GulimChe" w:hint="eastAsia"/>
              </w:rPr>
              <w:t>'                  AS DIV_CD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,A.BASE_YYYYMM                  AS BASIS_YYYYMM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,A.KPI_CD                       AS KPI_CD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,SUM(A.CURRM_USD_AMT)           AS AMOUNT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,''                             AS DIV_NAME_KO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,''                             AS DIV_NAME_EN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FROM    IPTDW.IPTDW_RES_KPI_SUBSDR_CNTRY A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/*INNER JOIN IPTDW.IPTDW_RES_DIM_CODES B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ON (B.CODE_TYPE = (CASE WHEN P_B2B_B2C = 'B2B' THEN 'B2B_DIV' WHEN P_B2B_B2C = 'B2C' THEN 'B2C_DIV' ELSE B.CODE_TYPE END)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AND  A.DIV_CD = B.CODE_ID)*/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WHERE   A.BASE_YYYYMM BETWEEN TO_CHAR(TO_DATE(SUBSTR(P_BASIS_YYYYMM,1, 4), 'YYYY') - 4 YEAR, 'YYYY')||'01' AND TO_CHAR(TO_DATE(P_BASIS_YYYYMM, 'YYYYMM'), 'YYYYMM') 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AND     A.SUBSDR_CD         = P_SUBSDR_CD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AND     A.SCENARIO_TYPE_CD  = 'AC0'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AND     A.CAT_CD            = 'BEP_SMART_DIV'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AND     A.KPI_CD           IN ('SALE')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AND     A.DIV_CD            = 'GBU'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GROUP BY A.DIV_CD, A.BASE_YYYYMM, A.KPI_CD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UNION ALL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 w:hint="eastAsia"/>
              </w:rPr>
              <w:t xml:space="preserve">            -- 2.</w:t>
            </w:r>
            <w:r w:rsidRPr="00D77ADD">
              <w:rPr>
                <w:rFonts w:ascii="GulimChe" w:hAnsi="GulimChe" w:cs="GulimChe" w:hint="eastAsia"/>
              </w:rPr>
              <w:t>전체</w:t>
            </w:r>
            <w:r w:rsidRPr="00D77ADD">
              <w:rPr>
                <w:rFonts w:ascii="GulimChe" w:hAnsi="GulimChe" w:cs="GulimChe" w:hint="eastAsia"/>
              </w:rPr>
              <w:t>_</w:t>
            </w:r>
            <w:r w:rsidRPr="00D77ADD">
              <w:rPr>
                <w:rFonts w:ascii="GulimChe" w:hAnsi="GulimChe" w:cs="GulimChe" w:hint="eastAsia"/>
              </w:rPr>
              <w:t>재고일수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 w:hint="eastAsia"/>
              </w:rPr>
              <w:t xml:space="preserve">            SELECT  '2.</w:t>
            </w:r>
            <w:r w:rsidRPr="00D77ADD">
              <w:rPr>
                <w:rFonts w:ascii="GulimChe" w:hAnsi="GulimChe" w:cs="GulimChe" w:hint="eastAsia"/>
              </w:rPr>
              <w:t>전체</w:t>
            </w:r>
            <w:r w:rsidRPr="00D77ADD">
              <w:rPr>
                <w:rFonts w:ascii="GulimChe" w:hAnsi="GulimChe" w:cs="GulimChe" w:hint="eastAsia"/>
              </w:rPr>
              <w:t>_</w:t>
            </w:r>
            <w:r w:rsidRPr="00D77ADD">
              <w:rPr>
                <w:rFonts w:ascii="GulimChe" w:hAnsi="GulimChe" w:cs="GulimChe" w:hint="eastAsia"/>
              </w:rPr>
              <w:t>재고일수</w:t>
            </w:r>
            <w:r w:rsidRPr="00D77ADD">
              <w:rPr>
                <w:rFonts w:ascii="GulimChe" w:hAnsi="GulimChe" w:cs="GulimChe" w:hint="eastAsia"/>
              </w:rPr>
              <w:t>'              AS COL_INDEX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 w:hint="eastAsia"/>
              </w:rPr>
              <w:t xml:space="preserve">                   ,'2.</w:t>
            </w:r>
            <w:r w:rsidRPr="00D77ADD">
              <w:rPr>
                <w:rFonts w:ascii="GulimChe" w:hAnsi="GulimChe" w:cs="GulimChe" w:hint="eastAsia"/>
              </w:rPr>
              <w:t>전체</w:t>
            </w:r>
            <w:r w:rsidRPr="00D77ADD">
              <w:rPr>
                <w:rFonts w:ascii="GulimChe" w:hAnsi="GulimChe" w:cs="GulimChe" w:hint="eastAsia"/>
              </w:rPr>
              <w:t>_</w:t>
            </w:r>
            <w:r w:rsidRPr="00D77ADD">
              <w:rPr>
                <w:rFonts w:ascii="GulimChe" w:hAnsi="GulimChe" w:cs="GulimChe" w:hint="eastAsia"/>
              </w:rPr>
              <w:t>재고일수</w:t>
            </w:r>
            <w:r w:rsidRPr="00D77ADD">
              <w:rPr>
                <w:rFonts w:ascii="GulimChe" w:hAnsi="GulimChe" w:cs="GulimChe" w:hint="eastAsia"/>
              </w:rPr>
              <w:t>'              AS DIV_CD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,A.BASE_YYYYMM                  AS BASIS_YYYYMM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,A.KPI_CD                       AS KPI_CD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,SUM(A.CURRM_USD_AMT)           AS AMOUNT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,''                             AS DIV_NAME_KO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,''                             AS DIV_NAME_EN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FROM    IPTDW.IPTDW_RES_KPI_SUBSDR_CNTRY A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WHERE   A.BASE_YYYYMM BETWEEN TO_CHAR(TO_DATE(SUBSTR(P_BASIS_YYYYMM,1, 4), 'YYYY') - 4 YEAR, 'YYYY')||'01' AND TO_CHAR(TO_DATE(P_BASIS_YYYYMM, 'YYYYMM'), 'YYYYMM') 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AND     A.SUBSDR_CD         = P_SUBSDR_CD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--AND     A.DIV_CD            = (CASE WHEN P_B2B_B2C IN ('B2B','B2C') THEN P_B2B_B2C ELSE 'GBU' END)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AND     A.DIV_CD            = 'GBU'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AND     A.SCENARIO_TYPE_CD  = 'AC0'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AND     A.CAT_CD            = 'SMART_INV'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AND     A.KPI_CD           IN ('INV_DIO', 'INV_DIO_R', 'INV_DIO_MTL')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GROUP BY A.DIV_CD, A.BASE_YYYYMM, A.KPI_CD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UNION ALL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 w:hint="eastAsia"/>
              </w:rPr>
              <w:t xml:space="preserve">            -- 3.</w:t>
            </w:r>
            <w:r w:rsidRPr="00D77ADD">
              <w:rPr>
                <w:rFonts w:ascii="GulimChe" w:hAnsi="GulimChe" w:cs="GulimChe" w:hint="eastAsia"/>
              </w:rPr>
              <w:t>전체</w:t>
            </w:r>
            <w:r w:rsidRPr="00D77ADD">
              <w:rPr>
                <w:rFonts w:ascii="GulimChe" w:hAnsi="GulimChe" w:cs="GulimChe" w:hint="eastAsia"/>
              </w:rPr>
              <w:t>_</w:t>
            </w:r>
            <w:r w:rsidRPr="00D77ADD">
              <w:rPr>
                <w:rFonts w:ascii="GulimChe" w:hAnsi="GulimChe" w:cs="GulimChe" w:hint="eastAsia"/>
              </w:rPr>
              <w:t>재고금액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 w:hint="eastAsia"/>
              </w:rPr>
              <w:t xml:space="preserve">            SELECT  '3.</w:t>
            </w:r>
            <w:r w:rsidRPr="00D77ADD">
              <w:rPr>
                <w:rFonts w:ascii="GulimChe" w:hAnsi="GulimChe" w:cs="GulimChe" w:hint="eastAsia"/>
              </w:rPr>
              <w:t>전체</w:t>
            </w:r>
            <w:r w:rsidRPr="00D77ADD">
              <w:rPr>
                <w:rFonts w:ascii="GulimChe" w:hAnsi="GulimChe" w:cs="GulimChe" w:hint="eastAsia"/>
              </w:rPr>
              <w:t>_</w:t>
            </w:r>
            <w:r w:rsidRPr="00D77ADD">
              <w:rPr>
                <w:rFonts w:ascii="GulimChe" w:hAnsi="GulimChe" w:cs="GulimChe" w:hint="eastAsia"/>
              </w:rPr>
              <w:t>재고금액</w:t>
            </w:r>
            <w:r w:rsidRPr="00D77ADD">
              <w:rPr>
                <w:rFonts w:ascii="GulimChe" w:hAnsi="GulimChe" w:cs="GulimChe" w:hint="eastAsia"/>
              </w:rPr>
              <w:t>'              AS COL_INDEX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 w:hint="eastAsia"/>
              </w:rPr>
              <w:t xml:space="preserve">                   ,'3.</w:t>
            </w:r>
            <w:r w:rsidRPr="00D77ADD">
              <w:rPr>
                <w:rFonts w:ascii="GulimChe" w:hAnsi="GulimChe" w:cs="GulimChe" w:hint="eastAsia"/>
              </w:rPr>
              <w:t>전체</w:t>
            </w:r>
            <w:r w:rsidRPr="00D77ADD">
              <w:rPr>
                <w:rFonts w:ascii="GulimChe" w:hAnsi="GulimChe" w:cs="GulimChe" w:hint="eastAsia"/>
              </w:rPr>
              <w:t>_</w:t>
            </w:r>
            <w:r w:rsidRPr="00D77ADD">
              <w:rPr>
                <w:rFonts w:ascii="GulimChe" w:hAnsi="GulimChe" w:cs="GulimChe" w:hint="eastAsia"/>
              </w:rPr>
              <w:t>재고금액</w:t>
            </w:r>
            <w:r w:rsidRPr="00D77ADD">
              <w:rPr>
                <w:rFonts w:ascii="GulimChe" w:hAnsi="GulimChe" w:cs="GulimChe" w:hint="eastAsia"/>
              </w:rPr>
              <w:t>'              AS DIV_CD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,A.BASE_YYYYMM                  AS BASIS_YYYYMM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,A.KPI_CD                       AS KPI_CD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,SUM(A.CURRM_USD_AMT)           AS AMOUNT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,''                             AS DIV_NAME_KO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,''                             AS DIV_NAME_EN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FROM    IPTDW.IPTDW_RES_KPI_SUBSDR_CNTRY A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/*INNER JOIN IPTDW.IPTDW_RES_DIM_CODES B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ON (B.CODE_TYPE = (CASE WHEN P_B2B_B2C = 'B2B' THEN 'B2B_DIV' WHEN P_B2B_B2C = 'B2C' THEN 'B2C_DIV' ELSE B.CODE_TYPE END)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AND  A.DIV_CD = B.CODE_ID)*/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WHERE   A.BASE_YYYYMM BETWEEN TO_CHAR(TO_DATE(SUBSTR(P_BASIS_YYYYMM,1, 4), 'YYYY') - 4 YEAR, 'YYYY')||'01' AND TO_CHAR(TO_DATE(P_BASIS_YYYYMM, 'YYYYMM'), 'YYYYMM') 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AND     A.SUBSDR_CD         = P_SUBSDR_CD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AND     A.SCENARIO_TYPE_CD  = 'AC0'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AND     A.CAT_CD            = 'SMART_INV'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AND     A.KPI_CD           IN ('INV', 'INV_WH', 'INV_SEA')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GROUP BY A.DIV_CD, A.BASE_YYYYMM, A.KPI_CD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UNION ALL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 w:hint="eastAsia"/>
              </w:rPr>
              <w:t xml:space="preserve">            -- 4.</w:t>
            </w:r>
            <w:r w:rsidRPr="00D77ADD">
              <w:rPr>
                <w:rFonts w:ascii="GulimChe" w:hAnsi="GulimChe" w:cs="GulimChe" w:hint="eastAsia"/>
              </w:rPr>
              <w:t>전체</w:t>
            </w:r>
            <w:r w:rsidRPr="00D77ADD">
              <w:rPr>
                <w:rFonts w:ascii="GulimChe" w:hAnsi="GulimChe" w:cs="GulimChe" w:hint="eastAsia"/>
              </w:rPr>
              <w:t>_</w:t>
            </w:r>
            <w:r w:rsidRPr="00D77ADD">
              <w:rPr>
                <w:rFonts w:ascii="GulimChe" w:hAnsi="GulimChe" w:cs="GulimChe" w:hint="eastAsia"/>
              </w:rPr>
              <w:t>장기재고금액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 w:hint="eastAsia"/>
              </w:rPr>
              <w:t xml:space="preserve">            SELECT  '4.</w:t>
            </w:r>
            <w:r w:rsidRPr="00D77ADD">
              <w:rPr>
                <w:rFonts w:ascii="GulimChe" w:hAnsi="GulimChe" w:cs="GulimChe" w:hint="eastAsia"/>
              </w:rPr>
              <w:t>전체</w:t>
            </w:r>
            <w:r w:rsidRPr="00D77ADD">
              <w:rPr>
                <w:rFonts w:ascii="GulimChe" w:hAnsi="GulimChe" w:cs="GulimChe" w:hint="eastAsia"/>
              </w:rPr>
              <w:t>_</w:t>
            </w:r>
            <w:r w:rsidRPr="00D77ADD">
              <w:rPr>
                <w:rFonts w:ascii="GulimChe" w:hAnsi="GulimChe" w:cs="GulimChe" w:hint="eastAsia"/>
              </w:rPr>
              <w:t>장기재고금액</w:t>
            </w:r>
            <w:r w:rsidRPr="00D77ADD">
              <w:rPr>
                <w:rFonts w:ascii="GulimChe" w:hAnsi="GulimChe" w:cs="GulimChe" w:hint="eastAsia"/>
              </w:rPr>
              <w:t>'          AS COL_INDEX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 w:hint="eastAsia"/>
              </w:rPr>
              <w:t xml:space="preserve">                   ,'4.</w:t>
            </w:r>
            <w:r w:rsidRPr="00D77ADD">
              <w:rPr>
                <w:rFonts w:ascii="GulimChe" w:hAnsi="GulimChe" w:cs="GulimChe" w:hint="eastAsia"/>
              </w:rPr>
              <w:t>전체</w:t>
            </w:r>
            <w:r w:rsidRPr="00D77ADD">
              <w:rPr>
                <w:rFonts w:ascii="GulimChe" w:hAnsi="GulimChe" w:cs="GulimChe" w:hint="eastAsia"/>
              </w:rPr>
              <w:t>_</w:t>
            </w:r>
            <w:r w:rsidRPr="00D77ADD">
              <w:rPr>
                <w:rFonts w:ascii="GulimChe" w:hAnsi="GulimChe" w:cs="GulimChe" w:hint="eastAsia"/>
              </w:rPr>
              <w:t>장기재고금액</w:t>
            </w:r>
            <w:r w:rsidRPr="00D77ADD">
              <w:rPr>
                <w:rFonts w:ascii="GulimChe" w:hAnsi="GulimChe" w:cs="GulimChe" w:hint="eastAsia"/>
              </w:rPr>
              <w:t>'          AS DIV_CD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,A.BASE_YYYYMM                  AS BASIS_YYYYMM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,A.KPI_CD                       AS KPI_CD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,SUM(A.CURRM_USD_AMT)           AS AMOUNT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,''                             AS DIV_NAME_KO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,''                             AS DIV_NAME_EN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FROM    IPTDW.IPTDW_RES_KPI_SUBSDR_CNTRY A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/*INNER JOIN IPTDW.IPTDW_RES_DIM_CODES B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ON (B.CODE_TYPE = (CASE WHEN P_B2B_B2C = 'B2B' THEN 'B2B_DIV' WHEN P_B2B_B2C = 'B2C' THEN 'B2C_DIV' ELSE B.CODE_TYPE END)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AND  A.DIV_CD = B.CODE_ID)*/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WHERE   A.BASE_YYYYMM BETWEEN TO_CHAR(TO_DATE(SUBSTR(P_BASIS_YYYYMM,1, 4), 'YYYY') - 4 YEAR, 'YYYY')||'01' AND TO_CHAR(TO_DATE(P_BASIS_YYYYMM, 'YYYYMM'), 'YYYYMM') 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AND     A.SUBSDR_CD         = P_SUBSDR_CD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AND     A.SCENARIO_TYPE_CD  = 'AC0'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AND     A.CAT_CD            = 'SMART_INV'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AND     A.KPI_CD           IN ('INV_LONG_TERM', 'INV_LONG_TERM_MTL','INV_LONG_TERM_AGING', 'INV_LONG_TERM_3_6', 'INV_LONG_TERM_7_12', 'INV_LONG_TERM_13_Over', 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       'INV_LONG_TERM_MTL_3_6', 'INV_LONG_TERM_MTL_7_12', 'INV_LONG_TERM_MTL_13_Over')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GROUP BY A.DIV_CD, A.BASE_YYYYMM, A.KPI_CD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UNION ALL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 w:hint="eastAsia"/>
              </w:rPr>
              <w:t xml:space="preserve">            -- 5.</w:t>
            </w:r>
            <w:r w:rsidRPr="00D77ADD">
              <w:rPr>
                <w:rFonts w:ascii="GulimChe" w:hAnsi="GulimChe" w:cs="GulimChe" w:hint="eastAsia"/>
              </w:rPr>
              <w:t>재고과다</w:t>
            </w:r>
            <w:r w:rsidRPr="00D77ADD">
              <w:rPr>
                <w:rFonts w:ascii="GulimChe" w:hAnsi="GulimChe" w:cs="GulimChe" w:hint="eastAsia"/>
              </w:rPr>
              <w:t>/</w:t>
            </w:r>
            <w:r w:rsidRPr="00D77ADD">
              <w:rPr>
                <w:rFonts w:ascii="GulimChe" w:hAnsi="GulimChe" w:cs="GulimChe" w:hint="eastAsia"/>
              </w:rPr>
              <w:t>재고부족</w:t>
            </w:r>
            <w:r w:rsidRPr="00D77ADD">
              <w:rPr>
                <w:rFonts w:ascii="GulimChe" w:hAnsi="GulimChe" w:cs="GulimChe" w:hint="eastAsia"/>
              </w:rPr>
              <w:t>_</w:t>
            </w:r>
            <w:r w:rsidRPr="00D77ADD">
              <w:rPr>
                <w:rFonts w:ascii="GulimChe" w:hAnsi="GulimChe" w:cs="GulimChe" w:hint="eastAsia"/>
              </w:rPr>
              <w:t>재고일수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 w:hint="eastAsia"/>
              </w:rPr>
              <w:t xml:space="preserve">            SELECT  '5.</w:t>
            </w:r>
            <w:r w:rsidRPr="00D77ADD">
              <w:rPr>
                <w:rFonts w:ascii="GulimChe" w:hAnsi="GulimChe" w:cs="GulimChe" w:hint="eastAsia"/>
              </w:rPr>
              <w:t>재고과다</w:t>
            </w:r>
            <w:r w:rsidRPr="00D77ADD">
              <w:rPr>
                <w:rFonts w:ascii="GulimChe" w:hAnsi="GulimChe" w:cs="GulimChe" w:hint="eastAsia"/>
              </w:rPr>
              <w:t>/</w:t>
            </w:r>
            <w:r w:rsidRPr="00D77ADD">
              <w:rPr>
                <w:rFonts w:ascii="GulimChe" w:hAnsi="GulimChe" w:cs="GulimChe" w:hint="eastAsia"/>
              </w:rPr>
              <w:t>재고부족</w:t>
            </w:r>
            <w:r w:rsidRPr="00D77ADD">
              <w:rPr>
                <w:rFonts w:ascii="GulimChe" w:hAnsi="GulimChe" w:cs="GulimChe" w:hint="eastAsia"/>
              </w:rPr>
              <w:t>_</w:t>
            </w:r>
            <w:r w:rsidRPr="00D77ADD">
              <w:rPr>
                <w:rFonts w:ascii="GulimChe" w:hAnsi="GulimChe" w:cs="GulimChe" w:hint="eastAsia"/>
              </w:rPr>
              <w:t>재고일수</w:t>
            </w:r>
            <w:r w:rsidRPr="00D77ADD">
              <w:rPr>
                <w:rFonts w:ascii="GulimChe" w:hAnsi="GulimChe" w:cs="GulimChe" w:hint="eastAsia"/>
              </w:rPr>
              <w:t>' AS COL_INDEX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,A.DIV_CD                       AS DIV_CD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,A.BASE_YYYYMM                  AS BASIS_YYYYMM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,A.KPI_CD                       AS KPI_CD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,SUM(A.CURRM_USD_AMT)           AS AMOUNT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,MAX(C2.KOR_NM)                 AS DIV_NAME_KO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,MAX(C2.ENG_NM)                 AS DIV_NAME_EN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FROM    IPTDW.IPTDW_RES_KPI_SUBSDR_CNTRY A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INNER JOIN IPTDW.IPTDW_RES_DIM_CODES B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ON (B.CODE_TYPE = (CASE WHEN P_B2B_B2C = 'B2B' THEN 'B2B_DIV' WHEN P_B2B_B2C = 'B2C' THEN 'B2C_DIV' ELSE B.CODE_TYPE END)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AND  A.DIV_CD = B.CODE_ID)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 w:hint="eastAsia"/>
              </w:rPr>
              <w:t xml:space="preserve">                    LEFT OUTER JOIN ( -- </w:t>
            </w:r>
            <w:r w:rsidRPr="00D77ADD">
              <w:rPr>
                <w:rFonts w:ascii="GulimChe" w:hAnsi="GulimChe" w:cs="GulimChe" w:hint="eastAsia"/>
              </w:rPr>
              <w:t>사업부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  SELECT 'DIV' AS CODE_TYPE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        ,A.DISPLAY_ORDER_SEQ AS DISP_SEQ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        ,A.DIVISION_CODE     AS CODE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        ,A.DISPLAY_NAME      AS KOR_NM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        ,A.DIVISION_NAME     AS ENG_NM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        ,A.COMPANY_CODE      AS REF_CD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  FROM   IPTDW.IPTDW_RES_DIM_COMM_DIVISION A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  WHERE  A.BASIS_YYYYMM = P_DIV_YYYYMM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  AND    A.USE_FLAG = 'Y'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) C2 ON (A.DIV_CD = C2.CODE)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WHERE   A.BASE_YYYYMM BETWEEN TO_CHAR(TO_DATE(SUBSTR(P_BASIS_YYYYMM,1, 4), 'YYYY') - 4 YEAR, 'YYYY')||'01' AND TO_CHAR(TO_DATE(P_BASIS_YYYYMM, 'YYYYMM'), 'YYYYMM') 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AND     A.SUBSDR_CD         = P_SUBSDR_CD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AND     A.SCENARIO_TYPE_CD  = 'AC0'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AND     A.CAT_CD            = 'SMART_INV'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AND     A.KPI_CD           IN ('INV_DIO')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GROUP BY A.DIV_CD, A.BASE_YYYYMM, A.KPI_CD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UNION ALL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 w:hint="eastAsia"/>
              </w:rPr>
              <w:t xml:space="preserve">            -- 6.</w:t>
            </w:r>
            <w:r w:rsidRPr="00D77ADD">
              <w:rPr>
                <w:rFonts w:ascii="GulimChe" w:hAnsi="GulimChe" w:cs="GulimChe" w:hint="eastAsia"/>
              </w:rPr>
              <w:t>재고과다</w:t>
            </w:r>
            <w:r w:rsidRPr="00D77ADD">
              <w:rPr>
                <w:rFonts w:ascii="GulimChe" w:hAnsi="GulimChe" w:cs="GulimChe" w:hint="eastAsia"/>
              </w:rPr>
              <w:t>/</w:t>
            </w:r>
            <w:r w:rsidRPr="00D77ADD">
              <w:rPr>
                <w:rFonts w:ascii="GulimChe" w:hAnsi="GulimChe" w:cs="GulimChe" w:hint="eastAsia"/>
              </w:rPr>
              <w:t>재고부족</w:t>
            </w:r>
            <w:r w:rsidRPr="00D77ADD">
              <w:rPr>
                <w:rFonts w:ascii="GulimChe" w:hAnsi="GulimChe" w:cs="GulimChe" w:hint="eastAsia"/>
              </w:rPr>
              <w:t>_</w:t>
            </w:r>
            <w:r w:rsidRPr="00D77ADD">
              <w:rPr>
                <w:rFonts w:ascii="GulimChe" w:hAnsi="GulimChe" w:cs="GulimChe" w:hint="eastAsia"/>
              </w:rPr>
              <w:t>재고금액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 w:hint="eastAsia"/>
              </w:rPr>
              <w:t xml:space="preserve">            SELECT  '6.</w:t>
            </w:r>
            <w:r w:rsidRPr="00D77ADD">
              <w:rPr>
                <w:rFonts w:ascii="GulimChe" w:hAnsi="GulimChe" w:cs="GulimChe" w:hint="eastAsia"/>
              </w:rPr>
              <w:t>재고과다</w:t>
            </w:r>
            <w:r w:rsidRPr="00D77ADD">
              <w:rPr>
                <w:rFonts w:ascii="GulimChe" w:hAnsi="GulimChe" w:cs="GulimChe" w:hint="eastAsia"/>
              </w:rPr>
              <w:t>/</w:t>
            </w:r>
            <w:r w:rsidRPr="00D77ADD">
              <w:rPr>
                <w:rFonts w:ascii="GulimChe" w:hAnsi="GulimChe" w:cs="GulimChe" w:hint="eastAsia"/>
              </w:rPr>
              <w:t>재고부족</w:t>
            </w:r>
            <w:r w:rsidRPr="00D77ADD">
              <w:rPr>
                <w:rFonts w:ascii="GulimChe" w:hAnsi="GulimChe" w:cs="GulimChe" w:hint="eastAsia"/>
              </w:rPr>
              <w:t>_</w:t>
            </w:r>
            <w:r w:rsidRPr="00D77ADD">
              <w:rPr>
                <w:rFonts w:ascii="GulimChe" w:hAnsi="GulimChe" w:cs="GulimChe" w:hint="eastAsia"/>
              </w:rPr>
              <w:t>재고금액</w:t>
            </w:r>
            <w:r w:rsidRPr="00D77ADD">
              <w:rPr>
                <w:rFonts w:ascii="GulimChe" w:hAnsi="GulimChe" w:cs="GulimChe" w:hint="eastAsia"/>
              </w:rPr>
              <w:t>' AS COL_INDEX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,A.DIV_CD                       AS DIV_CD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,A.BASE_YYYYMM                  AS BASIS_YYYYMM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,A.KPI_CD                       AS KPI_CD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,SUM(A.CURRM_USD_AMT)           AS AMOUNT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,MAX(C2.KOR_NM)                 AS DIV_NAME_KO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,MAX(C2.ENG_NM)                 AS DIV_NAME_EN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FROM    IPTDW.IPTDW_RES_KPI_SUBSDR_CNTRY A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INNER JOIN IPTDW.IPTDW_RES_DIM_CODES B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ON (B.CODE_TYPE = (CASE WHEN P_B2B_B2C = 'B2B' THEN 'B2B_DIV' WHEN P_B2B_B2C = 'B2C' THEN 'B2C_DIV' ELSE B.CODE_TYPE END)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AND  A.DIV_CD = B.CODE_ID)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 w:hint="eastAsia"/>
              </w:rPr>
              <w:t xml:space="preserve">                    LEFT OUTER JOIN ( -- </w:t>
            </w:r>
            <w:r w:rsidRPr="00D77ADD">
              <w:rPr>
                <w:rFonts w:ascii="GulimChe" w:hAnsi="GulimChe" w:cs="GulimChe" w:hint="eastAsia"/>
              </w:rPr>
              <w:t>사업부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  SELECT 'DIV' AS CODE_TYPE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        ,A.DISPLAY_ORDER_SEQ AS DISP_SEQ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        ,A.DIVISION_CODE     AS CODE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        ,A.DISPLAY_NAME      AS KOR_NM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        ,A.DIVISION_NAME     AS ENG_NM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        ,A.COMPANY_CODE      AS REF_CD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  FROM   IPTDW.IPTDW_RES_DIM_COMM_DIVISION A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  WHERE  A.BASIS_YYYYMM = P_DIV_YYYYMM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  AND    A.USE_FLAG = 'Y'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) C2 ON (A.DIV_CD = C2.CODE)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WHERE   A.BASE_YYYYMM BETWEEN TO_CHAR(TO_DATE(SUBSTR(P_BASIS_YYYYMM,1, 4), 'YYYY') - 4 YEAR, 'YYYY')||'01' AND TO_CHAR(TO_DATE(P_BASIS_YYYYMM, 'YYYYMM'), 'YYYYMM') 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AND     A.SUBSDR_CD         = P_SUBSDR_CD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AND     A.SCENARIO_TYPE_CD  = 'AC0'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AND     A.CAT_CD            = 'SMART_INV'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AND     A.KPI_CD           IN ('INV')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GROUP BY A.DIV_CD, A.BASE_YYYYMM, A.KPI_CD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UNION ALL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 w:hint="eastAsia"/>
              </w:rPr>
              <w:t xml:space="preserve">            -- 7.</w:t>
            </w:r>
            <w:r w:rsidRPr="00D77ADD">
              <w:rPr>
                <w:rFonts w:ascii="GulimChe" w:hAnsi="GulimChe" w:cs="GulimChe" w:hint="eastAsia"/>
              </w:rPr>
              <w:t>장기재고율</w:t>
            </w:r>
            <w:r w:rsidRPr="00D77ADD">
              <w:rPr>
                <w:rFonts w:ascii="GulimChe" w:hAnsi="GulimChe" w:cs="GulimChe" w:hint="eastAsia"/>
              </w:rPr>
              <w:t>_</w:t>
            </w:r>
            <w:r w:rsidRPr="00D77ADD">
              <w:rPr>
                <w:rFonts w:ascii="GulimChe" w:hAnsi="GulimChe" w:cs="GulimChe" w:hint="eastAsia"/>
              </w:rPr>
              <w:t>장기재고금액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 w:hint="eastAsia"/>
              </w:rPr>
              <w:t xml:space="preserve">            SELECT  '7.</w:t>
            </w:r>
            <w:r w:rsidRPr="00D77ADD">
              <w:rPr>
                <w:rFonts w:ascii="GulimChe" w:hAnsi="GulimChe" w:cs="GulimChe" w:hint="eastAsia"/>
              </w:rPr>
              <w:t>장기재고율</w:t>
            </w:r>
            <w:r w:rsidRPr="00D77ADD">
              <w:rPr>
                <w:rFonts w:ascii="GulimChe" w:hAnsi="GulimChe" w:cs="GulimChe" w:hint="eastAsia"/>
              </w:rPr>
              <w:t>_</w:t>
            </w:r>
            <w:r w:rsidRPr="00D77ADD">
              <w:rPr>
                <w:rFonts w:ascii="GulimChe" w:hAnsi="GulimChe" w:cs="GulimChe" w:hint="eastAsia"/>
              </w:rPr>
              <w:t>장기재고금액</w:t>
            </w:r>
            <w:r w:rsidRPr="00D77ADD">
              <w:rPr>
                <w:rFonts w:ascii="GulimChe" w:hAnsi="GulimChe" w:cs="GulimChe" w:hint="eastAsia"/>
              </w:rPr>
              <w:t>'    AS COL_INDEX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,A.DIV_CD                       AS DIV_CD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,A.BASE_YYYYMM                  AS BASIS_YYYYMM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,A.KPI_CD                       AS KPI_CD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,SUM(A.CURRM_USD_AMT)           AS AMOUNT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,MAX(C2.KOR_NM)                 AS DIV_NAME_KO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,MAX(C2.ENG_NM)                 AS DIV_NAME_EN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FROM    IPTDW.IPTDW_RES_KPI_SUBSDR_CNTRY A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INNER JOIN IPTDW.IPTDW_RES_DIM_CODES B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ON (B.CODE_TYPE = (CASE WHEN P_B2B_B2C = 'B2B' THEN 'B2B_DIV' WHEN P_B2B_B2C = 'B2C' THEN 'B2C_DIV' ELSE B.CODE_TYPE END)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AND  A.DIV_CD = B.CODE_ID)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 w:hint="eastAsia"/>
              </w:rPr>
              <w:t xml:space="preserve">                    LEFT OUTER JOIN ( -- </w:t>
            </w:r>
            <w:r w:rsidRPr="00D77ADD">
              <w:rPr>
                <w:rFonts w:ascii="GulimChe" w:hAnsi="GulimChe" w:cs="GulimChe" w:hint="eastAsia"/>
              </w:rPr>
              <w:t>사업부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  SELECT 'DIV' AS CODE_TYPE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        ,A.DISPLAY_ORDER_SEQ AS DISP_SEQ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        ,A.DIVISION_CODE     AS CODE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        ,A.DISPLAY_NAME      AS KOR_NM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        ,A.DIVISION_NAME     AS ENG_NM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        ,A.COMPANY_CODE      AS REF_CD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  FROM   IPTDW.IPTDW_RES_DIM_COMM_DIVISION A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  WHERE  A.BASIS_YYYYMM = P_DIV_YYYYMM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  AND    A.USE_FLAG = 'Y'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) C2 ON (A.DIV_CD = C2.CODE)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WHERE   A.BASE_YYYYMM BETWEEN TO_CHAR(TO_DATE(SUBSTR(P_BASIS_YYYYMM,1, 4), 'YYYY') - 4 YEAR, 'YYYY')||'01' AND TO_CHAR(TO_DATE(P_BASIS_YYYYMM, 'YYYYMM'), 'YYYYMM') 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AND     A.SUBSDR_CD         = P_SUBSDR_CD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AND     A.SCENARIO_TYPE_CD  = 'AC0'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AND     A.CAT_CD            = 'SMART_INV'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AND     A.KPI_CD           IN ('INV_LONG_TERM')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GROUP BY A.DIV_CD, A.BASE_YYYYMM, A.KPI_CD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UNION ALL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 w:hint="eastAsia"/>
              </w:rPr>
              <w:t xml:space="preserve">            -- 7.</w:t>
            </w:r>
            <w:r w:rsidRPr="00D77ADD">
              <w:rPr>
                <w:rFonts w:ascii="GulimChe" w:hAnsi="GulimChe" w:cs="GulimChe" w:hint="eastAsia"/>
              </w:rPr>
              <w:t>장기재고율</w:t>
            </w:r>
            <w:r w:rsidRPr="00D77ADD">
              <w:rPr>
                <w:rFonts w:ascii="GulimChe" w:hAnsi="GulimChe" w:cs="GulimChe" w:hint="eastAsia"/>
              </w:rPr>
              <w:t>_</w:t>
            </w:r>
            <w:r w:rsidRPr="00D77ADD">
              <w:rPr>
                <w:rFonts w:ascii="GulimChe" w:hAnsi="GulimChe" w:cs="GulimChe" w:hint="eastAsia"/>
              </w:rPr>
              <w:t>매출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 w:hint="eastAsia"/>
              </w:rPr>
              <w:t xml:space="preserve">            SELECT  '7.</w:t>
            </w:r>
            <w:r w:rsidRPr="00D77ADD">
              <w:rPr>
                <w:rFonts w:ascii="GulimChe" w:hAnsi="GulimChe" w:cs="GulimChe" w:hint="eastAsia"/>
              </w:rPr>
              <w:t>장기재고율</w:t>
            </w:r>
            <w:r w:rsidRPr="00D77ADD">
              <w:rPr>
                <w:rFonts w:ascii="GulimChe" w:hAnsi="GulimChe" w:cs="GulimChe" w:hint="eastAsia"/>
              </w:rPr>
              <w:t>_</w:t>
            </w:r>
            <w:r w:rsidRPr="00D77ADD">
              <w:rPr>
                <w:rFonts w:ascii="GulimChe" w:hAnsi="GulimChe" w:cs="GulimChe" w:hint="eastAsia"/>
              </w:rPr>
              <w:t>매출</w:t>
            </w:r>
            <w:r w:rsidRPr="00D77ADD">
              <w:rPr>
                <w:rFonts w:ascii="GulimChe" w:hAnsi="GulimChe" w:cs="GulimChe" w:hint="eastAsia"/>
              </w:rPr>
              <w:t>'            AS COL_INDEX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,A.DIV_CD                       AS DIV_CD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,A.BASE_YYYYMM                  AS BASIS_YYYYMM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,A.KPI_CD                       AS KPI_CD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,SUM(A.CURRM_USD_AMT)           AS AMOUNT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,MAX(C2.KOR_NM)                 AS DIV_NAME_KO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,MAX(C2.ENG_NM)                 AS DIV_NAME_EN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FROM    IPTDW.IPTDW_RES_KPI_SUBSDR_CNTRY A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INNER JOIN IPTDW.IPTDW_RES_DIM_CODES B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ON (B.CODE_TYPE = (CASE WHEN P_B2B_B2C = 'B2B' THEN 'B2B_DIV' WHEN P_B2B_B2C = 'B2C' THEN 'B2C_DIV' ELSE B.CODE_TYPE END)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AND  A.DIV_CD = B.CODE_ID)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 w:hint="eastAsia"/>
              </w:rPr>
              <w:t xml:space="preserve">                    LEFT OUTER JOIN ( -- </w:t>
            </w:r>
            <w:r w:rsidRPr="00D77ADD">
              <w:rPr>
                <w:rFonts w:ascii="GulimChe" w:hAnsi="GulimChe" w:cs="GulimChe" w:hint="eastAsia"/>
              </w:rPr>
              <w:t>사업부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  SELECT 'DIV' AS CODE_TYPE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        ,A.DISPLAY_ORDER_SEQ AS DISP_SEQ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        ,A.DIVISION_CODE     AS CODE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        ,A.DISPLAY_NAME      AS KOR_NM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        ,A.DIVISION_NAME     AS ENG_NM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        ,A.COMPANY_CODE      AS REF_CD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  FROM   IPTDW.IPTDW_RES_DIM_COMM_DIVISION A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  WHERE  A.BASIS_YYYYMM = P_DIV_YYYYMM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  AND    A.USE_FLAG = 'Y'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                        ) C2 ON (A.DIV_CD = C2.CODE)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WHERE   A.BASE_YYYYMM       = TO_CHAR(TO_DATE(P_BASIS_YYYYMM, 'YYYYMM'), 'YYYYMM') 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AND     A.SUBSDR_CD         = P_SUBSDR_CD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AND     A.SCENARIO_TYPE_CD  = 'AC0'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AND     A.CAT_CD            = 'BEP_SMART_DIV'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AND     A.KPI_CD           IN ('SALE')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 GROUP BY A.DIV_CD, A.BASE_YYYYMM, A.KPI_CD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       ) Z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GROUP BY Z.COL_INDEX, Z.DIV_CD, SUBSTR(Z.BASIS_YYYYMM,1,4), Z.BASIS_YYYYMM, Z.KPI_CD</w:t>
            </w:r>
          </w:p>
          <w:p w:rsidR="00D77ADD" w:rsidRPr="00D77ADD" w:rsidRDefault="00D77ADD" w:rsidP="00D77AD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77ADD">
              <w:rPr>
                <w:rFonts w:ascii="GulimChe" w:hAnsi="GulimChe" w:cs="GulimChe"/>
              </w:rPr>
              <w:t xml:space="preserve">    ORDER BY Z.COL_INDEX, Z.DIV_CD, SUBSTR(Z.BASIS_YYYYMM,1,4), Z.BASIS_YYYYMM, Z.KPI_CD</w:t>
            </w:r>
          </w:p>
          <w:p w:rsidR="004E63DC" w:rsidRPr="00964CC6" w:rsidRDefault="00D77ADD" w:rsidP="00D77ADD">
            <w:pPr>
              <w:ind w:leftChars="-178" w:hangingChars="178" w:hanging="356"/>
              <w:rPr>
                <w:rFonts w:ascii="바탕" w:eastAsia="바탕" w:hAnsi="바탕" w:cs="Courier New"/>
                <w:b/>
              </w:rPr>
            </w:pPr>
            <w:r w:rsidRPr="00D77ADD">
              <w:rPr>
                <w:rFonts w:ascii="GulimChe" w:hAnsi="GulimChe" w:cs="GulimChe"/>
              </w:rPr>
              <w:t xml:space="preserve">    WITH UR ;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오퍼레이션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바탕" w:eastAsia="바탕" w:hAnsi="바탕"/>
                <w:u w:val="singl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에러처리</w:t>
            </w:r>
          </w:p>
        </w:tc>
        <w:tc>
          <w:tcPr>
            <w:tcW w:w="8059" w:type="dxa"/>
          </w:tcPr>
          <w:p w:rsidR="004E63DC" w:rsidRPr="00AC1B9E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에러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발생시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내에서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처리하지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않고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공통모듈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처리함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</w:p>
        </w:tc>
      </w:tr>
    </w:tbl>
    <w:p w:rsidR="004E63DC" w:rsidRDefault="004E63DC" w:rsidP="004E63DC">
      <w:pPr>
        <w:pStyle w:val="2"/>
        <w:numPr>
          <w:ilvl w:val="0"/>
          <w:numId w:val="0"/>
        </w:numPr>
      </w:pPr>
    </w:p>
    <w:p w:rsidR="004E63DC" w:rsidRPr="004E63DC" w:rsidRDefault="004E63DC" w:rsidP="004E63DC"/>
    <w:p w:rsidR="003B73C7" w:rsidRDefault="003B73C7" w:rsidP="003B73C7">
      <w:pPr>
        <w:pStyle w:val="2"/>
        <w:numPr>
          <w:ilvl w:val="0"/>
          <w:numId w:val="0"/>
        </w:numPr>
      </w:pPr>
      <w:bookmarkStart w:id="35" w:name="_Toc65577109"/>
      <w:bookmarkStart w:id="36" w:name="_Toc156711823"/>
    </w:p>
    <w:p w:rsidR="003B73C7" w:rsidRDefault="003B73C7" w:rsidP="003B73C7">
      <w:pPr>
        <w:pStyle w:val="2"/>
        <w:numPr>
          <w:ilvl w:val="0"/>
          <w:numId w:val="0"/>
        </w:numPr>
      </w:pPr>
    </w:p>
    <w:p w:rsidR="00081A1D" w:rsidRDefault="00013C67" w:rsidP="0099317F">
      <w:pPr>
        <w:pStyle w:val="2"/>
        <w:numPr>
          <w:ilvl w:val="0"/>
          <w:numId w:val="0"/>
        </w:numPr>
      </w:pPr>
      <w:bookmarkStart w:id="37" w:name="_Toc442348910"/>
      <w:r>
        <w:rPr>
          <w:rFonts w:hint="eastAsia"/>
        </w:rPr>
        <w:t xml:space="preserve">2.2 </w:t>
      </w:r>
      <w:r w:rsidR="00081A1D">
        <w:rPr>
          <w:rFonts w:hint="eastAsia"/>
        </w:rPr>
        <w:t>Return Value</w:t>
      </w:r>
      <w:bookmarkEnd w:id="35"/>
      <w:bookmarkEnd w:id="36"/>
      <w:bookmarkEnd w:id="37"/>
    </w:p>
    <w:p w:rsidR="00081A1D" w:rsidRDefault="00081A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593"/>
        <w:gridCol w:w="1593"/>
        <w:gridCol w:w="1593"/>
        <w:gridCol w:w="1274"/>
        <w:gridCol w:w="1912"/>
        <w:gridCol w:w="1593"/>
      </w:tblGrid>
      <w:tr w:rsidR="00081A1D"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Argument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Prompt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Value Set</w:t>
            </w:r>
          </w:p>
        </w:tc>
        <w:tc>
          <w:tcPr>
            <w:tcW w:w="127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Type</w:t>
            </w:r>
          </w:p>
        </w:tc>
        <w:tc>
          <w:tcPr>
            <w:tcW w:w="191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Value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Option</w:t>
            </w:r>
          </w:p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</w:tbl>
    <w:p w:rsidR="00E20662" w:rsidRDefault="00E20662" w:rsidP="00013C67">
      <w:pPr>
        <w:pStyle w:val="2"/>
        <w:numPr>
          <w:ilvl w:val="0"/>
          <w:numId w:val="0"/>
        </w:numPr>
      </w:pPr>
      <w:bookmarkStart w:id="38" w:name="_Toc53558874"/>
      <w:bookmarkStart w:id="39" w:name="_Toc65577110"/>
      <w:bookmarkStart w:id="40" w:name="_Toc156711824"/>
    </w:p>
    <w:p w:rsidR="00081A1D" w:rsidRDefault="00013C67" w:rsidP="00013C67">
      <w:pPr>
        <w:pStyle w:val="2"/>
        <w:numPr>
          <w:ilvl w:val="0"/>
          <w:numId w:val="0"/>
        </w:numPr>
      </w:pPr>
      <w:bookmarkStart w:id="41" w:name="_Toc442348911"/>
      <w:r>
        <w:rPr>
          <w:rFonts w:hint="eastAsia"/>
        </w:rPr>
        <w:t xml:space="preserve">2.3 </w:t>
      </w:r>
      <w:r w:rsidR="00081A1D">
        <w:rPr>
          <w:rFonts w:hint="eastAsia"/>
        </w:rPr>
        <w:t>Table and View Usage</w:t>
      </w:r>
      <w:bookmarkEnd w:id="38"/>
      <w:bookmarkEnd w:id="39"/>
      <w:bookmarkEnd w:id="40"/>
      <w:bookmarkEnd w:id="41"/>
    </w:p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4949"/>
        <w:gridCol w:w="1152"/>
        <w:gridCol w:w="1123"/>
        <w:gridCol w:w="1213"/>
        <w:gridCol w:w="1160"/>
      </w:tblGrid>
      <w:tr w:rsidR="00081A1D">
        <w:tc>
          <w:tcPr>
            <w:tcW w:w="384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Table Name</w:t>
            </w:r>
          </w:p>
        </w:tc>
        <w:tc>
          <w:tcPr>
            <w:tcW w:w="143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Select</w:t>
            </w:r>
          </w:p>
        </w:tc>
        <w:tc>
          <w:tcPr>
            <w:tcW w:w="141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Insert</w:t>
            </w:r>
          </w:p>
        </w:tc>
        <w:tc>
          <w:tcPr>
            <w:tcW w:w="1471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Update</w:t>
            </w:r>
          </w:p>
        </w:tc>
        <w:tc>
          <w:tcPr>
            <w:tcW w:w="1438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Delete</w:t>
            </w:r>
          </w:p>
        </w:tc>
      </w:tr>
      <w:tr w:rsidR="00081A1D">
        <w:tc>
          <w:tcPr>
            <w:tcW w:w="3842" w:type="dxa"/>
          </w:tcPr>
          <w:p w:rsidR="00081A1D" w:rsidRPr="004E63DC" w:rsidRDefault="002845F4">
            <w:pPr>
              <w:rPr>
                <w:rFonts w:eastAsia="바탕" w:cs="Arial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>IPTDW.IPTDW_RES_KPI_SUBSDR_CNTRY</w:t>
            </w:r>
          </w:p>
        </w:tc>
        <w:tc>
          <w:tcPr>
            <w:tcW w:w="1432" w:type="dxa"/>
          </w:tcPr>
          <w:p w:rsidR="00081A1D" w:rsidRDefault="00081A1D">
            <w:r>
              <w:rPr>
                <w:rFonts w:hint="eastAsia"/>
              </w:rPr>
              <w:t>Y</w:t>
            </w:r>
          </w:p>
        </w:tc>
        <w:tc>
          <w:tcPr>
            <w:tcW w:w="1414" w:type="dxa"/>
          </w:tcPr>
          <w:p w:rsidR="00081A1D" w:rsidRDefault="00081A1D"/>
        </w:tc>
        <w:tc>
          <w:tcPr>
            <w:tcW w:w="1471" w:type="dxa"/>
          </w:tcPr>
          <w:p w:rsidR="00081A1D" w:rsidRDefault="00081A1D"/>
        </w:tc>
        <w:tc>
          <w:tcPr>
            <w:tcW w:w="1438" w:type="dxa"/>
          </w:tcPr>
          <w:p w:rsidR="00081A1D" w:rsidRDefault="00081A1D"/>
        </w:tc>
      </w:tr>
      <w:tr w:rsidR="003C60B2">
        <w:tc>
          <w:tcPr>
            <w:tcW w:w="3842" w:type="dxa"/>
          </w:tcPr>
          <w:p w:rsidR="003C60B2" w:rsidRPr="004E63DC" w:rsidRDefault="002845F4" w:rsidP="004E63DC">
            <w:pPr>
              <w:rPr>
                <w:rFonts w:eastAsia="바탕" w:cs="Arial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>IPTDW.IPTDW_RES_DIM_CORP_DISPLAY_MASTER</w:t>
            </w:r>
          </w:p>
        </w:tc>
        <w:tc>
          <w:tcPr>
            <w:tcW w:w="1432" w:type="dxa"/>
          </w:tcPr>
          <w:p w:rsidR="003C60B2" w:rsidRDefault="00BF15AD">
            <w:r>
              <w:rPr>
                <w:rFonts w:hint="eastAsia"/>
              </w:rPr>
              <w:t>Y</w:t>
            </w:r>
          </w:p>
        </w:tc>
        <w:tc>
          <w:tcPr>
            <w:tcW w:w="1414" w:type="dxa"/>
          </w:tcPr>
          <w:p w:rsidR="003C60B2" w:rsidRDefault="003C60B2"/>
        </w:tc>
        <w:tc>
          <w:tcPr>
            <w:tcW w:w="1471" w:type="dxa"/>
          </w:tcPr>
          <w:p w:rsidR="003C60B2" w:rsidRDefault="003C60B2"/>
        </w:tc>
        <w:tc>
          <w:tcPr>
            <w:tcW w:w="1438" w:type="dxa"/>
          </w:tcPr>
          <w:p w:rsidR="003C60B2" w:rsidRDefault="003C60B2"/>
        </w:tc>
      </w:tr>
      <w:tr w:rsidR="008528ED">
        <w:tc>
          <w:tcPr>
            <w:tcW w:w="3842" w:type="dxa"/>
          </w:tcPr>
          <w:p w:rsidR="008528ED" w:rsidRPr="004E63DC" w:rsidRDefault="002845F4">
            <w:pPr>
              <w:rPr>
                <w:rFonts w:eastAsia="바탕" w:cs="Arial"/>
                <w:color w:val="000000"/>
              </w:rPr>
            </w:pPr>
            <w:r w:rsidRPr="002845F4">
              <w:rPr>
                <w:rFonts w:eastAsia="바탕" w:cs="Arial"/>
                <w:color w:val="000000"/>
              </w:rPr>
              <w:t>IPTDW.IPTDW_RES_DIM_COMM_DIVISION</w:t>
            </w:r>
          </w:p>
        </w:tc>
        <w:tc>
          <w:tcPr>
            <w:tcW w:w="1432" w:type="dxa"/>
          </w:tcPr>
          <w:p w:rsidR="008528ED" w:rsidRDefault="002845F4">
            <w:r>
              <w:rPr>
                <w:rFonts w:hint="eastAsia"/>
              </w:rPr>
              <w:t>Y</w:t>
            </w:r>
          </w:p>
        </w:tc>
        <w:tc>
          <w:tcPr>
            <w:tcW w:w="1414" w:type="dxa"/>
          </w:tcPr>
          <w:p w:rsidR="008528ED" w:rsidRDefault="008528ED"/>
        </w:tc>
        <w:tc>
          <w:tcPr>
            <w:tcW w:w="1471" w:type="dxa"/>
          </w:tcPr>
          <w:p w:rsidR="008528ED" w:rsidRDefault="008528ED"/>
        </w:tc>
        <w:tc>
          <w:tcPr>
            <w:tcW w:w="1438" w:type="dxa"/>
          </w:tcPr>
          <w:p w:rsidR="008528ED" w:rsidRDefault="008528ED"/>
        </w:tc>
      </w:tr>
      <w:tr w:rsidR="008528ED">
        <w:tc>
          <w:tcPr>
            <w:tcW w:w="3842" w:type="dxa"/>
          </w:tcPr>
          <w:p w:rsidR="008528ED" w:rsidRPr="004E63DC" w:rsidRDefault="002845F4">
            <w:pPr>
              <w:rPr>
                <w:rFonts w:eastAsia="바탕" w:cs="Arial"/>
                <w:color w:val="000000"/>
              </w:rPr>
            </w:pPr>
            <w:r w:rsidRPr="002845F4">
              <w:rPr>
                <w:rFonts w:eastAsia="바탕" w:cs="Arial"/>
                <w:color w:val="000000"/>
              </w:rPr>
              <w:t>IPTDW.IPTDW_RES_DIM_CODES</w:t>
            </w:r>
          </w:p>
        </w:tc>
        <w:tc>
          <w:tcPr>
            <w:tcW w:w="1432" w:type="dxa"/>
          </w:tcPr>
          <w:p w:rsidR="008528ED" w:rsidRDefault="002845F4">
            <w:r>
              <w:rPr>
                <w:rFonts w:hint="eastAsia"/>
              </w:rPr>
              <w:t>Y</w:t>
            </w:r>
          </w:p>
        </w:tc>
        <w:tc>
          <w:tcPr>
            <w:tcW w:w="1414" w:type="dxa"/>
          </w:tcPr>
          <w:p w:rsidR="008528ED" w:rsidRDefault="008528ED"/>
        </w:tc>
        <w:tc>
          <w:tcPr>
            <w:tcW w:w="1471" w:type="dxa"/>
          </w:tcPr>
          <w:p w:rsidR="008528ED" w:rsidRDefault="008528ED"/>
        </w:tc>
        <w:tc>
          <w:tcPr>
            <w:tcW w:w="1438" w:type="dxa"/>
          </w:tcPr>
          <w:p w:rsidR="008528ED" w:rsidRDefault="008528ED"/>
        </w:tc>
      </w:tr>
      <w:tr w:rsidR="00521358">
        <w:tc>
          <w:tcPr>
            <w:tcW w:w="3842" w:type="dxa"/>
          </w:tcPr>
          <w:p w:rsidR="00521358" w:rsidRPr="00351732" w:rsidRDefault="00521358" w:rsidP="0073567B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521358" w:rsidRDefault="00521358" w:rsidP="002572B1"/>
        </w:tc>
        <w:tc>
          <w:tcPr>
            <w:tcW w:w="1414" w:type="dxa"/>
          </w:tcPr>
          <w:p w:rsidR="00521358" w:rsidRDefault="00521358" w:rsidP="002572B1"/>
        </w:tc>
        <w:tc>
          <w:tcPr>
            <w:tcW w:w="1471" w:type="dxa"/>
          </w:tcPr>
          <w:p w:rsidR="00521358" w:rsidRDefault="00521358" w:rsidP="002572B1"/>
        </w:tc>
        <w:tc>
          <w:tcPr>
            <w:tcW w:w="1438" w:type="dxa"/>
          </w:tcPr>
          <w:p w:rsidR="00521358" w:rsidRDefault="00521358" w:rsidP="002572B1"/>
        </w:tc>
      </w:tr>
      <w:tr w:rsidR="00521358">
        <w:tc>
          <w:tcPr>
            <w:tcW w:w="3842" w:type="dxa"/>
          </w:tcPr>
          <w:p w:rsidR="00521358" w:rsidRPr="00351732" w:rsidRDefault="00521358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521358" w:rsidRDefault="00521358"/>
        </w:tc>
        <w:tc>
          <w:tcPr>
            <w:tcW w:w="1414" w:type="dxa"/>
          </w:tcPr>
          <w:p w:rsidR="00521358" w:rsidRDefault="00521358"/>
        </w:tc>
        <w:tc>
          <w:tcPr>
            <w:tcW w:w="1471" w:type="dxa"/>
          </w:tcPr>
          <w:p w:rsidR="00521358" w:rsidRDefault="00521358"/>
        </w:tc>
        <w:tc>
          <w:tcPr>
            <w:tcW w:w="1438" w:type="dxa"/>
          </w:tcPr>
          <w:p w:rsidR="00521358" w:rsidRDefault="00521358"/>
        </w:tc>
      </w:tr>
      <w:tr w:rsidR="00521358">
        <w:tc>
          <w:tcPr>
            <w:tcW w:w="3842" w:type="dxa"/>
          </w:tcPr>
          <w:p w:rsidR="00521358" w:rsidRPr="00351732" w:rsidRDefault="00521358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521358" w:rsidRDefault="00521358" w:rsidP="002572B1"/>
        </w:tc>
        <w:tc>
          <w:tcPr>
            <w:tcW w:w="1414" w:type="dxa"/>
          </w:tcPr>
          <w:p w:rsidR="00521358" w:rsidRDefault="00521358" w:rsidP="002572B1"/>
        </w:tc>
        <w:tc>
          <w:tcPr>
            <w:tcW w:w="1471" w:type="dxa"/>
          </w:tcPr>
          <w:p w:rsidR="00521358" w:rsidRDefault="00521358" w:rsidP="002572B1"/>
        </w:tc>
        <w:tc>
          <w:tcPr>
            <w:tcW w:w="1438" w:type="dxa"/>
          </w:tcPr>
          <w:p w:rsidR="00521358" w:rsidRDefault="00521358" w:rsidP="002572B1"/>
        </w:tc>
      </w:tr>
      <w:tr w:rsidR="002772FC">
        <w:tc>
          <w:tcPr>
            <w:tcW w:w="3842" w:type="dxa"/>
          </w:tcPr>
          <w:p w:rsidR="002772FC" w:rsidRPr="00351732" w:rsidRDefault="002772FC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2772FC" w:rsidRDefault="002772FC" w:rsidP="002572B1"/>
        </w:tc>
        <w:tc>
          <w:tcPr>
            <w:tcW w:w="1414" w:type="dxa"/>
          </w:tcPr>
          <w:p w:rsidR="002772FC" w:rsidRDefault="002772FC" w:rsidP="002572B1"/>
        </w:tc>
        <w:tc>
          <w:tcPr>
            <w:tcW w:w="1471" w:type="dxa"/>
          </w:tcPr>
          <w:p w:rsidR="002772FC" w:rsidRDefault="002772FC" w:rsidP="002572B1"/>
        </w:tc>
        <w:tc>
          <w:tcPr>
            <w:tcW w:w="1438" w:type="dxa"/>
          </w:tcPr>
          <w:p w:rsidR="002772FC" w:rsidRDefault="002772FC" w:rsidP="002572B1"/>
        </w:tc>
      </w:tr>
      <w:tr w:rsidR="002772FC">
        <w:tc>
          <w:tcPr>
            <w:tcW w:w="3842" w:type="dxa"/>
          </w:tcPr>
          <w:p w:rsidR="002772FC" w:rsidRPr="00351732" w:rsidRDefault="002772FC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2772FC" w:rsidRPr="00136EE1" w:rsidRDefault="002772FC" w:rsidP="002572B1"/>
        </w:tc>
        <w:tc>
          <w:tcPr>
            <w:tcW w:w="1414" w:type="dxa"/>
          </w:tcPr>
          <w:p w:rsidR="002772FC" w:rsidRPr="00136EE1" w:rsidRDefault="002772FC" w:rsidP="002572B1"/>
        </w:tc>
        <w:tc>
          <w:tcPr>
            <w:tcW w:w="1471" w:type="dxa"/>
          </w:tcPr>
          <w:p w:rsidR="002772FC" w:rsidRDefault="002772FC" w:rsidP="002572B1"/>
        </w:tc>
        <w:tc>
          <w:tcPr>
            <w:tcW w:w="1438" w:type="dxa"/>
          </w:tcPr>
          <w:p w:rsidR="002772FC" w:rsidRDefault="002772FC" w:rsidP="002572B1"/>
        </w:tc>
      </w:tr>
      <w:tr w:rsidR="00351732">
        <w:tc>
          <w:tcPr>
            <w:tcW w:w="3842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351732" w:rsidRPr="00136EE1" w:rsidRDefault="00351732" w:rsidP="002572B1"/>
        </w:tc>
        <w:tc>
          <w:tcPr>
            <w:tcW w:w="1414" w:type="dxa"/>
          </w:tcPr>
          <w:p w:rsidR="00351732" w:rsidRPr="00136EE1" w:rsidRDefault="00351732" w:rsidP="002572B1"/>
        </w:tc>
        <w:tc>
          <w:tcPr>
            <w:tcW w:w="1471" w:type="dxa"/>
          </w:tcPr>
          <w:p w:rsidR="00351732" w:rsidRDefault="00351732" w:rsidP="002572B1"/>
        </w:tc>
        <w:tc>
          <w:tcPr>
            <w:tcW w:w="1438" w:type="dxa"/>
          </w:tcPr>
          <w:p w:rsidR="00351732" w:rsidRDefault="00351732" w:rsidP="002572B1"/>
        </w:tc>
      </w:tr>
      <w:tr w:rsidR="00351732">
        <w:tc>
          <w:tcPr>
            <w:tcW w:w="3842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351732" w:rsidRPr="00136EE1" w:rsidRDefault="00351732" w:rsidP="002572B1"/>
        </w:tc>
        <w:tc>
          <w:tcPr>
            <w:tcW w:w="1414" w:type="dxa"/>
          </w:tcPr>
          <w:p w:rsidR="00351732" w:rsidRPr="00136EE1" w:rsidRDefault="00351732" w:rsidP="002572B1"/>
        </w:tc>
        <w:tc>
          <w:tcPr>
            <w:tcW w:w="1471" w:type="dxa"/>
          </w:tcPr>
          <w:p w:rsidR="00351732" w:rsidRDefault="00351732" w:rsidP="002572B1"/>
        </w:tc>
        <w:tc>
          <w:tcPr>
            <w:tcW w:w="1438" w:type="dxa"/>
          </w:tcPr>
          <w:p w:rsidR="00351732" w:rsidRDefault="00351732" w:rsidP="002572B1"/>
        </w:tc>
      </w:tr>
      <w:tr w:rsidR="00351732">
        <w:tc>
          <w:tcPr>
            <w:tcW w:w="3842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351732" w:rsidRPr="00136EE1" w:rsidRDefault="00351732" w:rsidP="002572B1"/>
        </w:tc>
        <w:tc>
          <w:tcPr>
            <w:tcW w:w="1414" w:type="dxa"/>
          </w:tcPr>
          <w:p w:rsidR="00351732" w:rsidRPr="00136EE1" w:rsidRDefault="00351732" w:rsidP="002572B1"/>
        </w:tc>
        <w:tc>
          <w:tcPr>
            <w:tcW w:w="1471" w:type="dxa"/>
          </w:tcPr>
          <w:p w:rsidR="00351732" w:rsidRDefault="00351732" w:rsidP="002572B1"/>
        </w:tc>
        <w:tc>
          <w:tcPr>
            <w:tcW w:w="1438" w:type="dxa"/>
          </w:tcPr>
          <w:p w:rsidR="00351732" w:rsidRDefault="00351732" w:rsidP="002572B1"/>
        </w:tc>
      </w:tr>
      <w:tr w:rsidR="00351732">
        <w:tc>
          <w:tcPr>
            <w:tcW w:w="3842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351732" w:rsidRPr="00136EE1" w:rsidRDefault="00351732" w:rsidP="002572B1"/>
        </w:tc>
        <w:tc>
          <w:tcPr>
            <w:tcW w:w="1414" w:type="dxa"/>
          </w:tcPr>
          <w:p w:rsidR="00351732" w:rsidRPr="00136EE1" w:rsidRDefault="00351732" w:rsidP="002572B1"/>
        </w:tc>
        <w:tc>
          <w:tcPr>
            <w:tcW w:w="1471" w:type="dxa"/>
          </w:tcPr>
          <w:p w:rsidR="00351732" w:rsidRDefault="00351732" w:rsidP="002572B1"/>
        </w:tc>
        <w:tc>
          <w:tcPr>
            <w:tcW w:w="1438" w:type="dxa"/>
          </w:tcPr>
          <w:p w:rsidR="00351732" w:rsidRDefault="00351732" w:rsidP="002572B1"/>
        </w:tc>
      </w:tr>
      <w:tr w:rsidR="00351732">
        <w:tc>
          <w:tcPr>
            <w:tcW w:w="3842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351732" w:rsidRPr="00136EE1" w:rsidRDefault="00351732" w:rsidP="002572B1"/>
        </w:tc>
        <w:tc>
          <w:tcPr>
            <w:tcW w:w="1414" w:type="dxa"/>
          </w:tcPr>
          <w:p w:rsidR="00351732" w:rsidRPr="00136EE1" w:rsidRDefault="00351732" w:rsidP="002572B1"/>
        </w:tc>
        <w:tc>
          <w:tcPr>
            <w:tcW w:w="1471" w:type="dxa"/>
          </w:tcPr>
          <w:p w:rsidR="00351732" w:rsidRDefault="00351732" w:rsidP="002572B1"/>
        </w:tc>
        <w:tc>
          <w:tcPr>
            <w:tcW w:w="1438" w:type="dxa"/>
          </w:tcPr>
          <w:p w:rsidR="00351732" w:rsidRDefault="00351732" w:rsidP="002572B1"/>
        </w:tc>
      </w:tr>
      <w:tr w:rsidR="00804C69">
        <w:tc>
          <w:tcPr>
            <w:tcW w:w="3842" w:type="dxa"/>
          </w:tcPr>
          <w:p w:rsidR="00804C69" w:rsidRPr="00351732" w:rsidRDefault="00804C69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C85254">
        <w:tc>
          <w:tcPr>
            <w:tcW w:w="3842" w:type="dxa"/>
          </w:tcPr>
          <w:p w:rsidR="00C85254" w:rsidRPr="00351732" w:rsidRDefault="00C85254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C85254" w:rsidRPr="00136EE1" w:rsidRDefault="00C85254" w:rsidP="002572B1"/>
        </w:tc>
        <w:tc>
          <w:tcPr>
            <w:tcW w:w="1414" w:type="dxa"/>
          </w:tcPr>
          <w:p w:rsidR="00C85254" w:rsidRPr="00136EE1" w:rsidRDefault="00C85254" w:rsidP="002572B1"/>
        </w:tc>
        <w:tc>
          <w:tcPr>
            <w:tcW w:w="1471" w:type="dxa"/>
          </w:tcPr>
          <w:p w:rsidR="00C85254" w:rsidRDefault="00C85254" w:rsidP="002572B1"/>
        </w:tc>
        <w:tc>
          <w:tcPr>
            <w:tcW w:w="1438" w:type="dxa"/>
          </w:tcPr>
          <w:p w:rsidR="00C85254" w:rsidRDefault="00C85254" w:rsidP="002572B1"/>
        </w:tc>
      </w:tr>
      <w:tr w:rsidR="00C85254">
        <w:tc>
          <w:tcPr>
            <w:tcW w:w="3842" w:type="dxa"/>
          </w:tcPr>
          <w:p w:rsidR="00C85254" w:rsidRPr="00351732" w:rsidRDefault="00C85254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C85254" w:rsidRPr="00136EE1" w:rsidRDefault="00C85254" w:rsidP="002572B1"/>
        </w:tc>
        <w:tc>
          <w:tcPr>
            <w:tcW w:w="1414" w:type="dxa"/>
          </w:tcPr>
          <w:p w:rsidR="00C85254" w:rsidRPr="00136EE1" w:rsidRDefault="00C85254" w:rsidP="002572B1"/>
        </w:tc>
        <w:tc>
          <w:tcPr>
            <w:tcW w:w="1471" w:type="dxa"/>
          </w:tcPr>
          <w:p w:rsidR="00C85254" w:rsidRDefault="00C85254" w:rsidP="002572B1"/>
        </w:tc>
        <w:tc>
          <w:tcPr>
            <w:tcW w:w="1438" w:type="dxa"/>
          </w:tcPr>
          <w:p w:rsidR="00C85254" w:rsidRDefault="00C85254" w:rsidP="002572B1"/>
        </w:tc>
      </w:tr>
      <w:tr w:rsidR="00C85254">
        <w:tc>
          <w:tcPr>
            <w:tcW w:w="3842" w:type="dxa"/>
          </w:tcPr>
          <w:p w:rsidR="00C85254" w:rsidRPr="00351732" w:rsidRDefault="00C85254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C85254" w:rsidRPr="00136EE1" w:rsidRDefault="00C85254" w:rsidP="002572B1"/>
        </w:tc>
        <w:tc>
          <w:tcPr>
            <w:tcW w:w="1414" w:type="dxa"/>
          </w:tcPr>
          <w:p w:rsidR="00C85254" w:rsidRPr="00136EE1" w:rsidRDefault="00C85254" w:rsidP="002572B1"/>
        </w:tc>
        <w:tc>
          <w:tcPr>
            <w:tcW w:w="1471" w:type="dxa"/>
          </w:tcPr>
          <w:p w:rsidR="00C85254" w:rsidRDefault="00C85254" w:rsidP="002572B1"/>
        </w:tc>
        <w:tc>
          <w:tcPr>
            <w:tcW w:w="1438" w:type="dxa"/>
          </w:tcPr>
          <w:p w:rsidR="00C85254" w:rsidRDefault="00C85254" w:rsidP="002572B1"/>
        </w:tc>
      </w:tr>
      <w:tr w:rsidR="00C85254">
        <w:tc>
          <w:tcPr>
            <w:tcW w:w="3842" w:type="dxa"/>
          </w:tcPr>
          <w:p w:rsidR="00C85254" w:rsidRPr="00351732" w:rsidRDefault="00C85254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C85254" w:rsidRPr="00136EE1" w:rsidRDefault="00C85254" w:rsidP="002572B1"/>
        </w:tc>
        <w:tc>
          <w:tcPr>
            <w:tcW w:w="1414" w:type="dxa"/>
          </w:tcPr>
          <w:p w:rsidR="00C85254" w:rsidRPr="00136EE1" w:rsidRDefault="00C85254" w:rsidP="002572B1"/>
        </w:tc>
        <w:tc>
          <w:tcPr>
            <w:tcW w:w="1471" w:type="dxa"/>
          </w:tcPr>
          <w:p w:rsidR="00C85254" w:rsidRDefault="00C85254" w:rsidP="002572B1"/>
        </w:tc>
        <w:tc>
          <w:tcPr>
            <w:tcW w:w="1438" w:type="dxa"/>
          </w:tcPr>
          <w:p w:rsidR="00C85254" w:rsidRDefault="00C85254" w:rsidP="002572B1"/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tbl>
    <w:p w:rsidR="00081A1D" w:rsidRDefault="00081A1D">
      <w:pPr>
        <w:pStyle w:val="4"/>
        <w:numPr>
          <w:ilvl w:val="0"/>
          <w:numId w:val="0"/>
        </w:numPr>
      </w:pPr>
    </w:p>
    <w:sectPr w:rsidR="00081A1D" w:rsidSect="000F396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aperSrc w:first="1799" w:other="1799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7CA" w:rsidRDefault="00E947CA">
      <w:r>
        <w:separator/>
      </w:r>
    </w:p>
  </w:endnote>
  <w:endnote w:type="continuationSeparator" w:id="1">
    <w:p w:rsidR="00E947CA" w:rsidRDefault="00E947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uli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6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D77ADD">
    <w:pPr>
      <w:pStyle w:val="a6"/>
      <w:rPr>
        <w:rFonts w:eastAsia="굴림"/>
        <w:i w:val="0"/>
      </w:rPr>
    </w:pPr>
    <w:r w:rsidRPr="00D77ADD">
      <w:rPr>
        <w:rFonts w:eastAsia="굴림" w:hint="eastAsia"/>
        <w:i w:val="0"/>
        <w:sz w:val="16"/>
      </w:rPr>
      <w:t>LGE_ARES_</w:t>
    </w:r>
    <w:r w:rsidRPr="00D77ADD">
      <w:rPr>
        <w:rFonts w:eastAsia="굴림" w:hint="eastAsia"/>
        <w:i w:val="0"/>
        <w:sz w:val="16"/>
      </w:rPr>
      <w:t>프로시져설계서</w:t>
    </w:r>
    <w:r w:rsidRPr="00D77ADD">
      <w:rPr>
        <w:rFonts w:eastAsia="굴림" w:hint="eastAsia"/>
        <w:i w:val="0"/>
        <w:sz w:val="16"/>
      </w:rPr>
      <w:t>_</w:t>
    </w:r>
    <w:r w:rsidRPr="00D77ADD">
      <w:rPr>
        <w:rFonts w:eastAsia="굴림" w:hint="eastAsia"/>
        <w:i w:val="0"/>
        <w:sz w:val="16"/>
      </w:rPr>
      <w:t>월별</w:t>
    </w:r>
    <w:r w:rsidRPr="00D77ADD">
      <w:rPr>
        <w:rFonts w:eastAsia="굴림" w:hint="eastAsia"/>
        <w:i w:val="0"/>
        <w:sz w:val="16"/>
      </w:rPr>
      <w:t xml:space="preserve"> Trend (</w:t>
    </w:r>
    <w:r w:rsidRPr="00D77ADD">
      <w:rPr>
        <w:rFonts w:eastAsia="굴림" w:hint="eastAsia"/>
        <w:i w:val="0"/>
        <w:sz w:val="16"/>
      </w:rPr>
      <w:t>재고</w:t>
    </w:r>
    <w:r w:rsidRPr="00D77ADD">
      <w:rPr>
        <w:rFonts w:eastAsia="굴림" w:hint="eastAsia"/>
        <w:i w:val="0"/>
        <w:sz w:val="16"/>
      </w:rPr>
      <w:t>)</w:t>
    </w:r>
    <w:r w:rsidR="00736424" w:rsidRPr="00736424">
      <w:rPr>
        <w:rFonts w:eastAsia="굴림"/>
        <w:i w:val="0"/>
        <w:sz w:val="16"/>
      </w:rPr>
      <w:t xml:space="preserve"> </w:t>
    </w:r>
    <w:r w:rsidR="0074377C">
      <w:rPr>
        <w:rFonts w:ascii="Times New Roman" w:eastAsia="굴림"/>
        <w:i w:val="0"/>
        <w:sz w:val="16"/>
      </w:rPr>
      <w:t xml:space="preserve">- </w:t>
    </w:r>
    <w:r w:rsidR="007060DF">
      <w:rPr>
        <w:rFonts w:ascii="Times New Roman" w:eastAsia="굴림"/>
        <w:i w:val="0"/>
        <w:sz w:val="16"/>
      </w:rPr>
      <w:fldChar w:fldCharType="begin"/>
    </w:r>
    <w:r w:rsidR="0074377C">
      <w:rPr>
        <w:rFonts w:ascii="Times New Roman" w:eastAsia="굴림"/>
        <w:i w:val="0"/>
        <w:sz w:val="16"/>
      </w:rPr>
      <w:instrText xml:space="preserve"> PAGE </w:instrText>
    </w:r>
    <w:r w:rsidR="007060DF">
      <w:rPr>
        <w:rFonts w:ascii="Times New Roman" w:eastAsia="굴림"/>
        <w:i w:val="0"/>
        <w:sz w:val="16"/>
      </w:rPr>
      <w:fldChar w:fldCharType="separate"/>
    </w:r>
    <w:r w:rsidR="00FE4E87">
      <w:rPr>
        <w:rFonts w:ascii="Times New Roman" w:eastAsia="굴림"/>
        <w:i w:val="0"/>
        <w:noProof/>
        <w:sz w:val="16"/>
      </w:rPr>
      <w:t>1</w:t>
    </w:r>
    <w:r w:rsidR="007060DF">
      <w:rPr>
        <w:rFonts w:ascii="Times New Roman" w:eastAsia="굴림"/>
        <w:i w:val="0"/>
        <w:sz w:val="16"/>
      </w:rPr>
      <w:fldChar w:fldCharType="end"/>
    </w:r>
    <w:r w:rsidR="0074377C">
      <w:rPr>
        <w:rFonts w:ascii="Times New Roman" w:eastAsia="굴림"/>
        <w:i w:val="0"/>
        <w:sz w:val="16"/>
      </w:rPr>
      <w:t xml:space="preserve"> -</w:t>
    </w:r>
    <w:r w:rsidR="0074377C">
      <w:rPr>
        <w:rFonts w:ascii="Times New Roman" w:eastAsia="굴림" w:hint="eastAsia"/>
        <w:i w:val="0"/>
        <w:sz w:val="16"/>
      </w:rPr>
      <w:t xml:space="preserve"> </w:t>
    </w:r>
  </w:p>
  <w:p w:rsidR="0074377C" w:rsidRDefault="0074377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7CA" w:rsidRDefault="00E947CA">
      <w:r>
        <w:separator/>
      </w:r>
    </w:p>
  </w:footnote>
  <w:footnote w:type="continuationSeparator" w:id="1">
    <w:p w:rsidR="00E947CA" w:rsidRDefault="00E947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5"/>
      <w:pBdr>
        <w:bottom w:val="none" w:sz="0" w:space="0" w:color="auto"/>
      </w:pBdr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5"/>
      <w:pBdr>
        <w:bottom w:val="none" w:sz="0" w:space="0" w:color="auto"/>
      </w:pBdr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5"/>
      <w:rPr>
        <w:i w:val="0"/>
        <w:iCs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13335</wp:posOffset>
          </wp:positionH>
          <wp:positionV relativeFrom="paragraph">
            <wp:posOffset>-86360</wp:posOffset>
          </wp:positionV>
          <wp:extent cx="935355" cy="279400"/>
          <wp:effectExtent l="19050" t="0" r="0" b="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int="eastAsia"/>
      </w:rPr>
      <w:t xml:space="preserve">                                                                                                                           </w:t>
    </w:r>
    <w:r>
      <w:rPr>
        <w:rFonts w:ascii="Times New Roman" w:hint="eastAsia"/>
        <w:i w:val="0"/>
        <w:iCs/>
      </w:rPr>
      <w:t>프로시져</w:t>
    </w:r>
    <w:r>
      <w:rPr>
        <w:rFonts w:ascii="Times New Roman" w:hint="eastAsia"/>
        <w:i w:val="0"/>
        <w:iCs/>
      </w:rPr>
      <w:t xml:space="preserve"> </w:t>
    </w:r>
    <w:r>
      <w:rPr>
        <w:rFonts w:ascii="Times New Roman" w:hint="eastAsia"/>
        <w:i w:val="0"/>
        <w:iCs/>
      </w:rPr>
      <w:t>설계서</w:t>
    </w:r>
    <w:r>
      <w:rPr>
        <w:rFonts w:hint="eastAsia"/>
        <w:i w:val="0"/>
        <w:i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4A81C21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2">
    <w:nsid w:val="1E4879F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3">
    <w:nsid w:val="25DC143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4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45812EB4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6">
    <w:nsid w:val="558C2747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7">
    <w:nsid w:val="58556C1B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8">
    <w:nsid w:val="60683939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linkStyles/>
  <w:stylePaneFormatFilter w:val="3F0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90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A4EF3"/>
    <w:rsid w:val="00001CE4"/>
    <w:rsid w:val="00013C67"/>
    <w:rsid w:val="00014BB6"/>
    <w:rsid w:val="00014CAE"/>
    <w:rsid w:val="000177FE"/>
    <w:rsid w:val="00020857"/>
    <w:rsid w:val="0003511F"/>
    <w:rsid w:val="00037406"/>
    <w:rsid w:val="00053A55"/>
    <w:rsid w:val="00054A38"/>
    <w:rsid w:val="00055271"/>
    <w:rsid w:val="00056F34"/>
    <w:rsid w:val="00060CA0"/>
    <w:rsid w:val="000664CD"/>
    <w:rsid w:val="00066F7D"/>
    <w:rsid w:val="000672E8"/>
    <w:rsid w:val="000678EB"/>
    <w:rsid w:val="00071F12"/>
    <w:rsid w:val="000721EE"/>
    <w:rsid w:val="00072553"/>
    <w:rsid w:val="00076D9B"/>
    <w:rsid w:val="0007741B"/>
    <w:rsid w:val="00081A1D"/>
    <w:rsid w:val="000908BA"/>
    <w:rsid w:val="00091B02"/>
    <w:rsid w:val="00092605"/>
    <w:rsid w:val="000A0B51"/>
    <w:rsid w:val="000A42DB"/>
    <w:rsid w:val="000A6E4D"/>
    <w:rsid w:val="000B0E00"/>
    <w:rsid w:val="000B11E3"/>
    <w:rsid w:val="000B6C30"/>
    <w:rsid w:val="000D4594"/>
    <w:rsid w:val="000D50BF"/>
    <w:rsid w:val="000D5BF8"/>
    <w:rsid w:val="000E0EEA"/>
    <w:rsid w:val="000E114C"/>
    <w:rsid w:val="000E2120"/>
    <w:rsid w:val="000E32AB"/>
    <w:rsid w:val="000E54E9"/>
    <w:rsid w:val="000E67D3"/>
    <w:rsid w:val="000F3969"/>
    <w:rsid w:val="000F410D"/>
    <w:rsid w:val="000F4573"/>
    <w:rsid w:val="000F504B"/>
    <w:rsid w:val="000F5707"/>
    <w:rsid w:val="000F6F67"/>
    <w:rsid w:val="00101E9C"/>
    <w:rsid w:val="00102466"/>
    <w:rsid w:val="001024D7"/>
    <w:rsid w:val="001029F6"/>
    <w:rsid w:val="00105030"/>
    <w:rsid w:val="00107AEC"/>
    <w:rsid w:val="00115B9B"/>
    <w:rsid w:val="00120F35"/>
    <w:rsid w:val="00121AAD"/>
    <w:rsid w:val="00122AEA"/>
    <w:rsid w:val="00125EF4"/>
    <w:rsid w:val="00127191"/>
    <w:rsid w:val="001318FA"/>
    <w:rsid w:val="00134983"/>
    <w:rsid w:val="00137027"/>
    <w:rsid w:val="00141DF4"/>
    <w:rsid w:val="0014467E"/>
    <w:rsid w:val="00163EB0"/>
    <w:rsid w:val="00164370"/>
    <w:rsid w:val="00165C96"/>
    <w:rsid w:val="001671FA"/>
    <w:rsid w:val="00174C00"/>
    <w:rsid w:val="00177791"/>
    <w:rsid w:val="00187EAF"/>
    <w:rsid w:val="00187F5F"/>
    <w:rsid w:val="001900B6"/>
    <w:rsid w:val="001938B9"/>
    <w:rsid w:val="00194C43"/>
    <w:rsid w:val="00195306"/>
    <w:rsid w:val="001A15AF"/>
    <w:rsid w:val="001A17EA"/>
    <w:rsid w:val="001A4272"/>
    <w:rsid w:val="001A5C72"/>
    <w:rsid w:val="001A60B1"/>
    <w:rsid w:val="001A7F1C"/>
    <w:rsid w:val="001B499F"/>
    <w:rsid w:val="001C0468"/>
    <w:rsid w:val="001C1225"/>
    <w:rsid w:val="001C1A18"/>
    <w:rsid w:val="001C36A5"/>
    <w:rsid w:val="001D14D0"/>
    <w:rsid w:val="001D40F4"/>
    <w:rsid w:val="001D67C9"/>
    <w:rsid w:val="001E2616"/>
    <w:rsid w:val="001E452D"/>
    <w:rsid w:val="001E58CF"/>
    <w:rsid w:val="001F0ABD"/>
    <w:rsid w:val="001F31B9"/>
    <w:rsid w:val="001F4690"/>
    <w:rsid w:val="002001F8"/>
    <w:rsid w:val="002074B5"/>
    <w:rsid w:val="0021149C"/>
    <w:rsid w:val="00212B5D"/>
    <w:rsid w:val="00215C9C"/>
    <w:rsid w:val="00221F75"/>
    <w:rsid w:val="0022480C"/>
    <w:rsid w:val="00226947"/>
    <w:rsid w:val="00235EDC"/>
    <w:rsid w:val="00252370"/>
    <w:rsid w:val="00253AD2"/>
    <w:rsid w:val="002572B1"/>
    <w:rsid w:val="00264947"/>
    <w:rsid w:val="00267F44"/>
    <w:rsid w:val="0027380D"/>
    <w:rsid w:val="00276C63"/>
    <w:rsid w:val="002772FC"/>
    <w:rsid w:val="00277F8B"/>
    <w:rsid w:val="002845F4"/>
    <w:rsid w:val="00293060"/>
    <w:rsid w:val="002A0AC4"/>
    <w:rsid w:val="002A0C86"/>
    <w:rsid w:val="002A0E0C"/>
    <w:rsid w:val="002A32DA"/>
    <w:rsid w:val="002A51EE"/>
    <w:rsid w:val="002A6017"/>
    <w:rsid w:val="002A6BD8"/>
    <w:rsid w:val="002B1CD7"/>
    <w:rsid w:val="002B2044"/>
    <w:rsid w:val="002C6EB8"/>
    <w:rsid w:val="002D23DD"/>
    <w:rsid w:val="002E4C67"/>
    <w:rsid w:val="002F42B9"/>
    <w:rsid w:val="002F4F9E"/>
    <w:rsid w:val="002F5760"/>
    <w:rsid w:val="00303D4A"/>
    <w:rsid w:val="00311933"/>
    <w:rsid w:val="00312674"/>
    <w:rsid w:val="0031448E"/>
    <w:rsid w:val="00317268"/>
    <w:rsid w:val="003211EF"/>
    <w:rsid w:val="003228C1"/>
    <w:rsid w:val="0032473E"/>
    <w:rsid w:val="003251DA"/>
    <w:rsid w:val="00326FC4"/>
    <w:rsid w:val="00327D36"/>
    <w:rsid w:val="00330515"/>
    <w:rsid w:val="00330648"/>
    <w:rsid w:val="00330B30"/>
    <w:rsid w:val="00331DD0"/>
    <w:rsid w:val="003361FA"/>
    <w:rsid w:val="00337869"/>
    <w:rsid w:val="003408ED"/>
    <w:rsid w:val="00342FC2"/>
    <w:rsid w:val="00346F35"/>
    <w:rsid w:val="00350F8B"/>
    <w:rsid w:val="00351732"/>
    <w:rsid w:val="00362382"/>
    <w:rsid w:val="0036338E"/>
    <w:rsid w:val="00366F6D"/>
    <w:rsid w:val="003672DB"/>
    <w:rsid w:val="00372FC8"/>
    <w:rsid w:val="00377374"/>
    <w:rsid w:val="003844B7"/>
    <w:rsid w:val="00385493"/>
    <w:rsid w:val="003863CC"/>
    <w:rsid w:val="003879C8"/>
    <w:rsid w:val="0039313D"/>
    <w:rsid w:val="003946AB"/>
    <w:rsid w:val="003955B4"/>
    <w:rsid w:val="0039752A"/>
    <w:rsid w:val="0039789C"/>
    <w:rsid w:val="003A0D2A"/>
    <w:rsid w:val="003A4EF3"/>
    <w:rsid w:val="003A5539"/>
    <w:rsid w:val="003A6783"/>
    <w:rsid w:val="003B00D1"/>
    <w:rsid w:val="003B0B80"/>
    <w:rsid w:val="003B5807"/>
    <w:rsid w:val="003B73C7"/>
    <w:rsid w:val="003C60B2"/>
    <w:rsid w:val="003C69A4"/>
    <w:rsid w:val="003C6D54"/>
    <w:rsid w:val="003D1BDA"/>
    <w:rsid w:val="003D731F"/>
    <w:rsid w:val="003E37C7"/>
    <w:rsid w:val="003F22C7"/>
    <w:rsid w:val="00400CC7"/>
    <w:rsid w:val="004014DB"/>
    <w:rsid w:val="00403456"/>
    <w:rsid w:val="00404F63"/>
    <w:rsid w:val="00405814"/>
    <w:rsid w:val="0040765D"/>
    <w:rsid w:val="00420D6E"/>
    <w:rsid w:val="0042177E"/>
    <w:rsid w:val="0042356C"/>
    <w:rsid w:val="00426811"/>
    <w:rsid w:val="00433C24"/>
    <w:rsid w:val="00435B73"/>
    <w:rsid w:val="0043752E"/>
    <w:rsid w:val="0044088C"/>
    <w:rsid w:val="00445735"/>
    <w:rsid w:val="00447E64"/>
    <w:rsid w:val="00451224"/>
    <w:rsid w:val="00453695"/>
    <w:rsid w:val="004563BD"/>
    <w:rsid w:val="00456CEE"/>
    <w:rsid w:val="00461C2E"/>
    <w:rsid w:val="004647BC"/>
    <w:rsid w:val="004649A7"/>
    <w:rsid w:val="004708B6"/>
    <w:rsid w:val="0047748C"/>
    <w:rsid w:val="00482672"/>
    <w:rsid w:val="0048281B"/>
    <w:rsid w:val="00482D05"/>
    <w:rsid w:val="004914A9"/>
    <w:rsid w:val="00491892"/>
    <w:rsid w:val="004B1065"/>
    <w:rsid w:val="004B135E"/>
    <w:rsid w:val="004B46DF"/>
    <w:rsid w:val="004C6AC5"/>
    <w:rsid w:val="004C6B3E"/>
    <w:rsid w:val="004D4F49"/>
    <w:rsid w:val="004D78A6"/>
    <w:rsid w:val="004E0808"/>
    <w:rsid w:val="004E26FA"/>
    <w:rsid w:val="004E63DC"/>
    <w:rsid w:val="004F06CF"/>
    <w:rsid w:val="004F1C98"/>
    <w:rsid w:val="0050654C"/>
    <w:rsid w:val="0051127C"/>
    <w:rsid w:val="005209C0"/>
    <w:rsid w:val="00521358"/>
    <w:rsid w:val="0052402A"/>
    <w:rsid w:val="00525549"/>
    <w:rsid w:val="005313BD"/>
    <w:rsid w:val="00532D89"/>
    <w:rsid w:val="00544D50"/>
    <w:rsid w:val="00554D49"/>
    <w:rsid w:val="005551A9"/>
    <w:rsid w:val="005564BF"/>
    <w:rsid w:val="0055748A"/>
    <w:rsid w:val="00557E17"/>
    <w:rsid w:val="00561061"/>
    <w:rsid w:val="00561E6A"/>
    <w:rsid w:val="005662D0"/>
    <w:rsid w:val="005670EB"/>
    <w:rsid w:val="0057775E"/>
    <w:rsid w:val="0058050D"/>
    <w:rsid w:val="00581F2A"/>
    <w:rsid w:val="005838D1"/>
    <w:rsid w:val="0059033A"/>
    <w:rsid w:val="005A1052"/>
    <w:rsid w:val="005A4438"/>
    <w:rsid w:val="005B6FBD"/>
    <w:rsid w:val="005C022F"/>
    <w:rsid w:val="005C1ABD"/>
    <w:rsid w:val="005C2F6A"/>
    <w:rsid w:val="005C6FE3"/>
    <w:rsid w:val="005D4A4E"/>
    <w:rsid w:val="005D6838"/>
    <w:rsid w:val="005E0643"/>
    <w:rsid w:val="005E0F97"/>
    <w:rsid w:val="005E2E7A"/>
    <w:rsid w:val="005E3324"/>
    <w:rsid w:val="005E5D19"/>
    <w:rsid w:val="005E6AF2"/>
    <w:rsid w:val="005E7499"/>
    <w:rsid w:val="005F4431"/>
    <w:rsid w:val="005F6E78"/>
    <w:rsid w:val="00600076"/>
    <w:rsid w:val="00604B41"/>
    <w:rsid w:val="00605420"/>
    <w:rsid w:val="006102B3"/>
    <w:rsid w:val="0061126F"/>
    <w:rsid w:val="00614EA7"/>
    <w:rsid w:val="00622A9D"/>
    <w:rsid w:val="00625F37"/>
    <w:rsid w:val="006266FF"/>
    <w:rsid w:val="006315CD"/>
    <w:rsid w:val="006351AD"/>
    <w:rsid w:val="006405D5"/>
    <w:rsid w:val="006462EB"/>
    <w:rsid w:val="00647D51"/>
    <w:rsid w:val="006507A9"/>
    <w:rsid w:val="00653AF6"/>
    <w:rsid w:val="00660C71"/>
    <w:rsid w:val="00662C86"/>
    <w:rsid w:val="00665AF8"/>
    <w:rsid w:val="00665B58"/>
    <w:rsid w:val="00673525"/>
    <w:rsid w:val="006849B5"/>
    <w:rsid w:val="00686AEA"/>
    <w:rsid w:val="00694C38"/>
    <w:rsid w:val="006A4D97"/>
    <w:rsid w:val="006A7671"/>
    <w:rsid w:val="006B035F"/>
    <w:rsid w:val="006B1A53"/>
    <w:rsid w:val="006B27A9"/>
    <w:rsid w:val="006B2A56"/>
    <w:rsid w:val="006B4211"/>
    <w:rsid w:val="006C7073"/>
    <w:rsid w:val="006E005F"/>
    <w:rsid w:val="006E1C70"/>
    <w:rsid w:val="006E7059"/>
    <w:rsid w:val="006F0047"/>
    <w:rsid w:val="006F14D4"/>
    <w:rsid w:val="006F44A1"/>
    <w:rsid w:val="00705419"/>
    <w:rsid w:val="00706035"/>
    <w:rsid w:val="007060DF"/>
    <w:rsid w:val="00710BD0"/>
    <w:rsid w:val="007173AF"/>
    <w:rsid w:val="007221BB"/>
    <w:rsid w:val="007224B4"/>
    <w:rsid w:val="0073567B"/>
    <w:rsid w:val="00736424"/>
    <w:rsid w:val="007406C9"/>
    <w:rsid w:val="0074377C"/>
    <w:rsid w:val="007438E9"/>
    <w:rsid w:val="00744B0A"/>
    <w:rsid w:val="00747E3D"/>
    <w:rsid w:val="0075633D"/>
    <w:rsid w:val="00760D4A"/>
    <w:rsid w:val="00763265"/>
    <w:rsid w:val="007757F4"/>
    <w:rsid w:val="00783B0A"/>
    <w:rsid w:val="00784DDD"/>
    <w:rsid w:val="00787E98"/>
    <w:rsid w:val="007914C6"/>
    <w:rsid w:val="00791D02"/>
    <w:rsid w:val="00792B91"/>
    <w:rsid w:val="007933F6"/>
    <w:rsid w:val="00794D77"/>
    <w:rsid w:val="007975CD"/>
    <w:rsid w:val="007978F4"/>
    <w:rsid w:val="007A2219"/>
    <w:rsid w:val="007A3256"/>
    <w:rsid w:val="007B01D8"/>
    <w:rsid w:val="007B45CD"/>
    <w:rsid w:val="007C0B00"/>
    <w:rsid w:val="007C75A4"/>
    <w:rsid w:val="007C788E"/>
    <w:rsid w:val="007D6F42"/>
    <w:rsid w:val="007D7E85"/>
    <w:rsid w:val="007E146F"/>
    <w:rsid w:val="007E1E00"/>
    <w:rsid w:val="007E2192"/>
    <w:rsid w:val="007E31D2"/>
    <w:rsid w:val="007E3EAB"/>
    <w:rsid w:val="007F5009"/>
    <w:rsid w:val="007F6C09"/>
    <w:rsid w:val="0080374B"/>
    <w:rsid w:val="008042F9"/>
    <w:rsid w:val="00804C69"/>
    <w:rsid w:val="0080695C"/>
    <w:rsid w:val="00811289"/>
    <w:rsid w:val="008116C7"/>
    <w:rsid w:val="00821C90"/>
    <w:rsid w:val="00827FB4"/>
    <w:rsid w:val="00830BE5"/>
    <w:rsid w:val="00833A06"/>
    <w:rsid w:val="0083526C"/>
    <w:rsid w:val="008371F4"/>
    <w:rsid w:val="008400EE"/>
    <w:rsid w:val="00843354"/>
    <w:rsid w:val="008465D0"/>
    <w:rsid w:val="008528ED"/>
    <w:rsid w:val="00876E79"/>
    <w:rsid w:val="008819C4"/>
    <w:rsid w:val="00882EB9"/>
    <w:rsid w:val="0088463B"/>
    <w:rsid w:val="00884D13"/>
    <w:rsid w:val="00887394"/>
    <w:rsid w:val="00890037"/>
    <w:rsid w:val="0089106E"/>
    <w:rsid w:val="00896E2C"/>
    <w:rsid w:val="008A0B3E"/>
    <w:rsid w:val="008A2EA2"/>
    <w:rsid w:val="008A3598"/>
    <w:rsid w:val="008A3C99"/>
    <w:rsid w:val="008A5415"/>
    <w:rsid w:val="008A7EB7"/>
    <w:rsid w:val="008C32D3"/>
    <w:rsid w:val="008D5827"/>
    <w:rsid w:val="008E351F"/>
    <w:rsid w:val="008E45BB"/>
    <w:rsid w:val="008E5F22"/>
    <w:rsid w:val="008F0094"/>
    <w:rsid w:val="008F0D23"/>
    <w:rsid w:val="008F5172"/>
    <w:rsid w:val="00903A3D"/>
    <w:rsid w:val="00916ED5"/>
    <w:rsid w:val="00922A15"/>
    <w:rsid w:val="009335E4"/>
    <w:rsid w:val="00934012"/>
    <w:rsid w:val="00934C51"/>
    <w:rsid w:val="00941343"/>
    <w:rsid w:val="00942B99"/>
    <w:rsid w:val="00944E00"/>
    <w:rsid w:val="00947601"/>
    <w:rsid w:val="00955DC5"/>
    <w:rsid w:val="00957A15"/>
    <w:rsid w:val="00957AFA"/>
    <w:rsid w:val="00964CC6"/>
    <w:rsid w:val="00965E75"/>
    <w:rsid w:val="00967F68"/>
    <w:rsid w:val="00973512"/>
    <w:rsid w:val="009843DA"/>
    <w:rsid w:val="00984950"/>
    <w:rsid w:val="0098629B"/>
    <w:rsid w:val="0099317F"/>
    <w:rsid w:val="00993620"/>
    <w:rsid w:val="00996175"/>
    <w:rsid w:val="009A778F"/>
    <w:rsid w:val="009B315B"/>
    <w:rsid w:val="009C13AE"/>
    <w:rsid w:val="009C39D7"/>
    <w:rsid w:val="009C445C"/>
    <w:rsid w:val="009C730A"/>
    <w:rsid w:val="009D42B6"/>
    <w:rsid w:val="009D4E38"/>
    <w:rsid w:val="009E455B"/>
    <w:rsid w:val="009E484E"/>
    <w:rsid w:val="009F00B0"/>
    <w:rsid w:val="009F537D"/>
    <w:rsid w:val="009F5C2A"/>
    <w:rsid w:val="009F6021"/>
    <w:rsid w:val="00A00F16"/>
    <w:rsid w:val="00A10B7D"/>
    <w:rsid w:val="00A13DA9"/>
    <w:rsid w:val="00A1601E"/>
    <w:rsid w:val="00A178C0"/>
    <w:rsid w:val="00A25D65"/>
    <w:rsid w:val="00A26DA7"/>
    <w:rsid w:val="00A27869"/>
    <w:rsid w:val="00A3579B"/>
    <w:rsid w:val="00A36235"/>
    <w:rsid w:val="00A36A7E"/>
    <w:rsid w:val="00A408F6"/>
    <w:rsid w:val="00A41E4C"/>
    <w:rsid w:val="00A432A2"/>
    <w:rsid w:val="00A43828"/>
    <w:rsid w:val="00A51BC3"/>
    <w:rsid w:val="00A5265B"/>
    <w:rsid w:val="00A551FF"/>
    <w:rsid w:val="00A60E3D"/>
    <w:rsid w:val="00A6286A"/>
    <w:rsid w:val="00A63905"/>
    <w:rsid w:val="00A6689F"/>
    <w:rsid w:val="00A72D3E"/>
    <w:rsid w:val="00A80A4D"/>
    <w:rsid w:val="00A82706"/>
    <w:rsid w:val="00A93142"/>
    <w:rsid w:val="00AA0323"/>
    <w:rsid w:val="00AA66F9"/>
    <w:rsid w:val="00AA6C94"/>
    <w:rsid w:val="00AB05EC"/>
    <w:rsid w:val="00AB3CFE"/>
    <w:rsid w:val="00AC1359"/>
    <w:rsid w:val="00AC1523"/>
    <w:rsid w:val="00AC1B9E"/>
    <w:rsid w:val="00AC7319"/>
    <w:rsid w:val="00AC741E"/>
    <w:rsid w:val="00AC7B5A"/>
    <w:rsid w:val="00AD1C54"/>
    <w:rsid w:val="00AD64C7"/>
    <w:rsid w:val="00AD6998"/>
    <w:rsid w:val="00AE3E47"/>
    <w:rsid w:val="00AE6CF6"/>
    <w:rsid w:val="00AE71ED"/>
    <w:rsid w:val="00AE7835"/>
    <w:rsid w:val="00AF278B"/>
    <w:rsid w:val="00AF6AB6"/>
    <w:rsid w:val="00B01749"/>
    <w:rsid w:val="00B01CA3"/>
    <w:rsid w:val="00B05CF1"/>
    <w:rsid w:val="00B06394"/>
    <w:rsid w:val="00B118C8"/>
    <w:rsid w:val="00B14DC3"/>
    <w:rsid w:val="00B175B9"/>
    <w:rsid w:val="00B20927"/>
    <w:rsid w:val="00B21785"/>
    <w:rsid w:val="00B21D65"/>
    <w:rsid w:val="00B23952"/>
    <w:rsid w:val="00B244AA"/>
    <w:rsid w:val="00B2686F"/>
    <w:rsid w:val="00B31F4C"/>
    <w:rsid w:val="00B3587F"/>
    <w:rsid w:val="00B37435"/>
    <w:rsid w:val="00B37810"/>
    <w:rsid w:val="00B40FA6"/>
    <w:rsid w:val="00B5274D"/>
    <w:rsid w:val="00B57995"/>
    <w:rsid w:val="00B61BAE"/>
    <w:rsid w:val="00B65D6C"/>
    <w:rsid w:val="00B93048"/>
    <w:rsid w:val="00B94D56"/>
    <w:rsid w:val="00B95BD8"/>
    <w:rsid w:val="00BA00D9"/>
    <w:rsid w:val="00BA0E40"/>
    <w:rsid w:val="00BA0FBB"/>
    <w:rsid w:val="00BA2A6F"/>
    <w:rsid w:val="00BA46D1"/>
    <w:rsid w:val="00BB066E"/>
    <w:rsid w:val="00BB0F88"/>
    <w:rsid w:val="00BB0FE1"/>
    <w:rsid w:val="00BB4D62"/>
    <w:rsid w:val="00BB6BB5"/>
    <w:rsid w:val="00BC3BFD"/>
    <w:rsid w:val="00BD13AC"/>
    <w:rsid w:val="00BD671F"/>
    <w:rsid w:val="00BE11E8"/>
    <w:rsid w:val="00BE1D5E"/>
    <w:rsid w:val="00BE7357"/>
    <w:rsid w:val="00BF15AD"/>
    <w:rsid w:val="00BF1E87"/>
    <w:rsid w:val="00BF2B3D"/>
    <w:rsid w:val="00BF673E"/>
    <w:rsid w:val="00C01EAC"/>
    <w:rsid w:val="00C03ED2"/>
    <w:rsid w:val="00C05D99"/>
    <w:rsid w:val="00C07D47"/>
    <w:rsid w:val="00C127C3"/>
    <w:rsid w:val="00C15DF6"/>
    <w:rsid w:val="00C16C37"/>
    <w:rsid w:val="00C25F7A"/>
    <w:rsid w:val="00C309AF"/>
    <w:rsid w:val="00C327DA"/>
    <w:rsid w:val="00C345A4"/>
    <w:rsid w:val="00C47785"/>
    <w:rsid w:val="00C53B1D"/>
    <w:rsid w:val="00C56948"/>
    <w:rsid w:val="00C706D9"/>
    <w:rsid w:val="00C71A8C"/>
    <w:rsid w:val="00C742DA"/>
    <w:rsid w:val="00C7766D"/>
    <w:rsid w:val="00C8057F"/>
    <w:rsid w:val="00C811F8"/>
    <w:rsid w:val="00C81726"/>
    <w:rsid w:val="00C84779"/>
    <w:rsid w:val="00C85254"/>
    <w:rsid w:val="00C90150"/>
    <w:rsid w:val="00CC1837"/>
    <w:rsid w:val="00CC6106"/>
    <w:rsid w:val="00CD2EF8"/>
    <w:rsid w:val="00CE0C49"/>
    <w:rsid w:val="00CE35A4"/>
    <w:rsid w:val="00CE4E32"/>
    <w:rsid w:val="00CF7CF8"/>
    <w:rsid w:val="00D04F00"/>
    <w:rsid w:val="00D0585F"/>
    <w:rsid w:val="00D100CF"/>
    <w:rsid w:val="00D1289F"/>
    <w:rsid w:val="00D130E1"/>
    <w:rsid w:val="00D23B86"/>
    <w:rsid w:val="00D258B9"/>
    <w:rsid w:val="00D3016C"/>
    <w:rsid w:val="00D30EEB"/>
    <w:rsid w:val="00D34DEF"/>
    <w:rsid w:val="00D36DC0"/>
    <w:rsid w:val="00D418DC"/>
    <w:rsid w:val="00D54CBA"/>
    <w:rsid w:val="00D57655"/>
    <w:rsid w:val="00D610B6"/>
    <w:rsid w:val="00D6184D"/>
    <w:rsid w:val="00D6188B"/>
    <w:rsid w:val="00D729C8"/>
    <w:rsid w:val="00D747DA"/>
    <w:rsid w:val="00D76E3E"/>
    <w:rsid w:val="00D77ADD"/>
    <w:rsid w:val="00D80115"/>
    <w:rsid w:val="00D82E09"/>
    <w:rsid w:val="00D87BF5"/>
    <w:rsid w:val="00D93568"/>
    <w:rsid w:val="00D939D7"/>
    <w:rsid w:val="00D95275"/>
    <w:rsid w:val="00DA03A4"/>
    <w:rsid w:val="00DA2EFD"/>
    <w:rsid w:val="00DA3234"/>
    <w:rsid w:val="00DA5068"/>
    <w:rsid w:val="00DA71C6"/>
    <w:rsid w:val="00DC1E5B"/>
    <w:rsid w:val="00DC6A06"/>
    <w:rsid w:val="00DD15B5"/>
    <w:rsid w:val="00DD1AFF"/>
    <w:rsid w:val="00DD1BCA"/>
    <w:rsid w:val="00DE0526"/>
    <w:rsid w:val="00DF0E3F"/>
    <w:rsid w:val="00DF7F8F"/>
    <w:rsid w:val="00E05453"/>
    <w:rsid w:val="00E05C82"/>
    <w:rsid w:val="00E07889"/>
    <w:rsid w:val="00E07C4C"/>
    <w:rsid w:val="00E12F6E"/>
    <w:rsid w:val="00E205D9"/>
    <w:rsid w:val="00E20662"/>
    <w:rsid w:val="00E27F4B"/>
    <w:rsid w:val="00E31072"/>
    <w:rsid w:val="00E37F78"/>
    <w:rsid w:val="00E4440A"/>
    <w:rsid w:val="00E461A1"/>
    <w:rsid w:val="00E518E7"/>
    <w:rsid w:val="00E53390"/>
    <w:rsid w:val="00E6179F"/>
    <w:rsid w:val="00E63AF7"/>
    <w:rsid w:val="00E647E6"/>
    <w:rsid w:val="00E66D1B"/>
    <w:rsid w:val="00E67FF1"/>
    <w:rsid w:val="00E717BF"/>
    <w:rsid w:val="00E725F4"/>
    <w:rsid w:val="00E7422D"/>
    <w:rsid w:val="00E75742"/>
    <w:rsid w:val="00E767F7"/>
    <w:rsid w:val="00E82B4C"/>
    <w:rsid w:val="00E85555"/>
    <w:rsid w:val="00E947CA"/>
    <w:rsid w:val="00E94A69"/>
    <w:rsid w:val="00EA30D0"/>
    <w:rsid w:val="00EB152D"/>
    <w:rsid w:val="00EB1E8D"/>
    <w:rsid w:val="00EB4FE6"/>
    <w:rsid w:val="00EB7EF5"/>
    <w:rsid w:val="00EC0429"/>
    <w:rsid w:val="00EC10EF"/>
    <w:rsid w:val="00ED0EF9"/>
    <w:rsid w:val="00ED5E88"/>
    <w:rsid w:val="00ED638A"/>
    <w:rsid w:val="00EF4550"/>
    <w:rsid w:val="00F00263"/>
    <w:rsid w:val="00F01BD6"/>
    <w:rsid w:val="00F12104"/>
    <w:rsid w:val="00F16492"/>
    <w:rsid w:val="00F22821"/>
    <w:rsid w:val="00F232ED"/>
    <w:rsid w:val="00F24D61"/>
    <w:rsid w:val="00F31898"/>
    <w:rsid w:val="00F41FF8"/>
    <w:rsid w:val="00F42DF7"/>
    <w:rsid w:val="00F50B0E"/>
    <w:rsid w:val="00F576A1"/>
    <w:rsid w:val="00F608AC"/>
    <w:rsid w:val="00F669EA"/>
    <w:rsid w:val="00F732D4"/>
    <w:rsid w:val="00F77A1A"/>
    <w:rsid w:val="00F86311"/>
    <w:rsid w:val="00F91048"/>
    <w:rsid w:val="00F93C96"/>
    <w:rsid w:val="00F97727"/>
    <w:rsid w:val="00FA4768"/>
    <w:rsid w:val="00FA70C2"/>
    <w:rsid w:val="00FA7B16"/>
    <w:rsid w:val="00FB1BB3"/>
    <w:rsid w:val="00FC0AAA"/>
    <w:rsid w:val="00FC1433"/>
    <w:rsid w:val="00FC61A2"/>
    <w:rsid w:val="00FD111D"/>
    <w:rsid w:val="00FD1F98"/>
    <w:rsid w:val="00FE4E87"/>
    <w:rsid w:val="00FF1785"/>
    <w:rsid w:val="00FF3FB8"/>
    <w:rsid w:val="00F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12290" fillcolor="white">
      <v:fill color="white"/>
    </o:shapedefaults>
    <o:shapelayout v:ext="edit">
      <o:idmap v:ext="edit" data="2"/>
      <o:rules v:ext="edit">
        <o:r id="V:Rule2" type="connector" idref="#_x0000_s2193">
          <o:proxy start="" idref="#_x0000_s2189" connectloc="4"/>
          <o:proxy end="" idref="#_x0000_s2191" connectloc="2"/>
        </o:r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39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F3969"/>
    <w:pPr>
      <w:numPr>
        <w:numId w:val="1"/>
      </w:numPr>
      <w:spacing w:before="240"/>
      <w:outlineLvl w:val="0"/>
    </w:pPr>
    <w:rPr>
      <w:b/>
      <w:caps/>
      <w:sz w:val="32"/>
    </w:rPr>
  </w:style>
  <w:style w:type="paragraph" w:styleId="2">
    <w:name w:val="heading 2"/>
    <w:aliases w:val="Attribute Heading 2,1)."/>
    <w:basedOn w:val="a"/>
    <w:next w:val="a"/>
    <w:qFormat/>
    <w:rsid w:val="000F3969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aliases w:val="Table Attribute Heading,가)"/>
    <w:basedOn w:val="a"/>
    <w:next w:val="a"/>
    <w:qFormat/>
    <w:rsid w:val="000F396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"/>
    <w:qFormat/>
    <w:rsid w:val="000F3969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0F39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F39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F396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F39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F396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0F3969"/>
    <w:rPr>
      <w:rFonts w:ascii="Arial" w:hAnsi="Arial"/>
      <w:b/>
      <w:i/>
      <w:sz w:val="20"/>
    </w:rPr>
  </w:style>
  <w:style w:type="paragraph" w:styleId="a4">
    <w:name w:val="Title"/>
    <w:basedOn w:val="a"/>
    <w:qFormat/>
    <w:rsid w:val="000F3969"/>
    <w:pPr>
      <w:shd w:val="pct5" w:color="000000" w:fill="FFFFFF"/>
      <w:jc w:val="right"/>
    </w:pPr>
    <w:rPr>
      <w:b/>
      <w:sz w:val="56"/>
    </w:rPr>
  </w:style>
  <w:style w:type="paragraph" w:customStyle="1" w:styleId="FrontPageInfo">
    <w:name w:val="Front Page Info"/>
    <w:basedOn w:val="a"/>
    <w:rsid w:val="000F3969"/>
    <w:pPr>
      <w:tabs>
        <w:tab w:val="right" w:pos="5760"/>
        <w:tab w:val="left" w:pos="6480"/>
      </w:tabs>
      <w:jc w:val="both"/>
    </w:pPr>
    <w:rPr>
      <w:sz w:val="24"/>
    </w:rPr>
  </w:style>
  <w:style w:type="paragraph" w:styleId="10">
    <w:name w:val="toc 1"/>
    <w:basedOn w:val="BaseToc"/>
    <w:next w:val="20"/>
    <w:uiPriority w:val="39"/>
    <w:rsid w:val="000F3969"/>
    <w:pPr>
      <w:tabs>
        <w:tab w:val="clear" w:pos="360"/>
        <w:tab w:val="clear" w:pos="9000"/>
        <w:tab w:val="right" w:pos="9360"/>
      </w:tabs>
      <w:spacing w:before="360" w:after="360"/>
    </w:pPr>
    <w:rPr>
      <w:b/>
      <w:caps/>
      <w:u w:val="single"/>
    </w:rPr>
  </w:style>
  <w:style w:type="paragraph" w:customStyle="1" w:styleId="BaseToc">
    <w:name w:val="Base Toc"/>
    <w:rsid w:val="000F3969"/>
    <w:pPr>
      <w:tabs>
        <w:tab w:val="left" w:pos="360"/>
        <w:tab w:val="right" w:leader="dot" w:pos="9000"/>
      </w:tabs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</w:rPr>
  </w:style>
  <w:style w:type="paragraph" w:styleId="20">
    <w:name w:val="toc 2"/>
    <w:basedOn w:val="BaseToc"/>
    <w:next w:val="a"/>
    <w:uiPriority w:val="39"/>
    <w:rsid w:val="000F3969"/>
    <w:pPr>
      <w:tabs>
        <w:tab w:val="clear" w:pos="360"/>
        <w:tab w:val="clear" w:pos="9000"/>
        <w:tab w:val="right" w:pos="9360"/>
      </w:tabs>
      <w:spacing w:before="0"/>
      <w:ind w:left="240"/>
    </w:pPr>
    <w:rPr>
      <w:b/>
    </w:rPr>
  </w:style>
  <w:style w:type="paragraph" w:customStyle="1" w:styleId="MacroButton">
    <w:name w:val="MacroButton"/>
    <w:basedOn w:val="a"/>
    <w:next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20" w:color="auto" w:fill="auto"/>
      <w:ind w:right="5760"/>
      <w:jc w:val="center"/>
    </w:pPr>
    <w:rPr>
      <w:b/>
      <w:vanish/>
    </w:rPr>
  </w:style>
  <w:style w:type="paragraph" w:customStyle="1" w:styleId="BaseHeading">
    <w:name w:val="Base Heading"/>
    <w:next w:val="a"/>
    <w:rsid w:val="000F3969"/>
    <w:pPr>
      <w:keepNext/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b/>
      <w:sz w:val="24"/>
    </w:rPr>
  </w:style>
  <w:style w:type="paragraph" w:styleId="a5">
    <w:name w:val="header"/>
    <w:basedOn w:val="a"/>
    <w:rsid w:val="000F3969"/>
    <w:pPr>
      <w:pBdr>
        <w:bottom w:val="single" w:sz="6" w:space="1" w:color="auto"/>
        <w:between w:val="single" w:sz="6" w:space="1" w:color="auto"/>
      </w:pBdr>
      <w:tabs>
        <w:tab w:val="center" w:pos="4320"/>
        <w:tab w:val="right" w:pos="8640"/>
      </w:tabs>
      <w:ind w:left="720" w:hanging="720"/>
      <w:jc w:val="center"/>
    </w:pPr>
    <w:rPr>
      <w:i/>
      <w:sz w:val="24"/>
    </w:rPr>
  </w:style>
  <w:style w:type="paragraph" w:styleId="a6">
    <w:name w:val="footer"/>
    <w:basedOn w:val="a"/>
    <w:rsid w:val="000F3969"/>
    <w:pPr>
      <w:pBdr>
        <w:top w:val="single" w:sz="6" w:space="1" w:color="auto"/>
      </w:pBdr>
      <w:tabs>
        <w:tab w:val="center" w:pos="4320"/>
        <w:tab w:val="right" w:pos="9360"/>
      </w:tabs>
    </w:pPr>
    <w:rPr>
      <w:b/>
      <w:i/>
    </w:rPr>
  </w:style>
  <w:style w:type="paragraph" w:styleId="30">
    <w:name w:val="toc 3"/>
    <w:basedOn w:val="a"/>
    <w:next w:val="a"/>
    <w:semiHidden/>
    <w:rsid w:val="000F3969"/>
    <w:pPr>
      <w:tabs>
        <w:tab w:val="right" w:pos="9360"/>
      </w:tabs>
      <w:ind w:left="403"/>
    </w:pPr>
  </w:style>
  <w:style w:type="paragraph" w:styleId="a7">
    <w:name w:val="Normal Indent"/>
    <w:basedOn w:val="a"/>
    <w:rsid w:val="000F3969"/>
    <w:pPr>
      <w:ind w:left="720" w:hanging="360"/>
    </w:pPr>
  </w:style>
  <w:style w:type="paragraph" w:customStyle="1" w:styleId="Red">
    <w:name w:val="Red"/>
    <w:basedOn w:val="a"/>
    <w:rsid w:val="000F3969"/>
    <w:rPr>
      <w:color w:val="FF0000"/>
    </w:rPr>
  </w:style>
  <w:style w:type="paragraph" w:customStyle="1" w:styleId="PrefaceHeading">
    <w:name w:val="Preface Heading"/>
    <w:basedOn w:val="1"/>
    <w:next w:val="PrefaceText"/>
    <w:rsid w:val="000F3969"/>
    <w:pPr>
      <w:spacing w:after="120"/>
      <w:outlineLvl w:val="9"/>
    </w:pPr>
    <w:rPr>
      <w:rFonts w:ascii="Helv" w:hAnsi="Helv"/>
      <w:caps w:val="0"/>
      <w:sz w:val="24"/>
      <w:lang w:val="en-GB"/>
    </w:rPr>
  </w:style>
  <w:style w:type="paragraph" w:customStyle="1" w:styleId="PrefaceText">
    <w:name w:val="Preface Text"/>
    <w:basedOn w:val="a"/>
    <w:rsid w:val="000F3969"/>
    <w:rPr>
      <w:rFonts w:ascii="Helv" w:hAnsi="Helv"/>
    </w:rPr>
  </w:style>
  <w:style w:type="paragraph" w:customStyle="1" w:styleId="MacroBut">
    <w:name w:val="MacroBut"/>
    <w:basedOn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10" w:color="000000" w:fill="FFFFFF"/>
      <w:ind w:right="5760"/>
      <w:jc w:val="center"/>
    </w:pPr>
    <w:rPr>
      <w:b/>
      <w:vanish/>
    </w:rPr>
  </w:style>
  <w:style w:type="paragraph" w:customStyle="1" w:styleId="Appendix">
    <w:name w:val="Appendix"/>
    <w:basedOn w:val="a"/>
    <w:next w:val="a"/>
    <w:rsid w:val="000F3969"/>
    <w:pPr>
      <w:pageBreakBefore/>
      <w:spacing w:after="240"/>
      <w:ind w:left="2160" w:hanging="2160"/>
    </w:pPr>
    <w:rPr>
      <w:b/>
      <w:sz w:val="32"/>
    </w:rPr>
  </w:style>
  <w:style w:type="paragraph" w:customStyle="1" w:styleId="InstructionText">
    <w:name w:val="InstructionText"/>
    <w:basedOn w:val="a"/>
    <w:rsid w:val="000F3969"/>
    <w:rPr>
      <w:vanish/>
      <w:color w:val="FF0000"/>
    </w:rPr>
  </w:style>
  <w:style w:type="paragraph" w:styleId="40">
    <w:name w:val="toc 4"/>
    <w:basedOn w:val="a"/>
    <w:next w:val="a"/>
    <w:semiHidden/>
    <w:rsid w:val="000F3969"/>
    <w:pPr>
      <w:tabs>
        <w:tab w:val="right" w:pos="9360"/>
      </w:tabs>
      <w:ind w:left="600"/>
    </w:pPr>
  </w:style>
  <w:style w:type="paragraph" w:styleId="50">
    <w:name w:val="toc 5"/>
    <w:basedOn w:val="a"/>
    <w:next w:val="a"/>
    <w:semiHidden/>
    <w:rsid w:val="000F3969"/>
    <w:pPr>
      <w:tabs>
        <w:tab w:val="right" w:pos="9360"/>
      </w:tabs>
      <w:ind w:left="800"/>
    </w:pPr>
  </w:style>
  <w:style w:type="paragraph" w:styleId="60">
    <w:name w:val="toc 6"/>
    <w:basedOn w:val="a"/>
    <w:next w:val="a"/>
    <w:semiHidden/>
    <w:rsid w:val="000F3969"/>
    <w:pPr>
      <w:tabs>
        <w:tab w:val="right" w:pos="9360"/>
      </w:tabs>
      <w:ind w:left="1000"/>
    </w:pPr>
  </w:style>
  <w:style w:type="paragraph" w:styleId="70">
    <w:name w:val="toc 7"/>
    <w:basedOn w:val="a"/>
    <w:next w:val="a"/>
    <w:semiHidden/>
    <w:rsid w:val="000F3969"/>
    <w:pPr>
      <w:tabs>
        <w:tab w:val="right" w:pos="9360"/>
      </w:tabs>
      <w:ind w:left="1200"/>
    </w:pPr>
  </w:style>
  <w:style w:type="paragraph" w:styleId="80">
    <w:name w:val="toc 8"/>
    <w:basedOn w:val="a"/>
    <w:next w:val="a"/>
    <w:semiHidden/>
    <w:rsid w:val="000F3969"/>
    <w:pPr>
      <w:tabs>
        <w:tab w:val="right" w:pos="9360"/>
      </w:tabs>
      <w:ind w:left="1400"/>
    </w:pPr>
  </w:style>
  <w:style w:type="paragraph" w:styleId="90">
    <w:name w:val="toc 9"/>
    <w:basedOn w:val="a"/>
    <w:next w:val="a"/>
    <w:semiHidden/>
    <w:rsid w:val="000F3969"/>
    <w:pPr>
      <w:tabs>
        <w:tab w:val="right" w:pos="9360"/>
      </w:tabs>
      <w:ind w:left="1600"/>
    </w:pPr>
  </w:style>
  <w:style w:type="paragraph" w:customStyle="1" w:styleId="TitleTop">
    <w:name w:val="TitleTop"/>
    <w:basedOn w:val="a4"/>
    <w:rsid w:val="000F3969"/>
    <w:pPr>
      <w:pBdr>
        <w:top w:val="single" w:sz="18" w:space="1" w:color="auto"/>
      </w:pBdr>
      <w:spacing w:before="360"/>
    </w:pPr>
  </w:style>
  <w:style w:type="paragraph" w:customStyle="1" w:styleId="TitleBottom">
    <w:name w:val="TitleBottom"/>
    <w:basedOn w:val="a4"/>
    <w:rsid w:val="000F3969"/>
    <w:pPr>
      <w:pBdr>
        <w:bottom w:val="single" w:sz="18" w:space="1" w:color="auto"/>
      </w:pBdr>
    </w:pPr>
  </w:style>
  <w:style w:type="paragraph" w:customStyle="1" w:styleId="PageTitle">
    <w:name w:val="PageTitle"/>
    <w:basedOn w:val="a"/>
    <w:rsid w:val="000F3969"/>
    <w:pPr>
      <w:jc w:val="center"/>
    </w:pPr>
    <w:rPr>
      <w:b/>
      <w:color w:val="000000"/>
      <w:sz w:val="32"/>
    </w:rPr>
  </w:style>
  <w:style w:type="paragraph" w:customStyle="1" w:styleId="PageTitleTOC">
    <w:name w:val="PageTitle(TOC)"/>
    <w:basedOn w:val="PageTitle"/>
    <w:rsid w:val="000F3969"/>
  </w:style>
  <w:style w:type="paragraph" w:customStyle="1" w:styleId="TableHeading">
    <w:name w:val="Table Heading"/>
    <w:rsid w:val="000F3969"/>
    <w:pPr>
      <w:shd w:val="pct5" w:color="000000" w:fill="FFFFFF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</w:rPr>
  </w:style>
  <w:style w:type="paragraph" w:customStyle="1" w:styleId="TableText">
    <w:name w:val="Table Text"/>
    <w:basedOn w:val="TableHeading"/>
    <w:rsid w:val="000F3969"/>
    <w:pPr>
      <w:shd w:val="clear" w:color="auto" w:fill="auto"/>
    </w:pPr>
    <w:rPr>
      <w:b w:val="0"/>
    </w:rPr>
  </w:style>
  <w:style w:type="paragraph" w:customStyle="1" w:styleId="TitleBottomSmall">
    <w:name w:val="TitleBottom(Small)"/>
    <w:basedOn w:val="TitleBottom"/>
    <w:rsid w:val="000F3969"/>
    <w:rPr>
      <w:sz w:val="28"/>
    </w:rPr>
  </w:style>
  <w:style w:type="paragraph" w:customStyle="1" w:styleId="ExampleBox">
    <w:name w:val="ExampleBox"/>
    <w:basedOn w:val="a"/>
    <w:rsid w:val="000F3969"/>
    <w:pPr>
      <w:pBdr>
        <w:top w:val="double" w:sz="6" w:space="1" w:color="FF00FF" w:shadow="1"/>
        <w:left w:val="double" w:sz="6" w:space="1" w:color="FF00FF" w:shadow="1"/>
        <w:bottom w:val="double" w:sz="6" w:space="1" w:color="FF00FF" w:shadow="1"/>
        <w:right w:val="double" w:sz="6" w:space="1" w:color="FF00FF" w:shadow="1"/>
      </w:pBdr>
      <w:shd w:val="pct5" w:color="000000" w:fill="FFFFFF"/>
      <w:spacing w:before="120" w:after="120"/>
    </w:pPr>
    <w:rPr>
      <w:vanish/>
      <w:color w:val="0000FF"/>
      <w:sz w:val="22"/>
    </w:rPr>
  </w:style>
  <w:style w:type="paragraph" w:customStyle="1" w:styleId="GlossaryEntry">
    <w:name w:val="GlossaryEntry"/>
    <w:basedOn w:val="a"/>
    <w:rsid w:val="000F3969"/>
    <w:pPr>
      <w:ind w:left="1440" w:hanging="1440"/>
    </w:pPr>
  </w:style>
  <w:style w:type="paragraph" w:styleId="11">
    <w:name w:val="index 1"/>
    <w:basedOn w:val="a"/>
    <w:next w:val="a"/>
    <w:semiHidden/>
    <w:rsid w:val="000F3969"/>
    <w:pPr>
      <w:tabs>
        <w:tab w:val="right" w:leader="dot" w:pos="9360"/>
      </w:tabs>
      <w:ind w:left="200" w:hanging="200"/>
    </w:pPr>
  </w:style>
  <w:style w:type="paragraph" w:customStyle="1" w:styleId="TitleBottomMedium">
    <w:name w:val="TitleBottom(Medium)"/>
    <w:basedOn w:val="a"/>
    <w:rsid w:val="000F3969"/>
    <w:pPr>
      <w:pBdr>
        <w:bottom w:val="single" w:sz="18" w:space="1" w:color="auto"/>
      </w:pBdr>
      <w:shd w:val="pct5" w:color="000000" w:fill="FFFFFF"/>
      <w:jc w:val="right"/>
    </w:pPr>
    <w:rPr>
      <w:b/>
      <w:sz w:val="44"/>
    </w:rPr>
  </w:style>
  <w:style w:type="paragraph" w:customStyle="1" w:styleId="BulletNormal">
    <w:name w:val="BulletNormal"/>
    <w:basedOn w:val="a"/>
    <w:rsid w:val="000F3969"/>
    <w:pPr>
      <w:ind w:left="360" w:hanging="360"/>
    </w:pPr>
  </w:style>
  <w:style w:type="paragraph" w:customStyle="1" w:styleId="TableHeads">
    <w:name w:val="TableHeads"/>
    <w:basedOn w:val="TableText0"/>
    <w:rsid w:val="000F3969"/>
    <w:pPr>
      <w:jc w:val="center"/>
    </w:pPr>
    <w:rPr>
      <w:b/>
    </w:rPr>
  </w:style>
  <w:style w:type="paragraph" w:customStyle="1" w:styleId="TableText0">
    <w:name w:val="TableText"/>
    <w:basedOn w:val="a"/>
    <w:rsid w:val="000F3969"/>
    <w:pPr>
      <w:keepNext/>
      <w:spacing w:before="60" w:after="60"/>
      <w:ind w:hanging="14"/>
    </w:pPr>
    <w:rPr>
      <w:rFonts w:ascii="Helv" w:hAnsi="Helv"/>
      <w:sz w:val="22"/>
    </w:rPr>
  </w:style>
  <w:style w:type="paragraph" w:customStyle="1" w:styleId="bodytext">
    <w:name w:val="body text"/>
    <w:basedOn w:val="a"/>
    <w:rsid w:val="000F3969"/>
    <w:pPr>
      <w:spacing w:before="120" w:after="120"/>
      <w:ind w:left="2160" w:right="720"/>
    </w:pPr>
    <w:rPr>
      <w:rFonts w:ascii="Times New Roman" w:hAnsi="Times New Roman"/>
    </w:rPr>
  </w:style>
  <w:style w:type="paragraph" w:customStyle="1" w:styleId="OrganizationName">
    <w:name w:val="*Organization Name"/>
    <w:basedOn w:val="TitleTop"/>
    <w:rsid w:val="000F3969"/>
  </w:style>
  <w:style w:type="paragraph" w:customStyle="1" w:styleId="ProjectName">
    <w:name w:val="*Project Name"/>
    <w:basedOn w:val="a4"/>
    <w:rsid w:val="000F3969"/>
  </w:style>
  <w:style w:type="paragraph" w:customStyle="1" w:styleId="DocumentName">
    <w:name w:val="*Document Name"/>
    <w:basedOn w:val="TitleBottom"/>
    <w:rsid w:val="000F3969"/>
  </w:style>
  <w:style w:type="paragraph" w:customStyle="1" w:styleId="Author">
    <w:name w:val="*Auth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HiddenText">
    <w:name w:val="Hidden Text"/>
    <w:basedOn w:val="a"/>
    <w:rsid w:val="000F3969"/>
    <w:pPr>
      <w:pBdr>
        <w:top w:val="double" w:sz="12" w:space="1" w:color="FF00FF"/>
        <w:left w:val="double" w:sz="12" w:space="1" w:color="FF00FF"/>
        <w:bottom w:val="double" w:sz="12" w:space="1" w:color="FF00FF"/>
        <w:right w:val="double" w:sz="12" w:space="1" w:color="FF00FF"/>
      </w:pBdr>
      <w:shd w:val="pct5" w:color="FFFF00" w:fill="FFFF00"/>
      <w:tabs>
        <w:tab w:val="left" w:pos="3888"/>
        <w:tab w:val="left" w:pos="9018"/>
      </w:tabs>
    </w:pPr>
    <w:rPr>
      <w:vanish/>
      <w:color w:val="0000FF"/>
      <w:sz w:val="22"/>
    </w:rPr>
  </w:style>
  <w:style w:type="character" w:customStyle="1" w:styleId="ReferencedDocument">
    <w:name w:val="Referenced Document"/>
    <w:basedOn w:val="a0"/>
    <w:rsid w:val="000F3969"/>
    <w:rPr>
      <w:b/>
      <w:i/>
      <w:smallCaps/>
      <w:color w:val="000000"/>
    </w:rPr>
  </w:style>
  <w:style w:type="paragraph" w:styleId="a8">
    <w:name w:val="List"/>
    <w:basedOn w:val="a"/>
    <w:rsid w:val="000F3969"/>
    <w:pPr>
      <w:ind w:leftChars="200" w:left="100" w:hangingChars="200" w:hanging="200"/>
    </w:pPr>
  </w:style>
  <w:style w:type="paragraph" w:styleId="21">
    <w:name w:val="List Bullet 2"/>
    <w:basedOn w:val="a"/>
    <w:autoRedefine/>
    <w:rsid w:val="000F3969"/>
    <w:pPr>
      <w:tabs>
        <w:tab w:val="num" w:pos="786"/>
      </w:tabs>
      <w:ind w:leftChars="400" w:left="786" w:hangingChars="200" w:hanging="360"/>
    </w:pPr>
  </w:style>
  <w:style w:type="paragraph" w:styleId="22">
    <w:name w:val="List Continue 2"/>
    <w:basedOn w:val="a"/>
    <w:rsid w:val="000F3969"/>
    <w:pPr>
      <w:spacing w:after="180"/>
      <w:ind w:leftChars="400" w:left="850"/>
    </w:pPr>
  </w:style>
  <w:style w:type="paragraph" w:styleId="a9">
    <w:name w:val="caption"/>
    <w:basedOn w:val="a"/>
    <w:next w:val="a"/>
    <w:qFormat/>
    <w:rsid w:val="000F3969"/>
    <w:pPr>
      <w:spacing w:before="120" w:after="240"/>
    </w:pPr>
    <w:rPr>
      <w:b/>
      <w:bCs/>
    </w:rPr>
  </w:style>
  <w:style w:type="paragraph" w:styleId="aa">
    <w:name w:val="Body Text Indent"/>
    <w:basedOn w:val="a"/>
    <w:rsid w:val="000F3969"/>
    <w:pPr>
      <w:spacing w:after="180"/>
      <w:ind w:leftChars="400" w:left="851"/>
    </w:pPr>
  </w:style>
  <w:style w:type="paragraph" w:customStyle="1" w:styleId="ab">
    <w:name w:val="짧은 보낸 사람 주소"/>
    <w:basedOn w:val="a"/>
    <w:rsid w:val="000F3969"/>
  </w:style>
  <w:style w:type="paragraph" w:customStyle="1" w:styleId="HeadingBar">
    <w:name w:val="Heading Bar"/>
    <w:basedOn w:val="a"/>
    <w:next w:val="3"/>
    <w:rsid w:val="000F3969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styleId="ac">
    <w:name w:val="Body Text"/>
    <w:basedOn w:val="a"/>
    <w:rsid w:val="000F3969"/>
    <w:pPr>
      <w:spacing w:before="120" w:after="120"/>
      <w:ind w:left="2520"/>
    </w:pPr>
    <w:rPr>
      <w:rFonts w:ascii="Book Antiqua" w:hAnsi="Book Antiqua"/>
    </w:rPr>
  </w:style>
  <w:style w:type="paragraph" w:styleId="ad">
    <w:name w:val="Document Map"/>
    <w:basedOn w:val="a"/>
    <w:semiHidden/>
    <w:rsid w:val="000F3969"/>
    <w:pPr>
      <w:shd w:val="clear" w:color="auto" w:fill="000080"/>
    </w:pPr>
    <w:rPr>
      <w:rFonts w:eastAsia="돋움"/>
    </w:rPr>
  </w:style>
  <w:style w:type="character" w:styleId="ae">
    <w:name w:val="Hyperlink"/>
    <w:basedOn w:val="a0"/>
    <w:uiPriority w:val="99"/>
    <w:rsid w:val="000F3969"/>
    <w:rPr>
      <w:color w:val="0000FF"/>
      <w:u w:val="single"/>
    </w:rPr>
  </w:style>
  <w:style w:type="character" w:styleId="af">
    <w:name w:val="FollowedHyperlink"/>
    <w:basedOn w:val="a0"/>
    <w:rsid w:val="000F3969"/>
    <w:rPr>
      <w:color w:val="800080"/>
      <w:u w:val="single"/>
    </w:rPr>
  </w:style>
  <w:style w:type="paragraph" w:styleId="23">
    <w:name w:val="Body Text Indent 2"/>
    <w:basedOn w:val="a"/>
    <w:rsid w:val="000F3969"/>
    <w:pPr>
      <w:tabs>
        <w:tab w:val="left" w:pos="0"/>
      </w:tabs>
      <w:ind w:left="400" w:firstLine="1800"/>
    </w:pPr>
    <w:rPr>
      <w:rFonts w:ascii="Courier New" w:eastAsia="바탕" w:hAnsi="Courier New" w:cs="Courier New"/>
      <w:b/>
      <w:bCs/>
      <w:color w:val="000000"/>
      <w:szCs w:val="16"/>
    </w:rPr>
  </w:style>
  <w:style w:type="character" w:styleId="af0">
    <w:name w:val="Emphasis"/>
    <w:basedOn w:val="a0"/>
    <w:qFormat/>
    <w:rsid w:val="000F3969"/>
    <w:rPr>
      <w:i/>
      <w:iCs/>
    </w:rPr>
  </w:style>
  <w:style w:type="paragraph" w:customStyle="1" w:styleId="-">
    <w:name w:val="글머리-표"/>
    <w:basedOn w:val="a"/>
    <w:rsid w:val="00B2686F"/>
    <w:pPr>
      <w:numPr>
        <w:numId w:val="2"/>
      </w:numPr>
      <w:overflowPunct/>
      <w:autoSpaceDE/>
      <w:autoSpaceDN/>
      <w:spacing w:line="280" w:lineRule="atLeast"/>
      <w:jc w:val="both"/>
    </w:pPr>
    <w:rPr>
      <w:rFonts w:ascii="바탕체" w:hAnsi="Times New Roman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S\WINWORD6\TEMPLATE\add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addk</Template>
  <TotalTime>9</TotalTime>
  <Pages>4</Pages>
  <Words>2387</Words>
  <Characters>13607</Characters>
  <Application>Microsoft Office Word</Application>
  <DocSecurity>0</DocSecurity>
  <Lines>113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HR-CM-DWD02-009_업무용어사전</vt:lpstr>
    </vt:vector>
  </TitlesOfParts>
  <Company>LG CNS</Company>
  <LinksUpToDate>false</LinksUpToDate>
  <CharactersWithSpaces>15963</CharactersWithSpaces>
  <SharedDoc>false</SharedDoc>
  <HLinks>
    <vt:vector size="54" baseType="variant"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_Toc156711818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_Toc156711817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_Toc156711816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_Toc156711815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_Toc156711814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_Toc156711813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_Toc156711812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HR-CM-DWD02-009_업무용어사전</dc:title>
  <dc:creator>전수진</dc:creator>
  <dc:description>LG전자 HR DM 프로젝트</dc:description>
  <cp:lastModifiedBy>KIMSKSTAR</cp:lastModifiedBy>
  <cp:revision>4</cp:revision>
  <cp:lastPrinted>2004-03-03T09:26:00Z</cp:lastPrinted>
  <dcterms:created xsi:type="dcterms:W3CDTF">2016-02-04T02:27:00Z</dcterms:created>
  <dcterms:modified xsi:type="dcterms:W3CDTF">2016-02-04T05:32:00Z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 Version">
    <vt:r8>8.6</vt:r8>
  </property>
  <property fmtid="{D5CDD505-2E9C-101B-9397-08002B2CF9AE}" pid="3" name="AD Copyright">
    <vt:lpwstr>Copyright  1994-1998 PLATINUM technology, inc. All rights reserved.</vt:lpwstr>
  </property>
</Properties>
</file>