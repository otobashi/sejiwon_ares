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964CC6">
      <w:pPr>
        <w:pStyle w:val="ProjectName"/>
        <w:rPr>
          <w:rFonts w:ascii="바탕체" w:hAnsi="바탕체"/>
        </w:rPr>
      </w:pPr>
      <w:r w:rsidRPr="00964CC6">
        <w:rPr>
          <w:rFonts w:ascii="바탕체" w:hAnsi="바탕체" w:hint="eastAsia"/>
        </w:rPr>
        <w:t>월별 Trend (</w:t>
      </w:r>
      <w:r w:rsidR="00BD399E">
        <w:rPr>
          <w:rFonts w:ascii="바탕체" w:hAnsi="바탕체" w:hint="eastAsia"/>
        </w:rPr>
        <w:t>S</w:t>
      </w:r>
      <w:r w:rsidR="00616130">
        <w:rPr>
          <w:rFonts w:ascii="바탕체" w:hAnsi="바탕체" w:hint="eastAsia"/>
        </w:rPr>
        <w:t>CM</w:t>
      </w:r>
      <w:r w:rsidRPr="00964CC6">
        <w:rPr>
          <w:rFonts w:ascii="바탕체" w:hAnsi="바탕체" w:hint="eastAsia"/>
        </w:rPr>
        <w:t>)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EC5132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EC5132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74377C" w:rsidRDefault="00AE6CF6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김석규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6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.0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1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31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E6CF6">
              <w:rPr>
                <w:rFonts w:ascii="바탕체" w:hAnsi="바탕체" w:hint="eastAsia"/>
              </w:rPr>
              <w:t>1</w:t>
            </w:r>
            <w:r>
              <w:rPr>
                <w:rFonts w:ascii="바탕체" w:hAnsi="바탕체" w:hint="eastAsia"/>
              </w:rPr>
              <w:t>-</w:t>
            </w:r>
            <w:r w:rsidR="00AE6CF6">
              <w:rPr>
                <w:rFonts w:ascii="바탕체" w:hAnsi="바탕체" w:hint="eastAsia"/>
              </w:rPr>
              <w:t>31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김석규</w:t>
            </w:r>
            <w:r w:rsidR="00001CE4">
              <w:rPr>
                <w:rFonts w:ascii="바탕체" w:hAnsi="바탕체" w:hint="eastAsia"/>
              </w:rPr>
              <w:t>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637068">
            <w:pPr>
              <w:pStyle w:val="TableText"/>
              <w:rPr>
                <w:rFonts w:ascii="바탕체" w:hAnsi="바탕체"/>
              </w:rPr>
            </w:pPr>
            <w:r>
              <w:rPr>
                <w:rFonts w:ascii="굴림" w:eastAsia="굴림" w:hAnsi="굴림" w:hint="eastAsia"/>
              </w:rPr>
              <w:t>김예솔D</w:t>
            </w: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600076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F50ED" w:rsidRDefault="00EC5132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EC5132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EC5132">
        <w:rPr>
          <w:rFonts w:ascii="Verdana" w:hAnsi="Verdana"/>
          <w:b w:val="0"/>
          <w:bCs/>
        </w:rPr>
        <w:fldChar w:fldCharType="separate"/>
      </w:r>
      <w:hyperlink w:anchor="_Toc442359000" w:history="1">
        <w:r w:rsidR="007F50ED" w:rsidRPr="00035218">
          <w:rPr>
            <w:rStyle w:val="ae"/>
            <w:rFonts w:ascii="바탕체" w:hAnsi="바탕체"/>
            <w:noProof/>
          </w:rPr>
          <w:t>1.</w:t>
        </w:r>
        <w:r w:rsidR="007F50ED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F50ED" w:rsidRPr="00035218">
          <w:rPr>
            <w:rStyle w:val="ae"/>
            <w:rFonts w:ascii="바탕체" w:hAnsi="바탕체"/>
            <w:noProof/>
          </w:rPr>
          <w:t>개요</w:t>
        </w:r>
        <w:r w:rsidR="007F50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50ED">
          <w:rPr>
            <w:noProof/>
            <w:webHidden/>
          </w:rPr>
          <w:instrText xml:space="preserve"> PAGEREF _Toc442359000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50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50ED" w:rsidRDefault="00EC5132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001" w:history="1">
        <w:r w:rsidR="007F50ED" w:rsidRPr="00035218">
          <w:rPr>
            <w:rStyle w:val="ae"/>
            <w:noProof/>
          </w:rPr>
          <w:t>1.1</w:t>
        </w:r>
        <w:r w:rsidR="007F50ED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F50ED" w:rsidRPr="00035218">
          <w:rPr>
            <w:rStyle w:val="ae"/>
            <w:noProof/>
          </w:rPr>
          <w:t>Definitions</w:t>
        </w:r>
        <w:r w:rsidR="007F50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50ED">
          <w:rPr>
            <w:noProof/>
            <w:webHidden/>
          </w:rPr>
          <w:instrText xml:space="preserve"> PAGEREF _Toc442359001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50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50ED" w:rsidRDefault="00EC5132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002" w:history="1">
        <w:r w:rsidR="007F50ED" w:rsidRPr="00035218">
          <w:rPr>
            <w:rStyle w:val="ae"/>
            <w:noProof/>
          </w:rPr>
          <w:t>1.2</w:t>
        </w:r>
        <w:r w:rsidR="007F50ED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F50ED" w:rsidRPr="00035218">
          <w:rPr>
            <w:rStyle w:val="ae"/>
            <w:noProof/>
          </w:rPr>
          <w:t>기본</w:t>
        </w:r>
        <w:r w:rsidR="007F50ED" w:rsidRPr="00035218">
          <w:rPr>
            <w:rStyle w:val="ae"/>
            <w:noProof/>
          </w:rPr>
          <w:t xml:space="preserve"> </w:t>
        </w:r>
        <w:r w:rsidR="007F50ED" w:rsidRPr="00035218">
          <w:rPr>
            <w:rStyle w:val="ae"/>
            <w:noProof/>
          </w:rPr>
          <w:t>흐름</w:t>
        </w:r>
        <w:r w:rsidR="007F50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50ED">
          <w:rPr>
            <w:noProof/>
            <w:webHidden/>
          </w:rPr>
          <w:instrText xml:space="preserve"> PAGEREF _Toc442359002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50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50ED" w:rsidRDefault="00EC5132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59003" w:history="1">
        <w:r w:rsidR="007F50ED" w:rsidRPr="00035218">
          <w:rPr>
            <w:rStyle w:val="ae"/>
            <w:noProof/>
          </w:rPr>
          <w:t>2.</w:t>
        </w:r>
        <w:r w:rsidR="007F50ED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F50ED" w:rsidRPr="00035218">
          <w:rPr>
            <w:rStyle w:val="ae"/>
            <w:noProof/>
          </w:rPr>
          <w:t>월별</w:t>
        </w:r>
        <w:r w:rsidR="007F50ED" w:rsidRPr="00035218">
          <w:rPr>
            <w:rStyle w:val="ae"/>
            <w:noProof/>
          </w:rPr>
          <w:t xml:space="preserve"> Trend (SCM) </w:t>
        </w:r>
        <w:r w:rsidR="007F50ED" w:rsidRPr="00035218">
          <w:rPr>
            <w:rStyle w:val="ae"/>
            <w:noProof/>
          </w:rPr>
          <w:t>조회</w:t>
        </w:r>
        <w:r w:rsidR="007F50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50ED">
          <w:rPr>
            <w:noProof/>
            <w:webHidden/>
          </w:rPr>
          <w:instrText xml:space="preserve"> PAGEREF _Toc442359003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50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50ED" w:rsidRDefault="00EC5132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004" w:history="1">
        <w:r w:rsidR="007F50ED" w:rsidRPr="00035218">
          <w:rPr>
            <w:rStyle w:val="ae"/>
            <w:noProof/>
          </w:rPr>
          <w:t>2.1</w:t>
        </w:r>
        <w:r w:rsidR="007F50ED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F50ED" w:rsidRPr="00035218">
          <w:rPr>
            <w:rStyle w:val="ae"/>
            <w:noProof/>
          </w:rPr>
          <w:t>Procedure</w:t>
        </w:r>
        <w:r w:rsidR="007F50ED" w:rsidRPr="00035218">
          <w:rPr>
            <w:rStyle w:val="ae"/>
            <w:noProof/>
          </w:rPr>
          <w:t>개요</w:t>
        </w:r>
        <w:r w:rsidR="007F50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50ED">
          <w:rPr>
            <w:noProof/>
            <w:webHidden/>
          </w:rPr>
          <w:instrText xml:space="preserve"> PAGEREF _Toc442359004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50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50ED" w:rsidRDefault="00EC5132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005" w:history="1">
        <w:r w:rsidR="007F50ED" w:rsidRPr="00035218">
          <w:rPr>
            <w:rStyle w:val="ae"/>
            <w:noProof/>
          </w:rPr>
          <w:t xml:space="preserve">2.1.1 </w:t>
        </w:r>
        <w:r w:rsidR="007F50ED" w:rsidRPr="00035218">
          <w:rPr>
            <w:rStyle w:val="ae"/>
            <w:rFonts w:ascii="GulimChe" w:hAnsi="GulimChe" w:cs="GulimChe"/>
            <w:noProof/>
          </w:rPr>
          <w:t>SP_CD_RES_SMR_TREND_SCM_HISTORY</w:t>
        </w:r>
        <w:r w:rsidR="007F50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50ED">
          <w:rPr>
            <w:noProof/>
            <w:webHidden/>
          </w:rPr>
          <w:instrText xml:space="preserve"> PAGEREF _Toc442359005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50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50ED" w:rsidRDefault="00EC5132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006" w:history="1">
        <w:r w:rsidR="007F50ED" w:rsidRPr="00035218">
          <w:rPr>
            <w:rStyle w:val="ae"/>
            <w:noProof/>
          </w:rPr>
          <w:t>2.2 Return Value</w:t>
        </w:r>
        <w:r w:rsidR="007F50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50ED">
          <w:rPr>
            <w:noProof/>
            <w:webHidden/>
          </w:rPr>
          <w:instrText xml:space="preserve"> PAGEREF _Toc442359006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50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50ED" w:rsidRDefault="00EC5132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007" w:history="1">
        <w:r w:rsidR="007F50ED" w:rsidRPr="00035218">
          <w:rPr>
            <w:rStyle w:val="ae"/>
            <w:noProof/>
          </w:rPr>
          <w:t>2.3 Table and View Usage</w:t>
        </w:r>
        <w:r w:rsidR="007F50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50ED">
          <w:rPr>
            <w:noProof/>
            <w:webHidden/>
          </w:rPr>
          <w:instrText xml:space="preserve"> PAGEREF _Toc442359007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50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1A1D" w:rsidRDefault="00EC5132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59000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59001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964CC6" w:rsidRPr="00964CC6">
        <w:rPr>
          <w:rFonts w:ascii="바탕" w:eastAsia="바탕" w:hAnsi="바탕" w:cs="Courier New" w:hint="eastAsia"/>
        </w:rPr>
        <w:t>월별 Trend (</w:t>
      </w:r>
      <w:r w:rsidR="00BD399E">
        <w:rPr>
          <w:rFonts w:ascii="바탕" w:eastAsia="바탕" w:hAnsi="바탕" w:cs="Courier New" w:hint="eastAsia"/>
        </w:rPr>
        <w:t>S</w:t>
      </w:r>
      <w:r w:rsidR="00616130">
        <w:rPr>
          <w:rFonts w:ascii="바탕" w:eastAsia="바탕" w:hAnsi="바탕" w:cs="Courier New" w:hint="eastAsia"/>
        </w:rPr>
        <w:t>CM</w:t>
      </w:r>
      <w:r w:rsidR="00964CC6" w:rsidRPr="00964CC6">
        <w:rPr>
          <w:rFonts w:ascii="바탕" w:eastAsia="바탕" w:hAnsi="바탕" w:cs="Courier New" w:hint="eastAsia"/>
        </w:rPr>
        <w:t>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BD399E">
        <w:rPr>
          <w:rFonts w:ascii="바탕" w:eastAsia="바탕" w:hAnsi="바탕" w:cs="Courier New" w:hint="eastAsia"/>
        </w:rPr>
        <w:t>SC</w:t>
      </w:r>
      <w:r w:rsidR="00616130">
        <w:rPr>
          <w:rFonts w:ascii="바탕" w:eastAsia="바탕" w:hAnsi="바탕" w:cs="Courier New" w:hint="eastAsia"/>
        </w:rPr>
        <w:t>M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59002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DE6EBB" w:rsidRPr="00DE6EBB">
        <w:rPr>
          <w:rFonts w:ascii="바탕" w:eastAsia="바탕" w:hAnsi="바탕" w:cs="Courier New" w:hint="eastAsia"/>
        </w:rPr>
        <w:t>월별 Trend (</w:t>
      </w:r>
      <w:r w:rsidR="00BD399E">
        <w:rPr>
          <w:rFonts w:ascii="바탕" w:eastAsia="바탕" w:hAnsi="바탕" w:cs="Courier New" w:hint="eastAsia"/>
        </w:rPr>
        <w:t>S</w:t>
      </w:r>
      <w:r w:rsidR="00616130">
        <w:rPr>
          <w:rFonts w:ascii="바탕" w:eastAsia="바탕" w:hAnsi="바탕" w:cs="Courier New" w:hint="eastAsia"/>
        </w:rPr>
        <w:t>CM</w:t>
      </w:r>
      <w:r w:rsidR="00DE6EBB" w:rsidRPr="00DE6EBB">
        <w:rPr>
          <w:rFonts w:ascii="바탕" w:eastAsia="바탕" w:hAnsi="바탕" w:cs="Courier New" w:hint="eastAsia"/>
        </w:rPr>
        <w:t>)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081A1D"/>
    <w:p w:rsidR="00081A1D" w:rsidRDefault="00081A1D"/>
    <w:p w:rsidR="00081A1D" w:rsidRDefault="00EC513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3" type="#_x0000_t32" style="position:absolute;margin-left:97.05pt;margin-top:41.6pt;width:306pt;height:0;z-index:251639808" o:connectortype="elbow" adj="-11933,-1,-11933">
            <v:stroke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03.05pt;margin-top:23.6pt;width:60pt;height:36pt;z-index:251637760;v-text-anchor:middle" filled="f" fillcolor="#0c9"/>
        </w:pict>
      </w:r>
      <w:r>
        <w:rPr>
          <w:noProof/>
        </w:rPr>
        <w:pict>
          <v:shape id="_x0000_s2189" type="#_x0000_t22" style="position:absolute;margin-left:37.05pt;margin-top:23.6pt;width:60pt;height:36pt;z-index:251635712;v-text-anchor:middle" filled="f" fillcolor="#0c9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10" type="#_x0000_t202" style="position:absolute;margin-left:397.05pt;margin-top:.45pt;width:84pt;height:18.7pt;z-index:251641856" filled="f" stroked="f">
            <v:textbox style="mso-next-textbox:#_x0000_s2310">
              <w:txbxContent>
                <w:p w:rsidR="0074377C" w:rsidRPr="00A3579B" w:rsidRDefault="0074377C">
                  <w:pPr>
                    <w:rPr>
                      <w:rFonts w:ascii="굴림" w:eastAsia="굴림" w:hAnsi="굴림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8"/>
                      <w:szCs w:val="18"/>
                    </w:rPr>
                    <w:t>쿼리 조회 결과</w:t>
                  </w:r>
                </w:p>
              </w:txbxContent>
            </v:textbox>
          </v:shape>
        </w:pict>
      </w:r>
    </w:p>
    <w:p w:rsidR="00081A1D" w:rsidRDefault="00081A1D"/>
    <w:p w:rsidR="00081A1D" w:rsidRDefault="00EC5132">
      <w:r>
        <w:rPr>
          <w:noProof/>
        </w:rPr>
        <w:pict>
          <v:shape id="_x0000_s2197" type="#_x0000_t202" style="position:absolute;margin-left:97.05pt;margin-top:.95pt;width:136.95pt;height:18pt;z-index:251640832;v-text-anchor:top-baseline" filled="f" fillcolor="#0c9" stroked="f">
            <v:textbox style="mso-next-textbox:#_x0000_s2197">
              <w:txbxContent>
                <w:p w:rsidR="0074377C" w:rsidRDefault="00AE6CF6" w:rsidP="00420D6E">
                  <w:pPr>
                    <w:widowControl w:val="0"/>
                    <w:rPr>
                      <w:rFonts w:ascii="굴림" w:eastAsia="굴림"/>
                      <w:color w:val="000000"/>
                      <w:sz w:val="18"/>
                      <w:szCs w:val="18"/>
                    </w:rPr>
                  </w:pP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SMART </w:t>
                  </w:r>
                  <w:r w:rsidR="00BD399E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>S</w:t>
                  </w:r>
                  <w:r w:rsidR="00616130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>CM</w:t>
                  </w: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 추이</w:t>
                  </w:r>
                </w:p>
                <w:p w:rsidR="0074377C" w:rsidRPr="007E2192" w:rsidRDefault="0074377C" w:rsidP="00420D6E">
                  <w:pPr>
                    <w:widowControl w:val="0"/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AA6C94"/>
    <w:p w:rsidR="00AA6C94" w:rsidRDefault="00EC5132">
      <w:r>
        <w:rPr>
          <w:noProof/>
        </w:rPr>
        <w:pict>
          <v:shape id="_x0000_s2190" type="#_x0000_t202" style="position:absolute;margin-left:25.05pt;margin-top:2.1pt;width:214.2pt;height:31.45pt;z-index:251636736;v-text-anchor:top-baseline" filled="f" fillcolor="#0c9" stroked="f">
            <v:textbox style="mso-next-textbox:#_x0000_s2190">
              <w:txbxContent>
                <w:p w:rsidR="0074377C" w:rsidRPr="001E58CF" w:rsidRDefault="00AE6CF6" w:rsidP="001E58CF">
                  <w:pPr>
                    <w:rPr>
                      <w:szCs w:val="16"/>
                    </w:rPr>
                  </w:pPr>
                  <w:r w:rsidRPr="00AE6CF6">
                    <w:rPr>
                      <w:rFonts w:ascii="GulimChe" w:hAnsi="GulimChe" w:cs="GulimChe"/>
                      <w:color w:val="000000"/>
                    </w:rPr>
                    <w:t>IPTDW.</w:t>
                  </w:r>
                  <w:r w:rsidR="00616130" w:rsidRPr="00616130">
                    <w:rPr>
                      <w:rFonts w:ascii="GulimChe" w:hAnsi="GulimChe" w:cs="GulimChe"/>
                      <w:color w:val="000000"/>
                    </w:rPr>
                    <w:t>IPTDW_RES_KPI_SCM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2" type="#_x0000_t202" style="position:absolute;margin-left:385.05pt;margin-top:6.65pt;width:132.45pt;height:34.3pt;z-index:251638784;v-text-anchor:top-baseline" filled="f" fillcolor="#0c9" stroked="f">
            <v:textbox style="mso-next-textbox:#_x0000_s2192">
              <w:txbxContent>
                <w:p w:rsidR="0074377C" w:rsidRPr="00420D6E" w:rsidRDefault="00964CC6" w:rsidP="00420D6E">
                  <w:pPr>
                    <w:rPr>
                      <w:rFonts w:ascii="Courier New" w:eastAsia="바탕" w:hAnsi="Courier New" w:cs="Courier New"/>
                      <w:color w:val="000000"/>
                      <w:sz w:val="16"/>
                      <w:szCs w:val="16"/>
                    </w:rPr>
                  </w:pP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월별</w:t>
                  </w: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Trend (</w:t>
                  </w:r>
                  <w:r w:rsidR="00BD399E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S</w:t>
                  </w:r>
                  <w:r w:rsidR="00616130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CM</w:t>
                  </w: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)</w:t>
                  </w:r>
                  <w:r w:rsidR="00BF15AD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="0074377C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(Excel)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FF1785"/>
    <w:p w:rsidR="00957AFA" w:rsidRDefault="00783B0A" w:rsidP="00957AFA">
      <w:r>
        <w:rPr>
          <w:rFonts w:hint="eastAsia"/>
        </w:rPr>
        <w:t xml:space="preserve">2) </w:t>
      </w:r>
    </w:p>
    <w:p w:rsidR="00957AFA" w:rsidRDefault="00957AFA" w:rsidP="00957AFA"/>
    <w:p w:rsidR="00957AFA" w:rsidRDefault="00957AFA" w:rsidP="005A1052"/>
    <w:p w:rsidR="00081A1D" w:rsidRDefault="00964CC6">
      <w:pPr>
        <w:pStyle w:val="1"/>
      </w:pPr>
      <w:bookmarkStart w:id="31" w:name="_Toc442359003"/>
      <w:r w:rsidRPr="00964CC6">
        <w:rPr>
          <w:rFonts w:hint="eastAsia"/>
        </w:rPr>
        <w:t>월별</w:t>
      </w:r>
      <w:r w:rsidRPr="00964CC6">
        <w:rPr>
          <w:rFonts w:hint="eastAsia"/>
        </w:rPr>
        <w:t xml:space="preserve"> Trend (</w:t>
      </w:r>
      <w:r w:rsidR="00BD399E">
        <w:rPr>
          <w:rFonts w:hint="eastAsia"/>
        </w:rPr>
        <w:t>S</w:t>
      </w:r>
      <w:r w:rsidR="00616130">
        <w:rPr>
          <w:rFonts w:hint="eastAsia"/>
        </w:rPr>
        <w:t>CM</w:t>
      </w:r>
      <w:r w:rsidRPr="00964CC6">
        <w:rPr>
          <w:rFonts w:hint="eastAsia"/>
        </w:rPr>
        <w:t xml:space="preserve">) </w:t>
      </w:r>
      <w:r w:rsidR="00AE6CF6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59004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59005"/>
      <w:r>
        <w:rPr>
          <w:rFonts w:hint="eastAsia"/>
        </w:rPr>
        <w:t xml:space="preserve">2.1.1 </w:t>
      </w:r>
      <w:r w:rsidR="00616130" w:rsidRPr="00616130">
        <w:rPr>
          <w:rFonts w:ascii="GulimChe" w:hAnsi="GulimChe" w:cs="GulimChe"/>
          <w:color w:val="000000"/>
        </w:rPr>
        <w:t>SP_CD_RES_SMR_TREND_SCM_HISTORY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616130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BD399E">
              <w:rPr>
                <w:rFonts w:ascii="바탕" w:eastAsia="바탕" w:hAnsi="바탕" w:cs="Courier New" w:hint="eastAsia"/>
              </w:rPr>
              <w:t>SC</w:t>
            </w:r>
            <w:r w:rsidR="00616130">
              <w:rPr>
                <w:rFonts w:ascii="바탕" w:eastAsia="바탕" w:hAnsi="바탕" w:cs="Courier New" w:hint="eastAsia"/>
              </w:rPr>
              <w:t>M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BD399E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BD399E">
              <w:rPr>
                <w:rFonts w:ascii="바탕" w:eastAsia="바탕" w:hAnsi="바탕" w:cs="Courier New" w:hint="eastAsia"/>
              </w:rPr>
              <w:t>S</w:t>
            </w:r>
            <w:r w:rsidR="00616130">
              <w:rPr>
                <w:rFonts w:ascii="바탕" w:eastAsia="바탕" w:hAnsi="바탕" w:cs="Courier New" w:hint="eastAsia"/>
              </w:rPr>
              <w:t>CM</w:t>
            </w:r>
            <w:r w:rsidR="001E58CF">
              <w:rPr>
                <w:rFonts w:ascii="바탕" w:eastAsia="바탕" w:hAnsi="바탕" w:cs="Courier New" w:hint="eastAsia"/>
              </w:rPr>
              <w:t xml:space="preserve">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BD399E">
              <w:rPr>
                <w:rFonts w:ascii="바탕" w:eastAsia="바탕" w:hAnsi="바탕" w:cs="Courier New" w:hint="eastAsia"/>
              </w:rPr>
              <w:t>S</w:t>
            </w:r>
            <w:r w:rsidR="00616130">
              <w:rPr>
                <w:rFonts w:ascii="바탕" w:eastAsia="바탕" w:hAnsi="바탕" w:cs="Courier New" w:hint="eastAsia"/>
              </w:rPr>
              <w:t>CM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BD399E">
              <w:rPr>
                <w:rFonts w:ascii="바탕" w:eastAsia="바탕" w:hAnsi="바탕" w:cs="Courier New" w:hint="eastAsia"/>
              </w:rPr>
              <w:t>SVC</w:t>
            </w:r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결과를 조회하여 그 결과를 프로시져를 호출한 화면에서 조회나 엑셀다운로드 등을 할 수 있도록 테이블(</w:t>
            </w:r>
            <w:r w:rsidR="007F50ED" w:rsidRPr="007F50ED">
              <w:rPr>
                <w:rFonts w:ascii="GulimChe" w:hAnsi="GulimChe" w:cs="GulimChe"/>
                <w:color w:val="000000"/>
              </w:rPr>
              <w:t>IPTDW_RES_KPI_SCM</w:t>
            </w:r>
            <w:r w:rsidR="007F50ED">
              <w:rPr>
                <w:rFonts w:ascii="GulimChe" w:hAnsi="GulimChe" w:cs="GulimChe" w:hint="eastAsia"/>
                <w:color w:val="000000"/>
              </w:rPr>
              <w:t xml:space="preserve">, </w:t>
            </w:r>
            <w:r w:rsidR="007F50ED" w:rsidRPr="007F50ED">
              <w:rPr>
                <w:rFonts w:ascii="GulimChe" w:hAnsi="GulimChe" w:cs="GulimChe"/>
                <w:color w:val="000000"/>
              </w:rPr>
              <w:t>IPTDW_RES_WEEKLY_IF</w:t>
            </w:r>
            <w:r>
              <w:rPr>
                <w:rFonts w:ascii="바탕" w:eastAsia="바탕" w:hAnsi="바탕" w:cs="Courier New" w:hint="eastAsia"/>
              </w:rPr>
              <w:t xml:space="preserve">)에  </w:t>
            </w:r>
            <w:r w:rsidR="00BF15AD">
              <w:rPr>
                <w:rFonts w:ascii="바탕" w:eastAsia="바탕" w:hAnsi="바탕" w:cs="Courier New" w:hint="eastAsia"/>
              </w:rPr>
              <w:t>저장후 조회함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lastRenderedPageBreak/>
              <w:t xml:space="preserve">2. 입력받은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BD399E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 xml:space="preserve">: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E63DC" w:rsidRPr="00890037" w:rsidRDefault="004E63DC" w:rsidP="004E63D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>SELECT Z.COL_INDEX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,Z.SUBSDR_CD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,MAX(Z.SUBSDR_SHRT_NAME)    AS SUBSDR_SHRT_NAME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,Z.DIV_CD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,SUBSTR(Z.BASIS_YYYYMM,1,4) AS BASIS_YYYY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,Z.BASIS_YYYYMM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,Z.KPI_CD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,SUM(Z.AMOUNT)              AS AMOUNT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,MAX(Z.DIV_NAME_KO)         AS DIV_NAME_KO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,MAX(Z.DIV_NAME_EN)         AS DIV_NAME_EN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FROM  (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-- 1.</w:t>
            </w:r>
            <w:r w:rsidRPr="007F50ED">
              <w:rPr>
                <w:rFonts w:ascii="GulimChe" w:hAnsi="GulimChe" w:cs="GulimChe" w:hint="eastAsia"/>
              </w:rPr>
              <w:t>판매미달률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SELECT  '1.</w:t>
            </w:r>
            <w:r w:rsidRPr="007F50ED">
              <w:rPr>
                <w:rFonts w:ascii="GulimChe" w:hAnsi="GulimChe" w:cs="GulimChe" w:hint="eastAsia"/>
              </w:rPr>
              <w:t>판매미달률</w:t>
            </w:r>
            <w:r w:rsidRPr="007F50ED">
              <w:rPr>
                <w:rFonts w:ascii="GulimChe" w:hAnsi="GulimChe" w:cs="GulimChe" w:hint="eastAsia"/>
              </w:rPr>
              <w:t>'     AS COL_INDEX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,A.SUBSIDIARY_CODE  AS SUBSDR_CD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,MAX(C1.CODE)       AS SUBSDR_SHRT_NAME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,A.DIVISION_CODE    AS DIV_CD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,A.BASIS_PERIOD     AS BASIS_YYYYMM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,A.KPI_TYPE_CODE    AS KPI_CD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,SUM(A.KPI_ACT)     AS AMOUNT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,''                 AS DIV_NAME_KO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,''                 AS DIV_NAME_EN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FROM    IPTDW.IPTDW_RES_KPI_SCM A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7F50ED">
              <w:rPr>
                <w:rFonts w:ascii="GulimChe" w:hAnsi="GulimChe" w:cs="GulimChe" w:hint="eastAsia"/>
              </w:rPr>
              <w:t>법인코드</w:t>
            </w:r>
            <w:r w:rsidRPr="007F50ED">
              <w:rPr>
                <w:rFonts w:ascii="GulimChe" w:hAnsi="GulimChe" w:cs="GulimChe" w:hint="eastAsia"/>
              </w:rPr>
              <w:t>/</w:t>
            </w:r>
            <w:r w:rsidRPr="007F50ED">
              <w:rPr>
                <w:rFonts w:ascii="GulimChe" w:hAnsi="GulimChe" w:cs="GulimChe" w:hint="eastAsia"/>
              </w:rPr>
              <w:t>명</w:t>
            </w:r>
            <w:r w:rsidRPr="007F50ED">
              <w:rPr>
                <w:rFonts w:ascii="GulimChe" w:hAnsi="GulimChe" w:cs="GulimChe" w:hint="eastAsia"/>
              </w:rPr>
              <w:t xml:space="preserve"> </w:t>
            </w:r>
            <w:r w:rsidRPr="007F50ED">
              <w:rPr>
                <w:rFonts w:ascii="GulimChe" w:hAnsi="GulimChe" w:cs="GulimChe" w:hint="eastAsia"/>
              </w:rPr>
              <w:t>가져오기</w:t>
            </w:r>
            <w:r w:rsidRPr="007F50ED">
              <w:rPr>
                <w:rFonts w:ascii="GulimChe" w:hAnsi="GulimChe" w:cs="GulimChe" w:hint="eastAsia"/>
              </w:rPr>
              <w:t xml:space="preserve"> </w:t>
            </w:r>
            <w:r w:rsidRPr="007F50ED">
              <w:rPr>
                <w:rFonts w:ascii="GulimChe" w:hAnsi="GulimChe" w:cs="GulimChe" w:hint="eastAsia"/>
              </w:rPr>
              <w:t>전체공통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) C1 ON (A.SUBSIDIARY_CODE = C1.CODE)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WHERE   A.BASIS_PERIOD BETWEEN TO_CHAR(TO_DATE(SUBSTR(P_BASIS_YYYYMM,1, 4), 'YYYY') - 4 YEAR, 'YYYY')||'01' AND TO_CHAR(TO_DATE(P_BASIS_YYYYMM, 'YYYYMM'), 'YYYYMM') 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A.PERIOD_TYPE        = 'M'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A.CATEGORY_CODE      = 'SMART_SCM'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A.KPI_TYPE_CODE     IN ('OL_4W_LESS')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A.DIVISION_CODE      = 'GBU'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GROUP BY A.SUBSIDIARY_CODE, A.DIVISION_CODE, A.BASIS_PERIOD, A.KPI_TYPE_CODE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lastRenderedPageBreak/>
              <w:t xml:space="preserve">           UNION ALL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-- 2.</w:t>
            </w:r>
            <w:r w:rsidRPr="007F50ED">
              <w:rPr>
                <w:rFonts w:ascii="GulimChe" w:hAnsi="GulimChe" w:cs="GulimChe" w:hint="eastAsia"/>
              </w:rPr>
              <w:t>초과판매율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SELECT  '2.</w:t>
            </w:r>
            <w:r w:rsidRPr="007F50ED">
              <w:rPr>
                <w:rFonts w:ascii="GulimChe" w:hAnsi="GulimChe" w:cs="GulimChe" w:hint="eastAsia"/>
              </w:rPr>
              <w:t>초과판매율</w:t>
            </w:r>
            <w:r w:rsidRPr="007F50ED">
              <w:rPr>
                <w:rFonts w:ascii="GulimChe" w:hAnsi="GulimChe" w:cs="GulimChe" w:hint="eastAsia"/>
              </w:rPr>
              <w:t>'     AS COL_INDEX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,A.SUBSIDIARY_CODE  AS SUBSDR_CD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,MAX(C1.CODE)       AS SUBSDR_SHRT_NAME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,A.DIVISION_CODE    AS DIV_CD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,A.BASIS_PERIOD     AS BASIS_YYYYMM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,A.KPI_TYPE_CODE    AS KPI_CD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,SUM(A.KPI_ACT)     AS AMOUNT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,''                 AS DIV_NAME_KO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,''                 AS DIV_NAME_EN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FROM    IPTDW.IPTDW_RES_KPI_SCM A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7F50ED">
              <w:rPr>
                <w:rFonts w:ascii="GulimChe" w:hAnsi="GulimChe" w:cs="GulimChe" w:hint="eastAsia"/>
              </w:rPr>
              <w:t>법인코드</w:t>
            </w:r>
            <w:r w:rsidRPr="007F50ED">
              <w:rPr>
                <w:rFonts w:ascii="GulimChe" w:hAnsi="GulimChe" w:cs="GulimChe" w:hint="eastAsia"/>
              </w:rPr>
              <w:t>/</w:t>
            </w:r>
            <w:r w:rsidRPr="007F50ED">
              <w:rPr>
                <w:rFonts w:ascii="GulimChe" w:hAnsi="GulimChe" w:cs="GulimChe" w:hint="eastAsia"/>
              </w:rPr>
              <w:t>명</w:t>
            </w:r>
            <w:r w:rsidRPr="007F50ED">
              <w:rPr>
                <w:rFonts w:ascii="GulimChe" w:hAnsi="GulimChe" w:cs="GulimChe" w:hint="eastAsia"/>
              </w:rPr>
              <w:t xml:space="preserve"> </w:t>
            </w:r>
            <w:r w:rsidRPr="007F50ED">
              <w:rPr>
                <w:rFonts w:ascii="GulimChe" w:hAnsi="GulimChe" w:cs="GulimChe" w:hint="eastAsia"/>
              </w:rPr>
              <w:t>가져오기</w:t>
            </w:r>
            <w:r w:rsidRPr="007F50ED">
              <w:rPr>
                <w:rFonts w:ascii="GulimChe" w:hAnsi="GulimChe" w:cs="GulimChe" w:hint="eastAsia"/>
              </w:rPr>
              <w:t xml:space="preserve"> </w:t>
            </w:r>
            <w:r w:rsidRPr="007F50ED">
              <w:rPr>
                <w:rFonts w:ascii="GulimChe" w:hAnsi="GulimChe" w:cs="GulimChe" w:hint="eastAsia"/>
              </w:rPr>
              <w:t>전체공통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) C1 ON (A.SUBSIDIARY_CODE = C1.CODE)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WHERE   A.BASIS_PERIOD BETWEEN TO_CHAR(TO_DATE(SUBSTR(P_BASIS_YYYYMM,1, 4), 'YYYY') - 4 YEAR, 'YYYY')||'01' AND TO_CHAR(TO_DATE(P_BASIS_YYYYMM, 'YYYYMM'), 'YYYYMM') 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A.PERIOD_TYPE        = 'M'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A.CATEGORY_CODE      = 'SMART_SCM'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A.KPI_TYPE_CODE     IN ('OL_4W_OVER')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A.DIVISION_CODE      = 'GBU'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GROUP BY A.SUBSIDIARY_CODE, A.DIVISION_CODE, A.BASIS_PERIOD, A.KPI_TYPE_CODE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UNION ALL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-- 3.</w:t>
            </w:r>
            <w:r w:rsidRPr="007F50ED">
              <w:rPr>
                <w:rFonts w:ascii="GulimChe" w:hAnsi="GulimChe" w:cs="GulimChe" w:hint="eastAsia"/>
              </w:rPr>
              <w:t>유통재고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SELECT  '3.</w:t>
            </w:r>
            <w:r w:rsidRPr="007F50ED">
              <w:rPr>
                <w:rFonts w:ascii="GulimChe" w:hAnsi="GulimChe" w:cs="GulimChe" w:hint="eastAsia"/>
              </w:rPr>
              <w:t>유통재고</w:t>
            </w:r>
            <w:r w:rsidRPr="007F50ED">
              <w:rPr>
                <w:rFonts w:ascii="GulimChe" w:hAnsi="GulimChe" w:cs="GulimChe" w:hint="eastAsia"/>
              </w:rPr>
              <w:t>'       AS COL_INDEX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,A.SUBSIDIARY_CODE  AS SUBSDR_CD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,MAX(C1.CODE)       AS SUBSDR_SHRT_NAME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,A.DIVISION_CODE    AS DIV_CD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,A.BASIS_PERIOD     AS BASIS_YYYYMM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,A.KPI_TYPE_CODE    AS KPI_CD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,SUM(A.KPI_ACT)     AS AMOUNT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,''                 AS DIV_NAME_KO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,''                 AS DIV_NAME_EN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FROM    IPTDW.IPTDW_RES_KPI_SCM A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7F50ED">
              <w:rPr>
                <w:rFonts w:ascii="GulimChe" w:hAnsi="GulimChe" w:cs="GulimChe" w:hint="eastAsia"/>
              </w:rPr>
              <w:t>법인코드</w:t>
            </w:r>
            <w:r w:rsidRPr="007F50ED">
              <w:rPr>
                <w:rFonts w:ascii="GulimChe" w:hAnsi="GulimChe" w:cs="GulimChe" w:hint="eastAsia"/>
              </w:rPr>
              <w:t>/</w:t>
            </w:r>
            <w:r w:rsidRPr="007F50ED">
              <w:rPr>
                <w:rFonts w:ascii="GulimChe" w:hAnsi="GulimChe" w:cs="GulimChe" w:hint="eastAsia"/>
              </w:rPr>
              <w:t>명</w:t>
            </w:r>
            <w:r w:rsidRPr="007F50ED">
              <w:rPr>
                <w:rFonts w:ascii="GulimChe" w:hAnsi="GulimChe" w:cs="GulimChe" w:hint="eastAsia"/>
              </w:rPr>
              <w:t xml:space="preserve"> </w:t>
            </w:r>
            <w:r w:rsidRPr="007F50ED">
              <w:rPr>
                <w:rFonts w:ascii="GulimChe" w:hAnsi="GulimChe" w:cs="GulimChe" w:hint="eastAsia"/>
              </w:rPr>
              <w:t>가져오기</w:t>
            </w:r>
            <w:r w:rsidRPr="007F50ED">
              <w:rPr>
                <w:rFonts w:ascii="GulimChe" w:hAnsi="GulimChe" w:cs="GulimChe" w:hint="eastAsia"/>
              </w:rPr>
              <w:t xml:space="preserve"> </w:t>
            </w:r>
            <w:r w:rsidRPr="007F50ED">
              <w:rPr>
                <w:rFonts w:ascii="GulimChe" w:hAnsi="GulimChe" w:cs="GulimChe" w:hint="eastAsia"/>
              </w:rPr>
              <w:t>전체공통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) C1 ON (A.SUBSIDIARY_CODE = C1.CODE)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lastRenderedPageBreak/>
              <w:t xml:space="preserve">           WHERE   A.BASIS_PERIOD BETWEEN TO_CHAR(TO_DATE(SUBSTR(P_BASIS_YYYYMM,1, 4), 'YYYY') - 4 YEAR, 'YYYY')||'01' AND TO_CHAR(TO_DATE(P_BASIS_YYYYMM, 'YYYYMM'), 'YYYYMM') 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A.PERIOD_TYPE        = 'M'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A.CATEGORY_CODE      = 'SMART_SCM'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A.KPI_TYPE_CODE     IN ('WOS')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A.DIVISION_CODE      = 'GBU'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GROUP BY A.SUBSIDIARY_CODE, A.DIVISION_CODE, A.BASIS_PERIOD, A.KPI_TYPE_CODE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UNION ALL      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SELECT  '4.</w:t>
            </w:r>
            <w:r w:rsidRPr="007F50ED">
              <w:rPr>
                <w:rFonts w:ascii="GulimChe" w:hAnsi="GulimChe" w:cs="GulimChe" w:hint="eastAsia"/>
              </w:rPr>
              <w:t>월말매출집중도</w:t>
            </w:r>
            <w:r w:rsidRPr="007F50ED">
              <w:rPr>
                <w:rFonts w:ascii="GulimChe" w:hAnsi="GulimChe" w:cs="GulimChe" w:hint="eastAsia"/>
              </w:rPr>
              <w:t>' AS col_index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,A.SUBSDR_CD        AS SUBSDR_CD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,C1.CODE            AS SUBSDR_SHRT_NAME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,'GBU'              AS DIV_CD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,A.BASIS_YYYYMM     AS BASE_YYYYMM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,A.KPI_TYPE_CD      AS KPI_CD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,A.ACT_RATE         AS AMOUNT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,''                 AS DIV_NAME_KO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,''                 AS DIV_NAME_EN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FROM    IPTDW.IPTDW_RES_WEEKLY_IF A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LEFT OUTER JOIN IPTDW.IPTDW_RES_DIM_CORPORATION_MAPPING B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ON (B.CORPORATION_CODE = CASE WHEN A.SUBSDR_CD = 'ENUS_ALL' THEN 'ENUS' ELSE A.SUBSDR_CD END)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7F50ED">
              <w:rPr>
                <w:rFonts w:ascii="GulimChe" w:hAnsi="GulimChe" w:cs="GulimChe" w:hint="eastAsia"/>
              </w:rPr>
              <w:t>법인코드</w:t>
            </w:r>
            <w:r w:rsidRPr="007F50ED">
              <w:rPr>
                <w:rFonts w:ascii="GulimChe" w:hAnsi="GulimChe" w:cs="GulimChe" w:hint="eastAsia"/>
              </w:rPr>
              <w:t>/</w:t>
            </w:r>
            <w:r w:rsidRPr="007F50ED">
              <w:rPr>
                <w:rFonts w:ascii="GulimChe" w:hAnsi="GulimChe" w:cs="GulimChe" w:hint="eastAsia"/>
              </w:rPr>
              <w:t>명</w:t>
            </w:r>
            <w:r w:rsidRPr="007F50ED">
              <w:rPr>
                <w:rFonts w:ascii="GulimChe" w:hAnsi="GulimChe" w:cs="GulimChe" w:hint="eastAsia"/>
              </w:rPr>
              <w:t xml:space="preserve"> </w:t>
            </w:r>
            <w:r w:rsidRPr="007F50ED">
              <w:rPr>
                <w:rFonts w:ascii="GulimChe" w:hAnsi="GulimChe" w:cs="GulimChe" w:hint="eastAsia"/>
              </w:rPr>
              <w:t>가져오기</w:t>
            </w:r>
            <w:r w:rsidRPr="007F50ED">
              <w:rPr>
                <w:rFonts w:ascii="GulimChe" w:hAnsi="GulimChe" w:cs="GulimChe" w:hint="eastAsia"/>
              </w:rPr>
              <w:t xml:space="preserve"> </w:t>
            </w:r>
            <w:r w:rsidRPr="007F50ED">
              <w:rPr>
                <w:rFonts w:ascii="GulimChe" w:hAnsi="GulimChe" w:cs="GulimChe" w:hint="eastAsia"/>
              </w:rPr>
              <w:t>전체공통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WHERE   A.BASIS_YYYYMM BETWEEN TO_CHAR(TO_DATE(SUBSTR(P_BASIS_YYYYMM,1, 4), 'YYYY') - 4 YEAR, 'YYYY')||'01' AND P_BASIS_YYYYMM 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 w:hint="eastAsia"/>
              </w:rPr>
              <w:t xml:space="preserve">           AND     A.KPI_TYPE_CD        = '2_SC7D' -- IN ('1_SAAP','2_SC7D','5_MRGN','1_SAAP_YR','2_SC7D_YR') -- '3_BBRT, 4_BLSN'  DIV</w:t>
            </w:r>
            <w:r w:rsidRPr="007F50ED">
              <w:rPr>
                <w:rFonts w:ascii="GulimChe" w:hAnsi="GulimChe" w:cs="GulimChe" w:hint="eastAsia"/>
              </w:rPr>
              <w:t>에서만</w:t>
            </w:r>
            <w:r w:rsidRPr="007F50ED">
              <w:rPr>
                <w:rFonts w:ascii="GulimChe" w:hAnsi="GulimChe" w:cs="GulimChe" w:hint="eastAsia"/>
              </w:rPr>
              <w:t xml:space="preserve"> </w:t>
            </w:r>
            <w:r w:rsidRPr="007F50ED">
              <w:rPr>
                <w:rFonts w:ascii="GulimChe" w:hAnsi="GulimChe" w:cs="GulimChe" w:hint="eastAsia"/>
              </w:rPr>
              <w:t>사용함</w:t>
            </w:r>
            <w:r w:rsidRPr="007F50ED">
              <w:rPr>
                <w:rFonts w:ascii="GulimChe" w:hAnsi="GulimChe" w:cs="GulimChe" w:hint="eastAsia"/>
              </w:rPr>
              <w:t>.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 AND     A.SUBSDR_CD         &lt;&gt; 'ENUS'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      ) Z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WHERE Z.SUBSDR_CD = P_SUBSDR_CD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GROUP BY Z.COL_INDEX,Z.SUBSDR_CD,Z.DIV_CD, SUBSTR(Z.BASIS_YYYYMM,1,4), Z.BASIS_YYYYMM, Z.KPI_CD</w:t>
            </w:r>
          </w:p>
          <w:p w:rsidR="007F50ED" w:rsidRPr="007F50ED" w:rsidRDefault="007F50ED" w:rsidP="007F50E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F50ED">
              <w:rPr>
                <w:rFonts w:ascii="GulimChe" w:hAnsi="GulimChe" w:cs="GulimChe"/>
              </w:rPr>
              <w:t xml:space="preserve">    ORDER BY Z.COL_INDEX,Z.SUBSDR_CD,Z.DIV_CD, SUBSTR(Z.BASIS_YYYYMM,1,4), Z.BASIS_YYYYMM, Z.KPI_CD</w:t>
            </w:r>
          </w:p>
          <w:p w:rsidR="004E63DC" w:rsidRPr="00964CC6" w:rsidRDefault="007F50ED" w:rsidP="007F50ED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7F50ED">
              <w:rPr>
                <w:rFonts w:ascii="GulimChe" w:hAnsi="GulimChe" w:cs="GulimChe"/>
              </w:rPr>
              <w:t xml:space="preserve">    WITH UR 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4E63DC" w:rsidRDefault="004E63DC" w:rsidP="004E63DC">
      <w:pPr>
        <w:pStyle w:val="2"/>
        <w:numPr>
          <w:ilvl w:val="0"/>
          <w:numId w:val="0"/>
        </w:numPr>
      </w:pPr>
    </w:p>
    <w:p w:rsidR="004E63DC" w:rsidRPr="004E63DC" w:rsidRDefault="004E63DC" w:rsidP="004E63DC"/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3B73C7" w:rsidRDefault="003B73C7" w:rsidP="003B73C7">
      <w:pPr>
        <w:pStyle w:val="2"/>
        <w:numPr>
          <w:ilvl w:val="0"/>
          <w:numId w:val="0"/>
        </w:numPr>
      </w:pPr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59006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59007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5177"/>
        <w:gridCol w:w="1095"/>
        <w:gridCol w:w="1063"/>
        <w:gridCol w:w="1159"/>
        <w:gridCol w:w="1103"/>
      </w:tblGrid>
      <w:tr w:rsidR="00081A1D">
        <w:tc>
          <w:tcPr>
            <w:tcW w:w="384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43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41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471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438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>
        <w:tc>
          <w:tcPr>
            <w:tcW w:w="3842" w:type="dxa"/>
          </w:tcPr>
          <w:p w:rsidR="00081A1D" w:rsidRPr="004E63DC" w:rsidRDefault="002845F4" w:rsidP="007F50ED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</w:t>
            </w:r>
            <w:r w:rsidR="007F50ED" w:rsidRPr="007F50ED">
              <w:t>IPTDW_RES_KPI_SCM</w:t>
            </w:r>
          </w:p>
        </w:tc>
        <w:tc>
          <w:tcPr>
            <w:tcW w:w="143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081A1D" w:rsidRDefault="00081A1D"/>
        </w:tc>
        <w:tc>
          <w:tcPr>
            <w:tcW w:w="1471" w:type="dxa"/>
          </w:tcPr>
          <w:p w:rsidR="00081A1D" w:rsidRDefault="00081A1D"/>
        </w:tc>
        <w:tc>
          <w:tcPr>
            <w:tcW w:w="1438" w:type="dxa"/>
          </w:tcPr>
          <w:p w:rsidR="00081A1D" w:rsidRDefault="00081A1D"/>
        </w:tc>
      </w:tr>
      <w:tr w:rsidR="003C60B2">
        <w:tc>
          <w:tcPr>
            <w:tcW w:w="3842" w:type="dxa"/>
          </w:tcPr>
          <w:p w:rsidR="003C60B2" w:rsidRPr="004E63DC" w:rsidRDefault="002845F4" w:rsidP="004E63DC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IPTDW.IPTDW_RES_DIM_CORP_DISPLAY_MASTER</w:t>
            </w:r>
          </w:p>
        </w:tc>
        <w:tc>
          <w:tcPr>
            <w:tcW w:w="143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3C60B2" w:rsidRDefault="003C60B2"/>
        </w:tc>
        <w:tc>
          <w:tcPr>
            <w:tcW w:w="1471" w:type="dxa"/>
          </w:tcPr>
          <w:p w:rsidR="003C60B2" w:rsidRDefault="003C60B2"/>
        </w:tc>
        <w:tc>
          <w:tcPr>
            <w:tcW w:w="1438" w:type="dxa"/>
          </w:tcPr>
          <w:p w:rsidR="003C60B2" w:rsidRDefault="003C60B2"/>
        </w:tc>
      </w:tr>
      <w:tr w:rsidR="008528ED">
        <w:tc>
          <w:tcPr>
            <w:tcW w:w="3842" w:type="dxa"/>
          </w:tcPr>
          <w:p w:rsidR="008528ED" w:rsidRPr="004E63DC" w:rsidRDefault="007F50ED">
            <w:pPr>
              <w:rPr>
                <w:rFonts w:eastAsia="바탕" w:cs="Arial"/>
                <w:color w:val="000000"/>
              </w:rPr>
            </w:pPr>
            <w:r w:rsidRPr="007F50ED">
              <w:rPr>
                <w:rFonts w:eastAsia="바탕" w:cs="Arial"/>
                <w:color w:val="000000"/>
              </w:rPr>
              <w:t>IPTDW.IPTDW_RES_WEEKLY_IF</w:t>
            </w:r>
          </w:p>
        </w:tc>
        <w:tc>
          <w:tcPr>
            <w:tcW w:w="1432" w:type="dxa"/>
          </w:tcPr>
          <w:p w:rsidR="008528ED" w:rsidRDefault="007F50E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8528ED">
        <w:tc>
          <w:tcPr>
            <w:tcW w:w="3842" w:type="dxa"/>
          </w:tcPr>
          <w:p w:rsidR="008528ED" w:rsidRPr="004E63DC" w:rsidRDefault="007F50ED">
            <w:pPr>
              <w:rPr>
                <w:rFonts w:eastAsia="바탕" w:cs="Arial"/>
                <w:color w:val="000000"/>
              </w:rPr>
            </w:pPr>
            <w:r w:rsidRPr="007F50ED">
              <w:rPr>
                <w:rFonts w:eastAsia="바탕" w:cs="Arial"/>
                <w:color w:val="000000"/>
              </w:rPr>
              <w:t>IPTDW.IPTDW_RES_DIM_CORPORATION_MAPPING</w:t>
            </w:r>
          </w:p>
        </w:tc>
        <w:tc>
          <w:tcPr>
            <w:tcW w:w="1432" w:type="dxa"/>
          </w:tcPr>
          <w:p w:rsidR="008528ED" w:rsidRDefault="007F50E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521358">
        <w:tc>
          <w:tcPr>
            <w:tcW w:w="3842" w:type="dxa"/>
          </w:tcPr>
          <w:p w:rsidR="00521358" w:rsidRPr="00351732" w:rsidRDefault="00521358" w:rsidP="0073567B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/>
        </w:tc>
        <w:tc>
          <w:tcPr>
            <w:tcW w:w="1414" w:type="dxa"/>
          </w:tcPr>
          <w:p w:rsidR="00521358" w:rsidRDefault="00521358"/>
        </w:tc>
        <w:tc>
          <w:tcPr>
            <w:tcW w:w="1471" w:type="dxa"/>
          </w:tcPr>
          <w:p w:rsidR="00521358" w:rsidRDefault="00521358"/>
        </w:tc>
        <w:tc>
          <w:tcPr>
            <w:tcW w:w="1438" w:type="dxa"/>
          </w:tcPr>
          <w:p w:rsidR="00521358" w:rsidRDefault="00521358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Default="002772FC" w:rsidP="002572B1"/>
        </w:tc>
        <w:tc>
          <w:tcPr>
            <w:tcW w:w="1414" w:type="dxa"/>
          </w:tcPr>
          <w:p w:rsidR="002772FC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Pr="00136EE1" w:rsidRDefault="002772FC" w:rsidP="002572B1"/>
        </w:tc>
        <w:tc>
          <w:tcPr>
            <w:tcW w:w="1414" w:type="dxa"/>
          </w:tcPr>
          <w:p w:rsidR="002772FC" w:rsidRPr="00136EE1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804C69">
        <w:tc>
          <w:tcPr>
            <w:tcW w:w="3842" w:type="dxa"/>
          </w:tcPr>
          <w:p w:rsidR="00804C69" w:rsidRPr="00351732" w:rsidRDefault="00804C69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6D3" w:rsidRDefault="000516D3">
      <w:r>
        <w:separator/>
      </w:r>
    </w:p>
  </w:endnote>
  <w:endnote w:type="continuationSeparator" w:id="1">
    <w:p w:rsidR="000516D3" w:rsidRDefault="000516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964CC6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r w:rsidRPr="00964CC6">
      <w:rPr>
        <w:rFonts w:eastAsia="굴림" w:hint="eastAsia"/>
        <w:i w:val="0"/>
        <w:sz w:val="16"/>
      </w:rPr>
      <w:t>프로시져설계서</w:t>
    </w:r>
    <w:r w:rsidRPr="00964CC6">
      <w:rPr>
        <w:rFonts w:eastAsia="굴림" w:hint="eastAsia"/>
        <w:i w:val="0"/>
        <w:sz w:val="16"/>
      </w:rPr>
      <w:t>_</w:t>
    </w:r>
    <w:r w:rsidRPr="00964CC6">
      <w:rPr>
        <w:rFonts w:eastAsia="굴림" w:hint="eastAsia"/>
        <w:i w:val="0"/>
        <w:sz w:val="16"/>
      </w:rPr>
      <w:t>월별</w:t>
    </w:r>
    <w:r w:rsidRPr="00964CC6">
      <w:rPr>
        <w:rFonts w:eastAsia="굴림" w:hint="eastAsia"/>
        <w:i w:val="0"/>
        <w:sz w:val="16"/>
      </w:rPr>
      <w:t xml:space="preserve"> Trend (</w:t>
    </w:r>
    <w:r w:rsidR="00BD399E">
      <w:rPr>
        <w:rFonts w:eastAsia="굴림" w:hint="eastAsia"/>
        <w:i w:val="0"/>
        <w:sz w:val="16"/>
      </w:rPr>
      <w:t>S</w:t>
    </w:r>
    <w:r w:rsidR="007F50ED">
      <w:rPr>
        <w:rFonts w:eastAsia="굴림" w:hint="eastAsia"/>
        <w:i w:val="0"/>
        <w:sz w:val="16"/>
      </w:rPr>
      <w:t>CM</w:t>
    </w:r>
    <w:r w:rsidRPr="00964CC6">
      <w:rPr>
        <w:rFonts w:eastAsia="굴림" w:hint="eastAsia"/>
        <w:i w:val="0"/>
        <w:sz w:val="16"/>
      </w:rPr>
      <w:t>)</w:t>
    </w:r>
    <w:r w:rsidR="0074377C">
      <w:rPr>
        <w:rFonts w:eastAsia="굴림" w:hint="eastAsia"/>
        <w:i w:val="0"/>
        <w:sz w:val="16"/>
      </w:rPr>
      <w:t xml:space="preserve"> </w:t>
    </w:r>
    <w:r w:rsidR="0074377C">
      <w:rPr>
        <w:rFonts w:ascii="Times New Roman" w:eastAsia="굴림"/>
        <w:i w:val="0"/>
        <w:sz w:val="16"/>
      </w:rPr>
      <w:t xml:space="preserve">- </w:t>
    </w:r>
    <w:r w:rsidR="00EC5132">
      <w:rPr>
        <w:rFonts w:ascii="Times New Roman" w:eastAsia="굴림"/>
        <w:i w:val="0"/>
        <w:sz w:val="16"/>
      </w:rPr>
      <w:fldChar w:fldCharType="begin"/>
    </w:r>
    <w:r w:rsidR="0074377C">
      <w:rPr>
        <w:rFonts w:ascii="Times New Roman" w:eastAsia="굴림"/>
        <w:i w:val="0"/>
        <w:sz w:val="16"/>
      </w:rPr>
      <w:instrText xml:space="preserve"> PAGE </w:instrText>
    </w:r>
    <w:r w:rsidR="00EC5132">
      <w:rPr>
        <w:rFonts w:ascii="Times New Roman" w:eastAsia="굴림"/>
        <w:i w:val="0"/>
        <w:sz w:val="16"/>
      </w:rPr>
      <w:fldChar w:fldCharType="separate"/>
    </w:r>
    <w:r w:rsidR="00637068">
      <w:rPr>
        <w:rFonts w:ascii="Times New Roman" w:eastAsia="굴림"/>
        <w:i w:val="0"/>
        <w:noProof/>
        <w:sz w:val="16"/>
      </w:rPr>
      <w:t>5</w:t>
    </w:r>
    <w:r w:rsidR="00EC5132">
      <w:rPr>
        <w:rFonts w:ascii="Times New Roman" w:eastAsia="굴림"/>
        <w:i w:val="0"/>
        <w:sz w:val="16"/>
      </w:rPr>
      <w:fldChar w:fldCharType="end"/>
    </w:r>
    <w:r w:rsidR="0074377C">
      <w:rPr>
        <w:rFonts w:ascii="Times New Roman" w:eastAsia="굴림"/>
        <w:i w:val="0"/>
        <w:sz w:val="16"/>
      </w:rPr>
      <w:t xml:space="preserve"> -</w:t>
    </w:r>
    <w:r w:rsidR="0074377C">
      <w:rPr>
        <w:rFonts w:ascii="Times New Roman" w:eastAsia="굴림" w:hint="eastAsia"/>
        <w:i w:val="0"/>
        <w:sz w:val="16"/>
      </w:rPr>
      <w:t xml:space="preserve"> </w:t>
    </w:r>
  </w:p>
  <w:p w:rsidR="0074377C" w:rsidRDefault="0074377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6D3" w:rsidRDefault="000516D3">
      <w:r>
        <w:separator/>
      </w:r>
    </w:p>
  </w:footnote>
  <w:footnote w:type="continuationSeparator" w:id="1">
    <w:p w:rsidR="000516D3" w:rsidRDefault="000516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16D3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247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2120"/>
    <w:rsid w:val="000E32AB"/>
    <w:rsid w:val="000E54E9"/>
    <w:rsid w:val="000E67D3"/>
    <w:rsid w:val="000F3969"/>
    <w:rsid w:val="000F410D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18FA"/>
    <w:rsid w:val="00134983"/>
    <w:rsid w:val="00137027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0E12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209C0"/>
    <w:rsid w:val="00521358"/>
    <w:rsid w:val="0052402A"/>
    <w:rsid w:val="00525549"/>
    <w:rsid w:val="005313BD"/>
    <w:rsid w:val="00532D89"/>
    <w:rsid w:val="00544D50"/>
    <w:rsid w:val="00546409"/>
    <w:rsid w:val="00554D49"/>
    <w:rsid w:val="005551A9"/>
    <w:rsid w:val="005564BF"/>
    <w:rsid w:val="0055748A"/>
    <w:rsid w:val="00561061"/>
    <w:rsid w:val="00561E6A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16130"/>
    <w:rsid w:val="00622A9D"/>
    <w:rsid w:val="00625F37"/>
    <w:rsid w:val="006266FF"/>
    <w:rsid w:val="006315CD"/>
    <w:rsid w:val="006351AD"/>
    <w:rsid w:val="00637068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046D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122E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50ED"/>
    <w:rsid w:val="007F6C09"/>
    <w:rsid w:val="0080374B"/>
    <w:rsid w:val="008042F9"/>
    <w:rsid w:val="00804C69"/>
    <w:rsid w:val="0080695C"/>
    <w:rsid w:val="00811289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3BD6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399E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27DA"/>
    <w:rsid w:val="00C345A4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90150"/>
    <w:rsid w:val="00CC1837"/>
    <w:rsid w:val="00CC6106"/>
    <w:rsid w:val="00CD2EF8"/>
    <w:rsid w:val="00CE0C49"/>
    <w:rsid w:val="00CE35A4"/>
    <w:rsid w:val="00CE4E32"/>
    <w:rsid w:val="00CF7CF8"/>
    <w:rsid w:val="00D04F00"/>
    <w:rsid w:val="00D0585F"/>
    <w:rsid w:val="00D100CF"/>
    <w:rsid w:val="00D1289F"/>
    <w:rsid w:val="00D130E1"/>
    <w:rsid w:val="00D23B86"/>
    <w:rsid w:val="00D24511"/>
    <w:rsid w:val="00D258B9"/>
    <w:rsid w:val="00D3016C"/>
    <w:rsid w:val="00D30EEB"/>
    <w:rsid w:val="00D34DEF"/>
    <w:rsid w:val="00D36DC0"/>
    <w:rsid w:val="00D418DC"/>
    <w:rsid w:val="00D533B7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0E9D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C1E5B"/>
    <w:rsid w:val="00DC6A06"/>
    <w:rsid w:val="00DD15B5"/>
    <w:rsid w:val="00DD1AFF"/>
    <w:rsid w:val="00DD1BCA"/>
    <w:rsid w:val="00DE0526"/>
    <w:rsid w:val="00DE6EBB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30D0"/>
    <w:rsid w:val="00EB152D"/>
    <w:rsid w:val="00EB1E8D"/>
    <w:rsid w:val="00EB4FE6"/>
    <w:rsid w:val="00EB7EF5"/>
    <w:rsid w:val="00EC0429"/>
    <w:rsid w:val="00EC10EF"/>
    <w:rsid w:val="00EC5132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6386" fillcolor="white">
      <v:fill color="white"/>
    </o:shapedefaults>
    <o:shapelayout v:ext="edit">
      <o:idmap v:ext="edit" data="2"/>
      <o:rules v:ext="edit">
        <o:r id="V:Rule2" type="connector" idref="#_x0000_s2193">
          <o:proxy start="" idref="#_x0000_s2189" connectloc="4"/>
          <o:proxy end="" idref="#_x0000_s2191" connectloc="2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6</TotalTime>
  <Pages>8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10064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KIMSKSTAR</cp:lastModifiedBy>
  <cp:revision>4</cp:revision>
  <cp:lastPrinted>2004-03-03T09:26:00Z</cp:lastPrinted>
  <dcterms:created xsi:type="dcterms:W3CDTF">2016-02-04T05:15:00Z</dcterms:created>
  <dcterms:modified xsi:type="dcterms:W3CDTF">2016-02-04T05:31:00Z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