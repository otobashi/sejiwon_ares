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964CC6">
      <w:pPr>
        <w:pStyle w:val="ProjectName"/>
        <w:rPr>
          <w:rFonts w:ascii="바탕체" w:hAnsi="바탕체"/>
        </w:rPr>
      </w:pPr>
      <w:r w:rsidRPr="00964CC6">
        <w:rPr>
          <w:rFonts w:ascii="바탕체" w:hAnsi="바탕체" w:hint="eastAsia"/>
        </w:rPr>
        <w:t>월별 Trend (</w:t>
      </w:r>
      <w:r w:rsidR="00BD399E">
        <w:rPr>
          <w:rFonts w:ascii="바탕체" w:hAnsi="바탕체" w:hint="eastAsia"/>
        </w:rPr>
        <w:t>SVC</w:t>
      </w:r>
      <w:r w:rsidRPr="00964CC6">
        <w:rPr>
          <w:rFonts w:ascii="바탕체" w:hAnsi="바탕체" w:hint="eastAsia"/>
        </w:rPr>
        <w:t>)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4700FD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4700FD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1E48F5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BD399E" w:rsidRDefault="004700FD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4700FD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4700FD">
        <w:rPr>
          <w:rFonts w:ascii="Verdana" w:hAnsi="Verdana"/>
          <w:b w:val="0"/>
          <w:bCs/>
        </w:rPr>
        <w:fldChar w:fldCharType="separate"/>
      </w:r>
      <w:hyperlink w:anchor="_Toc442358599" w:history="1">
        <w:r w:rsidR="00BD399E" w:rsidRPr="00DB5D79">
          <w:rPr>
            <w:rStyle w:val="ae"/>
            <w:rFonts w:ascii="바탕체" w:hAnsi="바탕체"/>
            <w:noProof/>
          </w:rPr>
          <w:t>1.</w:t>
        </w:r>
        <w:r w:rsidR="00BD399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BD399E" w:rsidRPr="00DB5D79">
          <w:rPr>
            <w:rStyle w:val="ae"/>
            <w:rFonts w:ascii="바탕체" w:hAnsi="바탕체"/>
            <w:noProof/>
          </w:rPr>
          <w:t>개요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8600" w:history="1">
        <w:r w:rsidR="00BD399E" w:rsidRPr="00DB5D79">
          <w:rPr>
            <w:rStyle w:val="ae"/>
            <w:noProof/>
          </w:rPr>
          <w:t>1.1</w:t>
        </w:r>
        <w:r w:rsidR="00BD399E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BD399E" w:rsidRPr="00DB5D79">
          <w:rPr>
            <w:rStyle w:val="ae"/>
            <w:noProof/>
          </w:rPr>
          <w:t>Definitions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8601" w:history="1">
        <w:r w:rsidR="00BD399E" w:rsidRPr="00DB5D79">
          <w:rPr>
            <w:rStyle w:val="ae"/>
            <w:noProof/>
          </w:rPr>
          <w:t>1.2</w:t>
        </w:r>
        <w:r w:rsidR="00BD399E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BD399E" w:rsidRPr="00DB5D79">
          <w:rPr>
            <w:rStyle w:val="ae"/>
            <w:noProof/>
          </w:rPr>
          <w:t>기본</w:t>
        </w:r>
        <w:r w:rsidR="00BD399E" w:rsidRPr="00DB5D79">
          <w:rPr>
            <w:rStyle w:val="ae"/>
            <w:noProof/>
          </w:rPr>
          <w:t xml:space="preserve"> </w:t>
        </w:r>
        <w:r w:rsidR="00BD399E" w:rsidRPr="00DB5D79">
          <w:rPr>
            <w:rStyle w:val="ae"/>
            <w:noProof/>
          </w:rPr>
          <w:t>흐름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58602" w:history="1">
        <w:r w:rsidR="00BD399E" w:rsidRPr="00DB5D79">
          <w:rPr>
            <w:rStyle w:val="ae"/>
            <w:noProof/>
          </w:rPr>
          <w:t>2.</w:t>
        </w:r>
        <w:r w:rsidR="00BD399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BD399E" w:rsidRPr="00DB5D79">
          <w:rPr>
            <w:rStyle w:val="ae"/>
            <w:noProof/>
          </w:rPr>
          <w:t>월별</w:t>
        </w:r>
        <w:r w:rsidR="00BD399E" w:rsidRPr="00DB5D79">
          <w:rPr>
            <w:rStyle w:val="ae"/>
            <w:noProof/>
          </w:rPr>
          <w:t xml:space="preserve"> Trend (SVC) </w:t>
        </w:r>
        <w:r w:rsidR="00BD399E" w:rsidRPr="00DB5D79">
          <w:rPr>
            <w:rStyle w:val="ae"/>
            <w:noProof/>
          </w:rPr>
          <w:t>조회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8603" w:history="1">
        <w:r w:rsidR="00BD399E" w:rsidRPr="00DB5D79">
          <w:rPr>
            <w:rStyle w:val="ae"/>
            <w:noProof/>
          </w:rPr>
          <w:t>2.1</w:t>
        </w:r>
        <w:r w:rsidR="00BD399E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BD399E" w:rsidRPr="00DB5D79">
          <w:rPr>
            <w:rStyle w:val="ae"/>
            <w:noProof/>
          </w:rPr>
          <w:t>Procedure</w:t>
        </w:r>
        <w:r w:rsidR="00BD399E" w:rsidRPr="00DB5D79">
          <w:rPr>
            <w:rStyle w:val="ae"/>
            <w:noProof/>
          </w:rPr>
          <w:t>개요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8604" w:history="1">
        <w:r w:rsidR="00BD399E" w:rsidRPr="00DB5D79">
          <w:rPr>
            <w:rStyle w:val="ae"/>
            <w:noProof/>
          </w:rPr>
          <w:t xml:space="preserve">2.1.1 </w:t>
        </w:r>
        <w:r w:rsidR="00BD399E" w:rsidRPr="00DB5D79">
          <w:rPr>
            <w:rStyle w:val="ae"/>
            <w:rFonts w:ascii="GulimChe" w:hAnsi="GulimChe" w:cs="GulimChe"/>
            <w:noProof/>
          </w:rPr>
          <w:t>SP_CD_RES_SMR_TREND_SVC_HISTORY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8605" w:history="1">
        <w:r w:rsidR="00BD399E" w:rsidRPr="00DB5D79">
          <w:rPr>
            <w:rStyle w:val="ae"/>
            <w:noProof/>
          </w:rPr>
          <w:t>2.2 Return Value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399E" w:rsidRDefault="004700FD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8606" w:history="1">
        <w:r w:rsidR="00BD399E" w:rsidRPr="00DB5D79">
          <w:rPr>
            <w:rStyle w:val="ae"/>
            <w:noProof/>
          </w:rPr>
          <w:t>2.3 Table and View Usage</w:t>
        </w:r>
        <w:r w:rsidR="00BD39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99E">
          <w:rPr>
            <w:noProof/>
            <w:webHidden/>
          </w:rPr>
          <w:instrText xml:space="preserve"> PAGEREF _Toc442358606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9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1A1D" w:rsidRDefault="004700FD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58599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58600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964CC6" w:rsidRPr="00964CC6">
        <w:rPr>
          <w:rFonts w:ascii="바탕" w:eastAsia="바탕" w:hAnsi="바탕" w:cs="Courier New" w:hint="eastAsia"/>
        </w:rPr>
        <w:t>월별 Trend (</w:t>
      </w:r>
      <w:r w:rsidR="00BD399E">
        <w:rPr>
          <w:rFonts w:ascii="바탕" w:eastAsia="바탕" w:hAnsi="바탕" w:cs="Courier New" w:hint="eastAsia"/>
        </w:rPr>
        <w:t>SVC</w:t>
      </w:r>
      <w:r w:rsidR="00964CC6" w:rsidRPr="00964CC6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BD399E">
        <w:rPr>
          <w:rFonts w:ascii="바탕" w:eastAsia="바탕" w:hAnsi="바탕" w:cs="Courier New" w:hint="eastAsia"/>
        </w:rPr>
        <w:t>SVC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58601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DE6EBB" w:rsidRPr="00DE6EBB">
        <w:rPr>
          <w:rFonts w:ascii="바탕" w:eastAsia="바탕" w:hAnsi="바탕" w:cs="Courier New" w:hint="eastAsia"/>
        </w:rPr>
        <w:t>월별 Trend (</w:t>
      </w:r>
      <w:r w:rsidR="00BD399E">
        <w:rPr>
          <w:rFonts w:ascii="바탕" w:eastAsia="바탕" w:hAnsi="바탕" w:cs="Courier New" w:hint="eastAsia"/>
        </w:rPr>
        <w:t>SVC</w:t>
      </w:r>
      <w:r w:rsidR="00DE6EBB" w:rsidRPr="00DE6EBB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4700F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4700FD">
      <w:r>
        <w:rPr>
          <w:noProof/>
        </w:rPr>
        <w:pict>
          <v:shape id="_x0000_s2197" type="#_x0000_t202" style="position:absolute;margin-left:97.05pt;margin-top:.95pt;width:136.9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SMART </w:t>
                  </w:r>
                  <w:r w:rsidR="00BD399E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SVC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4700FD">
      <w:r>
        <w:rPr>
          <w:noProof/>
        </w:rPr>
        <w:pict>
          <v:shape id="_x0000_s2190" type="#_x0000_t202" style="position:absolute;margin-left:25.05pt;margin-top:2.1pt;width:214.2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</w:t>
                  </w:r>
                  <w:r w:rsidR="00BD399E" w:rsidRPr="00BD399E">
                    <w:t xml:space="preserve"> </w:t>
                  </w:r>
                  <w:r w:rsidR="00BD399E" w:rsidRPr="00BD399E">
                    <w:rPr>
                      <w:rFonts w:ascii="GulimChe" w:hAnsi="GulimChe" w:cs="GulimChe"/>
                      <w:color w:val="000000"/>
                    </w:rPr>
                    <w:t>IPTDW_RES_EXCEL_UPLOAD_DATA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964CC6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월별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Trend (</w:t>
                  </w:r>
                  <w:r w:rsidR="00BD399E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SVC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)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964CC6">
      <w:pPr>
        <w:pStyle w:val="1"/>
      </w:pPr>
      <w:bookmarkStart w:id="31" w:name="_Toc442358602"/>
      <w:r w:rsidRPr="00964CC6">
        <w:rPr>
          <w:rFonts w:hint="eastAsia"/>
        </w:rPr>
        <w:t>월별</w:t>
      </w:r>
      <w:r w:rsidRPr="00964CC6">
        <w:rPr>
          <w:rFonts w:hint="eastAsia"/>
        </w:rPr>
        <w:t xml:space="preserve"> Trend (</w:t>
      </w:r>
      <w:r w:rsidR="00BD399E">
        <w:rPr>
          <w:rFonts w:hint="eastAsia"/>
        </w:rPr>
        <w:t>SVC</w:t>
      </w:r>
      <w:r w:rsidRPr="00964CC6">
        <w:rPr>
          <w:rFonts w:hint="eastAsia"/>
        </w:rPr>
        <w:t xml:space="preserve">)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58603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58604"/>
      <w:r>
        <w:rPr>
          <w:rFonts w:hint="eastAsia"/>
        </w:rPr>
        <w:t xml:space="preserve">2.1.1 </w:t>
      </w:r>
      <w:r w:rsidR="00BD399E" w:rsidRPr="00BD399E">
        <w:rPr>
          <w:rFonts w:ascii="GulimChe" w:hAnsi="GulimChe" w:cs="GulimChe"/>
          <w:color w:val="000000"/>
        </w:rPr>
        <w:t>SP_CD_RES_SMR_TREND_SVC_HISTORY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BD399E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BD399E">
              <w:rPr>
                <w:rFonts w:ascii="바탕" w:eastAsia="바탕" w:hAnsi="바탕" w:cs="Courier New" w:hint="eastAsia"/>
              </w:rPr>
              <w:t>SVC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BD399E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BD399E">
              <w:rPr>
                <w:rFonts w:ascii="바탕" w:eastAsia="바탕" w:hAnsi="바탕" w:cs="Courier New" w:hint="eastAsia"/>
              </w:rPr>
              <w:t>SVC</w:t>
            </w:r>
            <w:r w:rsidR="001E58CF">
              <w:rPr>
                <w:rFonts w:ascii="바탕" w:eastAsia="바탕" w:hAnsi="바탕" w:cs="Courier New" w:hint="eastAsia"/>
              </w:rPr>
              <w:t xml:space="preserve">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BD399E">
              <w:rPr>
                <w:rFonts w:ascii="바탕" w:eastAsia="바탕" w:hAnsi="바탕" w:cs="Courier New" w:hint="eastAsia"/>
              </w:rPr>
              <w:t>SVC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BD399E">
              <w:rPr>
                <w:rFonts w:ascii="바탕" w:eastAsia="바탕" w:hAnsi="바탕" w:cs="Courier New" w:hint="eastAsia"/>
              </w:rPr>
              <w:t>SVC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BD399E" w:rsidRPr="00BD399E">
              <w:rPr>
                <w:rFonts w:ascii="GulimChe" w:hAnsi="GulimChe" w:cs="GulimChe"/>
                <w:color w:val="000000"/>
              </w:rPr>
              <w:t>IPTDW_RES_EXCEL_UPLOAD_DATA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lastRenderedPageBreak/>
              <w:t xml:space="preserve">2. 입력받은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BD399E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>WITH V_SMART_SVC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AS ( SELECT YYYYMMDD    AS BASIS_PERIOD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,CODE_ID     AS KPI_TYPE_CODE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,ATTRIBUTE1  AS SUBSIDIARY_CODE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,'GBU'       AS DIVISION_CODE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,ATTRIBUTE5  AS ATTRIBUTE5      /* SVC_CALL : Answer Speed, SVC_RTAT : RTAT, SVC_NET_COST : Curr. Amt (USD)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,ATTRIBUTE6  AS ATTRIBUTE6      /* SVC_CALL : Waiting Time, SVC_RTAT : Total Repair Lead Time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,ATTRIBUTE7  AS ATTRIBUTE7      /* SVC_CALL : Response Call, SVC_RTAT : Total Repair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,ATTRIBUTE8  AS ATTRIBUTE8      /* SVC_NET_COST : Net SVC Categoy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,ATTRIBUTE9  AS ATTRIBUTE9      /* SVC_NET_COST : Net SVC Categoy Name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,ATTRIBUTE10 AS ATTRIBUTE10     /* SVC_NET_COST : Net SVC Detail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,ATTRIBUTE11 AS ATTRIBUTE11     /* SVC_NET_COST : Net SVC Detail Name */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FROM   IPTDW.IPTDW_RES_EXCEL_UPLOAD_DATA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WHERE  SEQ         = '1560'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AND    MODULE_CODE = 'ARES'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AND    CODE_TYPE   = 'SMART_SVC'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AND    CODE_ID    IN ('SVC_CALL', 'SVC_RTAT', 'SVC_NET_COST')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AND    YYYYMMDD    BETWEEN TO_CHAR(TO_DATE(SUBSTR(P_BASIS_YYYYMM,1, 4), 'YYYY') - 2 YEAR, 'YYYY')||'01' AND TO_CHAR(TO_DATE(P_BASIS_YYYYMM, 'YYYYMM'), 'YYYYMM') 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)   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SELECT Z.COL_INDEX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,Z.SUBSDR_CD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,MAX(Z.SUBSDR_SHRT_NAME)    AS SUBSDR_SHRT_NAME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,Z.DIV_CD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,SUBSTR(Z.BASIS_YYYYMM,1,4) AS BASIS_YYYY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,Z.BASIS_YYYYMM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,Z.KPI_CD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,SUM(Z.AMOUNT)              AS AMOUNT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,MAX(Z.DIV_NAME_KO)         AS DIV_NAME_KO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,MAX(Z.DIV_NAME_EN)         AS DIV_NAME_EN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FROM  (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-- 1.Answer Speed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SELECT  '1.Answer Speed'   AS COL_INDEX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,A.SUBSIDIARY_CODE  AS SUBSDR_CD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,A.DIVISION_CODE    AS DIV_CD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lastRenderedPageBreak/>
              <w:t xml:space="preserve">                  ,A.BASIS_PERIOD     AS BASIS_YYYYMM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,A.KPI_TYPE_CODE    AS KPI_CD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,SUM(A.ATTRIBUTE5)  AS AMOUNT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FROM    V_SMART_SVC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BD399E">
              <w:rPr>
                <w:rFonts w:ascii="GulimChe" w:hAnsi="GulimChe" w:cs="GulimChe" w:hint="eastAsia"/>
              </w:rPr>
              <w:t>법인코드</w:t>
            </w:r>
            <w:r w:rsidRPr="00BD399E">
              <w:rPr>
                <w:rFonts w:ascii="GulimChe" w:hAnsi="GulimChe" w:cs="GulimChe" w:hint="eastAsia"/>
              </w:rPr>
              <w:t>/</w:t>
            </w:r>
            <w:r w:rsidRPr="00BD399E">
              <w:rPr>
                <w:rFonts w:ascii="GulimChe" w:hAnsi="GulimChe" w:cs="GulimChe" w:hint="eastAsia"/>
              </w:rPr>
              <w:t>명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가져오기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전체공통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WHERE   A.KPI_TYPE_CODE = 'SVC_CALL'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UNION ALL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SELECT  '2.</w:t>
            </w:r>
            <w:r w:rsidRPr="00BD399E">
              <w:rPr>
                <w:rFonts w:ascii="GulimChe" w:hAnsi="GulimChe" w:cs="GulimChe" w:hint="eastAsia"/>
              </w:rPr>
              <w:t>수리소요일수</w:t>
            </w:r>
            <w:r w:rsidRPr="00BD399E">
              <w:rPr>
                <w:rFonts w:ascii="GulimChe" w:hAnsi="GulimChe" w:cs="GulimChe" w:hint="eastAsia"/>
              </w:rPr>
              <w:t>'   AS COL_INDEX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,A.SUBSIDIARY_CODE  AS SUBSDR_CD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,A.DIVISION_CODE    AS DIV_CD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,A.BASIS_PERIOD     AS BASIS_YYYYMM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,A.KPI_TYPE_CODE    AS KPI_CD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,DOUBLE(DECODE(SUM(ATTRIBUTE7),0,0,SUM(ATTRIBUTE6)/SUM(ATTRIBUTE7))) AS AMOUNT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FROM    V_SMART_SVC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BD399E">
              <w:rPr>
                <w:rFonts w:ascii="GulimChe" w:hAnsi="GulimChe" w:cs="GulimChe" w:hint="eastAsia"/>
              </w:rPr>
              <w:t>법인코드</w:t>
            </w:r>
            <w:r w:rsidRPr="00BD399E">
              <w:rPr>
                <w:rFonts w:ascii="GulimChe" w:hAnsi="GulimChe" w:cs="GulimChe" w:hint="eastAsia"/>
              </w:rPr>
              <w:t>/</w:t>
            </w:r>
            <w:r w:rsidRPr="00BD399E">
              <w:rPr>
                <w:rFonts w:ascii="GulimChe" w:hAnsi="GulimChe" w:cs="GulimChe" w:hint="eastAsia"/>
              </w:rPr>
              <w:t>명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가져오기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전체공통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WHERE   A.KPI_TYPE_CODE = 'SVC_RTAT'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UNION ALL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SELECT  '3.Net SVC </w:t>
            </w:r>
            <w:r w:rsidRPr="00BD399E">
              <w:rPr>
                <w:rFonts w:ascii="GulimChe" w:hAnsi="GulimChe" w:cs="GulimChe" w:hint="eastAsia"/>
              </w:rPr>
              <w:t>비용</w:t>
            </w:r>
            <w:r w:rsidRPr="00BD399E">
              <w:rPr>
                <w:rFonts w:ascii="GulimChe" w:hAnsi="GulimChe" w:cs="GulimChe" w:hint="eastAsia"/>
              </w:rPr>
              <w:t>-</w:t>
            </w:r>
            <w:r w:rsidRPr="00BD399E">
              <w:rPr>
                <w:rFonts w:ascii="GulimChe" w:hAnsi="GulimChe" w:cs="GulimChe" w:hint="eastAsia"/>
              </w:rPr>
              <w:t>전체</w:t>
            </w:r>
            <w:r w:rsidRPr="00BD399E">
              <w:rPr>
                <w:rFonts w:ascii="GulimChe" w:hAnsi="GulimChe" w:cs="GulimChe" w:hint="eastAsia"/>
              </w:rPr>
              <w:t>' AS COL_INDEX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,A.SUBSIDIARY_CODE     AS SUBSDR_CD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,A.DIVISION_CODE     AS DIV_CD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,A.BASIS_PERIOD      AS BASIS_YYYYMM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,A.KPI_TYPE_CODE     AS KPI_CD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,SUM(A.ATTRIBUTE5)   AS AMOUNT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 AS DIV_NAME_KO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lastRenderedPageBreak/>
              <w:t xml:space="preserve">                  ,''                  AS DIV_NAME_EN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FROM    V_SMART_SVC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BD399E">
              <w:rPr>
                <w:rFonts w:ascii="GulimChe" w:hAnsi="GulimChe" w:cs="GulimChe" w:hint="eastAsia"/>
              </w:rPr>
              <w:t>법인코드</w:t>
            </w:r>
            <w:r w:rsidRPr="00BD399E">
              <w:rPr>
                <w:rFonts w:ascii="GulimChe" w:hAnsi="GulimChe" w:cs="GulimChe" w:hint="eastAsia"/>
              </w:rPr>
              <w:t>/</w:t>
            </w:r>
            <w:r w:rsidRPr="00BD399E">
              <w:rPr>
                <w:rFonts w:ascii="GulimChe" w:hAnsi="GulimChe" w:cs="GulimChe" w:hint="eastAsia"/>
              </w:rPr>
              <w:t>명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가져오기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전체공통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WHERE   A.KPI_TYPE_CODE = 'SVC_NET_COST'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UNION ALL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SELECT  '4.Net SVC </w:t>
            </w:r>
            <w:r w:rsidRPr="00BD399E">
              <w:rPr>
                <w:rFonts w:ascii="GulimChe" w:hAnsi="GulimChe" w:cs="GulimChe" w:hint="eastAsia"/>
              </w:rPr>
              <w:t>비용</w:t>
            </w:r>
            <w:r w:rsidRPr="00BD399E">
              <w:rPr>
                <w:rFonts w:ascii="GulimChe" w:hAnsi="GulimChe" w:cs="GulimChe" w:hint="eastAsia"/>
              </w:rPr>
              <w:t>-'||A.ATTRIBUTE9  AS COL_INDEX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,A.SUBSIDIARY_CODE  AS SUBSDR_CD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,MAX(C1.CODE)       AS SUBSDR_SHRT_NAME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,A.DIVISION_CODE    AS DIV_CD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,A.BASIS_PERIOD     AS BASIS_YYYYMM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,A.KPI_TYPE_CODE    AS KPI_CD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,SUM(A.ATTRIBUTE5)  AS AMOUNT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AS DIV_NAME_KO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,''                 AS DIV_NAME_EN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FROM    V_SMART_SVC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BD399E">
              <w:rPr>
                <w:rFonts w:ascii="GulimChe" w:hAnsi="GulimChe" w:cs="GulimChe" w:hint="eastAsia"/>
              </w:rPr>
              <w:t>법인코드</w:t>
            </w:r>
            <w:r w:rsidRPr="00BD399E">
              <w:rPr>
                <w:rFonts w:ascii="GulimChe" w:hAnsi="GulimChe" w:cs="GulimChe" w:hint="eastAsia"/>
              </w:rPr>
              <w:t>/</w:t>
            </w:r>
            <w:r w:rsidRPr="00BD399E">
              <w:rPr>
                <w:rFonts w:ascii="GulimChe" w:hAnsi="GulimChe" w:cs="GulimChe" w:hint="eastAsia"/>
              </w:rPr>
              <w:t>명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가져오기</w:t>
            </w:r>
            <w:r w:rsidRPr="00BD399E">
              <w:rPr>
                <w:rFonts w:ascii="GulimChe" w:hAnsi="GulimChe" w:cs="GulimChe" w:hint="eastAsia"/>
              </w:rPr>
              <w:t xml:space="preserve"> </w:t>
            </w:r>
            <w:r w:rsidRPr="00BD399E">
              <w:rPr>
                <w:rFonts w:ascii="GulimChe" w:hAnsi="GulimChe" w:cs="GulimChe" w:hint="eastAsia"/>
              </w:rPr>
              <w:t>전체공통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WHERE   A.KPI_TYPE_CODE = 'SVC_NET_COST'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 GROUP BY A.SUBSIDIARY_CODE, A.DIVISION_CODE, A.BASIS_PERIOD, A.KPI_TYPE_CODE, A.ATTRIBUTE9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      ) Z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WHERE Z.SUBSDR_CD = P_SUBSDR_CD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GROUP BY Z.COL_INDEX, Z.SUBSDR_CD, Z.DIV_CD, SUBSTR(Z.BASIS_YYYYMM,1,4), Z.BASIS_YYYYMM, Z.KPI_CD</w:t>
            </w:r>
          </w:p>
          <w:p w:rsidR="00BD399E" w:rsidRPr="00BD399E" w:rsidRDefault="00BD399E" w:rsidP="00BD39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BD399E">
              <w:rPr>
                <w:rFonts w:ascii="GulimChe" w:hAnsi="GulimChe" w:cs="GulimChe"/>
              </w:rPr>
              <w:t xml:space="preserve">    ORDER BY Z.COL_INDEX, Z.SUBSDR_CD, Z.DIV_CD, SUBSTR(Z.BASIS_YYYYMM,1,4), Z.BASIS_YYYYMM, Z.KPI_CD</w:t>
            </w:r>
          </w:p>
          <w:p w:rsidR="004E63DC" w:rsidRPr="00964CC6" w:rsidRDefault="00BD399E" w:rsidP="00BD399E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BD399E">
              <w:rPr>
                <w:rFonts w:ascii="GulimChe" w:hAnsi="GulimChe" w:cs="GulimChe"/>
              </w:rPr>
              <w:t xml:space="preserve">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58605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58606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</w:t>
            </w:r>
            <w:r w:rsidR="00BD399E">
              <w:t xml:space="preserve"> </w:t>
            </w:r>
            <w:r w:rsidR="00BD399E" w:rsidRPr="00BD399E">
              <w:rPr>
                <w:rFonts w:ascii="GulimChe" w:hAnsi="GulimChe" w:cs="GulimChe"/>
                <w:color w:val="000000"/>
              </w:rPr>
              <w:t>IPTDW_RES_EXCEL_UPLOAD_DATA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8528ED">
            <w:pPr>
              <w:rPr>
                <w:rFonts w:eastAsia="바탕" w:cs="Arial"/>
                <w:color w:val="000000"/>
              </w:rPr>
            </w:pPr>
          </w:p>
        </w:tc>
        <w:tc>
          <w:tcPr>
            <w:tcW w:w="1432" w:type="dxa"/>
          </w:tcPr>
          <w:p w:rsidR="008528ED" w:rsidRDefault="008528ED"/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8528ED">
            <w:pPr>
              <w:rPr>
                <w:rFonts w:eastAsia="바탕" w:cs="Arial"/>
                <w:color w:val="000000"/>
              </w:rPr>
            </w:pPr>
          </w:p>
        </w:tc>
        <w:tc>
          <w:tcPr>
            <w:tcW w:w="1432" w:type="dxa"/>
          </w:tcPr>
          <w:p w:rsidR="008528ED" w:rsidRDefault="008528ED"/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27C" w:rsidRDefault="0000227C">
      <w:r>
        <w:separator/>
      </w:r>
    </w:p>
  </w:endnote>
  <w:endnote w:type="continuationSeparator" w:id="1">
    <w:p w:rsidR="0000227C" w:rsidRDefault="00002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964CC6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r w:rsidRPr="00964CC6">
      <w:rPr>
        <w:rFonts w:eastAsia="굴림" w:hint="eastAsia"/>
        <w:i w:val="0"/>
        <w:sz w:val="16"/>
      </w:rPr>
      <w:t>프로시져설계서</w:t>
    </w:r>
    <w:r w:rsidRPr="00964CC6">
      <w:rPr>
        <w:rFonts w:eastAsia="굴림" w:hint="eastAsia"/>
        <w:i w:val="0"/>
        <w:sz w:val="16"/>
      </w:rPr>
      <w:t>_</w:t>
    </w:r>
    <w:r w:rsidRPr="00964CC6">
      <w:rPr>
        <w:rFonts w:eastAsia="굴림" w:hint="eastAsia"/>
        <w:i w:val="0"/>
        <w:sz w:val="16"/>
      </w:rPr>
      <w:t>월별</w:t>
    </w:r>
    <w:r w:rsidRPr="00964CC6">
      <w:rPr>
        <w:rFonts w:eastAsia="굴림" w:hint="eastAsia"/>
        <w:i w:val="0"/>
        <w:sz w:val="16"/>
      </w:rPr>
      <w:t xml:space="preserve"> Trend (</w:t>
    </w:r>
    <w:r w:rsidR="00BD399E">
      <w:rPr>
        <w:rFonts w:eastAsia="굴림" w:hint="eastAsia"/>
        <w:i w:val="0"/>
        <w:sz w:val="16"/>
      </w:rPr>
      <w:t>SVC</w:t>
    </w:r>
    <w:r w:rsidRPr="00964CC6">
      <w:rPr>
        <w:rFonts w:eastAsia="굴림" w:hint="eastAsia"/>
        <w:i w:val="0"/>
        <w:sz w:val="16"/>
      </w:rPr>
      <w:t>)</w:t>
    </w:r>
    <w:r w:rsidR="0074377C">
      <w:rPr>
        <w:rFonts w:eastAsia="굴림" w:hint="eastAsia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4700FD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4700FD">
      <w:rPr>
        <w:rFonts w:ascii="Times New Roman" w:eastAsia="굴림"/>
        <w:i w:val="0"/>
        <w:sz w:val="16"/>
      </w:rPr>
      <w:fldChar w:fldCharType="separate"/>
    </w:r>
    <w:r w:rsidR="001E48F5">
      <w:rPr>
        <w:rFonts w:ascii="Times New Roman" w:eastAsia="굴림"/>
        <w:i w:val="0"/>
        <w:noProof/>
        <w:sz w:val="16"/>
      </w:rPr>
      <w:t>5</w:t>
    </w:r>
    <w:r w:rsidR="004700FD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27C" w:rsidRDefault="0000227C">
      <w:r>
        <w:separator/>
      </w:r>
    </w:p>
  </w:footnote>
  <w:footnote w:type="continuationSeparator" w:id="1">
    <w:p w:rsidR="0000227C" w:rsidRDefault="000022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0227C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247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2120"/>
    <w:rsid w:val="000E32AB"/>
    <w:rsid w:val="000E54E9"/>
    <w:rsid w:val="000E67D3"/>
    <w:rsid w:val="000F3969"/>
    <w:rsid w:val="000F410D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48F5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437C1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0FD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46409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046D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3BD6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399E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4511"/>
    <w:rsid w:val="00D258B9"/>
    <w:rsid w:val="00D3016C"/>
    <w:rsid w:val="00D30EEB"/>
    <w:rsid w:val="00D34DEF"/>
    <w:rsid w:val="00D36DC0"/>
    <w:rsid w:val="00D418DC"/>
    <w:rsid w:val="00D533B7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E6EBB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6386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7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9938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4</cp:revision>
  <cp:lastPrinted>2004-03-03T09:26:00Z</cp:lastPrinted>
  <dcterms:created xsi:type="dcterms:W3CDTF">2016-02-04T05:09:00Z</dcterms:created>
  <dcterms:modified xsi:type="dcterms:W3CDTF">2016-02-04T05:31:00Z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